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BF87CF" w14:textId="77777777" w:rsidR="00810F81" w:rsidRDefault="00E80C76"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3FE5DD82" wp14:editId="706F8ABB">
                <wp:simplePos x="0" y="0"/>
                <wp:positionH relativeFrom="column">
                  <wp:align>center</wp:align>
                </wp:positionH>
                <wp:positionV relativeFrom="page">
                  <wp:posOffset>6400800</wp:posOffset>
                </wp:positionV>
                <wp:extent cx="4846955" cy="704850"/>
                <wp:effectExtent l="0" t="0" r="0" b="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46955" cy="704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C064FA" w14:textId="77777777" w:rsidR="00EF38B9" w:rsidRPr="00976ED5" w:rsidRDefault="00EF38B9" w:rsidP="007D70F3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7D70F3">
                              <w:rPr>
                                <w:sz w:val="24"/>
                                <w:szCs w:val="24"/>
                              </w:rPr>
                              <w:t>Final Report for ECE 445, Senior Design,</w:t>
                            </w:r>
                            <w:r w:rsidRPr="00976ED5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[Spring 20</w:t>
                            </w:r>
                            <w:r w:rsidR="00976ED5" w:rsidRPr="00976ED5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20</w:t>
                            </w:r>
                            <w:r w:rsidRPr="00976ED5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]</w:t>
                            </w:r>
                          </w:p>
                          <w:p w14:paraId="2FEE99F2" w14:textId="761BDC19" w:rsidR="00EF38B9" w:rsidRPr="00976ED5" w:rsidRDefault="00EF38B9" w:rsidP="007D70F3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  <w:lang w:eastAsia="zh-CN"/>
                              </w:rPr>
                            </w:pPr>
                            <w:r w:rsidRPr="00976ED5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TA: </w:t>
                            </w:r>
                            <w:r w:rsidR="005F3D8D">
                              <w:rPr>
                                <w:color w:val="000000" w:themeColor="text1"/>
                                <w:sz w:val="24"/>
                                <w:szCs w:val="24"/>
                                <w:lang w:eastAsia="zh-CN"/>
                              </w:rPr>
                              <w:t>Rui</w:t>
                            </w:r>
                            <w:r w:rsidR="00976ED5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976ED5">
                              <w:rPr>
                                <w:rFonts w:hint="eastAsia"/>
                                <w:color w:val="000000" w:themeColor="text1"/>
                                <w:sz w:val="24"/>
                                <w:szCs w:val="24"/>
                                <w:lang w:eastAsia="zh-CN"/>
                              </w:rPr>
                              <w:t>Lu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E5DD8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7in;width:381.65pt;height:55.5pt;z-index:251658243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" stroked="f">
                <v:textbox>
                  <w:txbxContent>
                    <w:p w14:paraId="40C064FA" w14:textId="77777777" w:rsidR="00EF38B9" w:rsidRPr="00976ED5" w:rsidRDefault="00EF38B9" w:rsidP="007D70F3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 w:rsidRPr="007D70F3">
                        <w:rPr>
                          <w:sz w:val="24"/>
                          <w:szCs w:val="24"/>
                        </w:rPr>
                        <w:t>Final Report for ECE 445, Senior Design,</w:t>
                      </w:r>
                      <w:r w:rsidRPr="00976ED5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 [Spring 20</w:t>
                      </w:r>
                      <w:r w:rsidR="00976ED5" w:rsidRPr="00976ED5">
                        <w:rPr>
                          <w:color w:val="000000" w:themeColor="text1"/>
                          <w:sz w:val="24"/>
                          <w:szCs w:val="24"/>
                        </w:rPr>
                        <w:t>20</w:t>
                      </w:r>
                      <w:r w:rsidRPr="00976ED5">
                        <w:rPr>
                          <w:color w:val="000000" w:themeColor="text1"/>
                          <w:sz w:val="24"/>
                          <w:szCs w:val="24"/>
                        </w:rPr>
                        <w:t>]</w:t>
                      </w:r>
                    </w:p>
                    <w:p w14:paraId="2FEE99F2" w14:textId="761BDC19" w:rsidR="00EF38B9" w:rsidRPr="00976ED5" w:rsidRDefault="00EF38B9" w:rsidP="007D70F3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  <w:lang w:eastAsia="zh-CN"/>
                        </w:rPr>
                      </w:pPr>
                      <w:r w:rsidRPr="00976ED5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TA: </w:t>
                      </w:r>
                      <w:r w:rsidR="005F3D8D">
                        <w:rPr>
                          <w:color w:val="000000" w:themeColor="text1"/>
                          <w:sz w:val="24"/>
                          <w:szCs w:val="24"/>
                          <w:lang w:eastAsia="zh-CN"/>
                        </w:rPr>
                        <w:t>Rui</w:t>
                      </w:r>
                      <w:r w:rsidR="00976ED5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976ED5">
                        <w:rPr>
                          <w:rFonts w:hint="eastAsia"/>
                          <w:color w:val="000000" w:themeColor="text1"/>
                          <w:sz w:val="24"/>
                          <w:szCs w:val="24"/>
                          <w:lang w:eastAsia="zh-CN"/>
                        </w:rPr>
                        <w:t>Lu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022A2538" wp14:editId="25E27D6F">
                <wp:simplePos x="0" y="0"/>
                <wp:positionH relativeFrom="column">
                  <wp:align>center</wp:align>
                </wp:positionH>
                <wp:positionV relativeFrom="page">
                  <wp:posOffset>7315200</wp:posOffset>
                </wp:positionV>
                <wp:extent cx="2374265" cy="740664"/>
                <wp:effectExtent l="0" t="0" r="3810" b="254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74066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867434" w14:textId="14B8572A" w:rsidR="00EF38B9" w:rsidRDefault="005B1BB9" w:rsidP="007D70F3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B1BB9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28</w:t>
                            </w:r>
                            <w:r w:rsidRPr="005B1BB9">
                              <w:rPr>
                                <w:rFonts w:hint="eastAsia"/>
                                <w:color w:val="000000" w:themeColor="text1"/>
                                <w:sz w:val="24"/>
                                <w:szCs w:val="24"/>
                                <w:vertAlign w:val="superscript"/>
                                <w:lang w:eastAsia="zh-CN"/>
                              </w:rPr>
                              <w:t>th</w:t>
                            </w:r>
                            <w:r w:rsidR="00EF38B9" w:rsidRPr="005B1BB9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May 20</w:t>
                            </w:r>
                            <w:r w:rsidRPr="005B1BB9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20</w:t>
                            </w:r>
                          </w:p>
                          <w:p w14:paraId="7EF4A81E" w14:textId="47BDAED7" w:rsidR="00BD6668" w:rsidRPr="005B1BB9" w:rsidRDefault="00BD6668" w:rsidP="007D70F3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  <w:szCs w:val="24"/>
                                <w:lang w:eastAsia="zh-CN"/>
                              </w:rPr>
                              <w:t>Project</w:t>
                            </w:r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  <w:lang w:eastAsia="zh-CN"/>
                              </w:rPr>
                              <w:t xml:space="preserve"> No. </w:t>
                            </w:r>
                            <w:r w:rsidR="00331F4F">
                              <w:rPr>
                                <w:color w:val="000000" w:themeColor="text1"/>
                                <w:sz w:val="24"/>
                                <w:szCs w:val="24"/>
                                <w:lang w:eastAsia="zh-CN"/>
                              </w:rPr>
                              <w:t>8</w:t>
                            </w:r>
                          </w:p>
                          <w:p w14:paraId="0224AE0F" w14:textId="5224EA37" w:rsidR="00EF38B9" w:rsidRPr="00A56AA7" w:rsidRDefault="00EF38B9" w:rsidP="007D70F3">
                            <w:pPr>
                              <w:jc w:val="center"/>
                              <w:rPr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2538" id="_x0000_s1027" type="#_x0000_t202" style="position:absolute;margin-left:0;margin-top:8in;width:186.95pt;height:58.3pt;z-index:251658244;visibility:visible;mso-wrap-style:square;mso-width-percent:400;mso-height-percent:0;mso-wrap-distance-left:9pt;mso-wrap-distance-top:0;mso-wrap-distance-right:9pt;mso-wrap-distance-bottom:0;mso-position-horizontal:center;mso-position-horizontal-relative:text;mso-position-vertical:absolute;mso-position-vertical-relative:page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" stroked="f">
                <v:textbox>
                  <w:txbxContent>
                    <w:p w14:paraId="35867434" w14:textId="14B8572A" w:rsidR="00EF38B9" w:rsidRDefault="005B1BB9" w:rsidP="007D70F3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 w:rsidRPr="005B1BB9">
                        <w:rPr>
                          <w:color w:val="000000" w:themeColor="text1"/>
                          <w:sz w:val="24"/>
                          <w:szCs w:val="24"/>
                        </w:rPr>
                        <w:t>28</w:t>
                      </w:r>
                      <w:r w:rsidRPr="005B1BB9">
                        <w:rPr>
                          <w:rFonts w:hint="eastAsia"/>
                          <w:color w:val="000000" w:themeColor="text1"/>
                          <w:sz w:val="24"/>
                          <w:szCs w:val="24"/>
                          <w:vertAlign w:val="superscript"/>
                          <w:lang w:eastAsia="zh-CN"/>
                        </w:rPr>
                        <w:t>th</w:t>
                      </w:r>
                      <w:r w:rsidR="00EF38B9" w:rsidRPr="005B1BB9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 May 20</w:t>
                      </w:r>
                      <w:r w:rsidRPr="005B1BB9">
                        <w:rPr>
                          <w:color w:val="000000" w:themeColor="text1"/>
                          <w:sz w:val="24"/>
                          <w:szCs w:val="24"/>
                        </w:rPr>
                        <w:t>20</w:t>
                      </w:r>
                    </w:p>
                    <w:p w14:paraId="7EF4A81E" w14:textId="47BDAED7" w:rsidR="00BD6668" w:rsidRPr="005B1BB9" w:rsidRDefault="00BD6668" w:rsidP="007D70F3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4"/>
                          <w:szCs w:val="24"/>
                          <w:lang w:eastAsia="zh-CN"/>
                        </w:rPr>
                        <w:t>Project</w:t>
                      </w:r>
                      <w:r>
                        <w:rPr>
                          <w:color w:val="000000" w:themeColor="text1"/>
                          <w:sz w:val="24"/>
                          <w:szCs w:val="24"/>
                          <w:lang w:eastAsia="zh-CN"/>
                        </w:rPr>
                        <w:t xml:space="preserve"> No. </w:t>
                      </w:r>
                      <w:r w:rsidR="00331F4F">
                        <w:rPr>
                          <w:color w:val="000000" w:themeColor="text1"/>
                          <w:sz w:val="24"/>
                          <w:szCs w:val="24"/>
                          <w:lang w:eastAsia="zh-CN"/>
                        </w:rPr>
                        <w:t>8</w:t>
                      </w:r>
                    </w:p>
                    <w:p w14:paraId="0224AE0F" w14:textId="5224EA37" w:rsidR="00EF38B9" w:rsidRPr="00A56AA7" w:rsidRDefault="00EF38B9" w:rsidP="007D70F3">
                      <w:pPr>
                        <w:jc w:val="center"/>
                        <w:rPr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 w:rsidR="00A1658C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CF2C59E" wp14:editId="08943B62">
                <wp:simplePos x="0" y="0"/>
                <wp:positionH relativeFrom="column">
                  <wp:align>center</wp:align>
                </wp:positionH>
                <wp:positionV relativeFrom="page">
                  <wp:posOffset>4114800</wp:posOffset>
                </wp:positionV>
                <wp:extent cx="5074920" cy="1719072"/>
                <wp:effectExtent l="0" t="0" r="0" b="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74920" cy="17190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81F5A0" w14:textId="77777777" w:rsidR="00EF38B9" w:rsidRPr="00976ED5" w:rsidRDefault="00976ED5" w:rsidP="007D70F3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976ED5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Ke Liu</w:t>
                            </w:r>
                          </w:p>
                          <w:p w14:paraId="3DB8CE12" w14:textId="77777777" w:rsidR="00976ED5" w:rsidRPr="00976ED5" w:rsidRDefault="00976ED5" w:rsidP="007D70F3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976ED5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Yuhang Ren</w:t>
                            </w:r>
                          </w:p>
                          <w:p w14:paraId="75C6654C" w14:textId="77777777" w:rsidR="00976ED5" w:rsidRPr="00976ED5" w:rsidRDefault="00976ED5" w:rsidP="007D70F3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976ED5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Y</w:t>
                            </w:r>
                            <w:r w:rsidRPr="00976ED5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uhui</w:t>
                            </w:r>
                            <w:proofErr w:type="spellEnd"/>
                            <w:r w:rsidRPr="00976ED5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Xu</w:t>
                            </w:r>
                          </w:p>
                          <w:p w14:paraId="57290FDE" w14:textId="19D8C940" w:rsidR="00976ED5" w:rsidRPr="00976ED5" w:rsidRDefault="00976ED5" w:rsidP="007D70F3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976ED5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(</w:t>
                            </w:r>
                            <w:r w:rsidR="00657F84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  <w:lang w:eastAsia="zh-CN"/>
                              </w:rPr>
                              <w:t>A</w:t>
                            </w:r>
                            <w:r w:rsidRPr="00976ED5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lpha order)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C59E" id="_x0000_s1028" type="#_x0000_t202" style="position:absolute;margin-left:0;margin-top:324pt;width:399.6pt;height:135.35pt;z-index:25165824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" stroked="f">
                <v:textbox>
                  <w:txbxContent>
                    <w:p w14:paraId="3D81F5A0" w14:textId="77777777" w:rsidR="00EF38B9" w:rsidRPr="00976ED5" w:rsidRDefault="00976ED5" w:rsidP="007D70F3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976ED5">
                        <w:rPr>
                          <w:color w:val="000000" w:themeColor="text1"/>
                          <w:sz w:val="28"/>
                          <w:szCs w:val="28"/>
                        </w:rPr>
                        <w:t>Ke Liu</w:t>
                      </w:r>
                    </w:p>
                    <w:p w14:paraId="3DB8CE12" w14:textId="77777777" w:rsidR="00976ED5" w:rsidRPr="00976ED5" w:rsidRDefault="00976ED5" w:rsidP="007D70F3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976ED5">
                        <w:rPr>
                          <w:color w:val="000000" w:themeColor="text1"/>
                          <w:sz w:val="28"/>
                          <w:szCs w:val="28"/>
                        </w:rPr>
                        <w:t>Yuhang Ren</w:t>
                      </w:r>
                    </w:p>
                    <w:p w14:paraId="75C6654C" w14:textId="77777777" w:rsidR="00976ED5" w:rsidRPr="00976ED5" w:rsidRDefault="00976ED5" w:rsidP="007D70F3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proofErr w:type="spellStart"/>
                      <w:r w:rsidRPr="00976ED5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Y</w:t>
                      </w:r>
                      <w:r w:rsidRPr="00976ED5">
                        <w:rPr>
                          <w:color w:val="000000" w:themeColor="text1"/>
                          <w:sz w:val="28"/>
                          <w:szCs w:val="28"/>
                        </w:rPr>
                        <w:t>uhui</w:t>
                      </w:r>
                      <w:proofErr w:type="spellEnd"/>
                      <w:r w:rsidRPr="00976ED5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 Xu</w:t>
                      </w:r>
                    </w:p>
                    <w:p w14:paraId="57290FDE" w14:textId="19D8C940" w:rsidR="00976ED5" w:rsidRPr="00976ED5" w:rsidRDefault="00976ED5" w:rsidP="007D70F3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976ED5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(</w:t>
                      </w:r>
                      <w:r w:rsidR="00657F84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  <w:lang w:eastAsia="zh-CN"/>
                        </w:rPr>
                        <w:t>A</w:t>
                      </w:r>
                      <w:r w:rsidRPr="00976ED5">
                        <w:rPr>
                          <w:color w:val="000000" w:themeColor="text1"/>
                          <w:sz w:val="28"/>
                          <w:szCs w:val="28"/>
                        </w:rPr>
                        <w:t>lpha order)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EE060C"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39B6D12E" wp14:editId="35839C7E">
                <wp:simplePos x="0" y="0"/>
                <wp:positionH relativeFrom="column">
                  <wp:align>center</wp:align>
                </wp:positionH>
                <wp:positionV relativeFrom="page">
                  <wp:posOffset>3657600</wp:posOffset>
                </wp:positionV>
                <wp:extent cx="1019175" cy="1403985"/>
                <wp:effectExtent l="0" t="0" r="9525" b="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917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7F0746" w14:textId="77777777" w:rsidR="00EF38B9" w:rsidRPr="007D70F3" w:rsidRDefault="00EF38B9" w:rsidP="007D70F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7D70F3">
                              <w:rPr>
                                <w:sz w:val="28"/>
                                <w:szCs w:val="28"/>
                              </w:rPr>
                              <w:t>By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B6D12E" id="_x0000_s1029" type="#_x0000_t202" style="position:absolute;margin-left:0;margin-top:4in;width:80.25pt;height:110.55pt;z-index:251658241;visibility:visible;mso-wrap-style:square;mso-width-percent:0;mso-height-percent:200;mso-wrap-distance-left:9pt;mso-wrap-distance-top:0;mso-wrap-distance-right:9pt;mso-wrap-distance-bottom:0;mso-position-horizontal:center;mso-position-horizontal-relative:text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" stroked="f">
                <v:textbox style="mso-fit-shape-to-text:t">
                  <w:txbxContent>
                    <w:p w14:paraId="427F0746" w14:textId="77777777" w:rsidR="00EF38B9" w:rsidRPr="007D70F3" w:rsidRDefault="00EF38B9" w:rsidP="007D70F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7D70F3">
                        <w:rPr>
                          <w:sz w:val="28"/>
                          <w:szCs w:val="28"/>
                        </w:rPr>
                        <w:t>By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1AC9D656" w14:textId="77777777" w:rsidR="00810F81" w:rsidRDefault="007D70F3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5174BE4" wp14:editId="39C7338F">
                <wp:simplePos x="0" y="0"/>
                <wp:positionH relativeFrom="column">
                  <wp:posOffset>-115910</wp:posOffset>
                </wp:positionH>
                <wp:positionV relativeFrom="page">
                  <wp:posOffset>1834595</wp:posOffset>
                </wp:positionV>
                <wp:extent cx="6170386" cy="1493950"/>
                <wp:effectExtent l="0" t="0" r="1905" b="508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0386" cy="1493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12C65D" w14:textId="77777777" w:rsidR="00EF38B9" w:rsidRPr="00976ED5" w:rsidRDefault="00976ED5" w:rsidP="007D70F3">
                            <w:pPr>
                              <w:pStyle w:val="a5"/>
                              <w:jc w:val="center"/>
                              <w:rPr>
                                <w:caps/>
                                <w:color w:val="000000" w:themeColor="text1"/>
                              </w:rPr>
                            </w:pPr>
                            <w:r w:rsidRPr="00976ED5">
                              <w:rPr>
                                <w:caps/>
                                <w:color w:val="000000" w:themeColor="text1"/>
                              </w:rPr>
                              <w:t>Air Quality Monitoring System</w:t>
                            </w:r>
                            <w:r w:rsidRPr="00976ED5">
                              <w:rPr>
                                <w:caps/>
                                <w:color w:val="000000" w:themeColor="text1"/>
                              </w:rPr>
                              <w:br/>
                              <w:t xml:space="preserve"> Based on Sensor Network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74BE4" id="_x0000_s1030" type="#_x0000_t202" style="position:absolute;margin-left:-9.15pt;margin-top:144.45pt;width:485.85pt;height:117.6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" stroked="f">
                <v:textbox>
                  <w:txbxContent>
                    <w:p w14:paraId="2012C65D" w14:textId="77777777" w:rsidR="00EF38B9" w:rsidRPr="00976ED5" w:rsidRDefault="00976ED5" w:rsidP="007D70F3">
                      <w:pPr>
                        <w:pStyle w:val="a5"/>
                        <w:jc w:val="center"/>
                        <w:rPr>
                          <w:caps/>
                          <w:color w:val="000000" w:themeColor="text1"/>
                        </w:rPr>
                      </w:pPr>
                      <w:r w:rsidRPr="00976ED5">
                        <w:rPr>
                          <w:caps/>
                          <w:color w:val="000000" w:themeColor="text1"/>
                        </w:rPr>
                        <w:t>Air Quality Monitoring System</w:t>
                      </w:r>
                      <w:r w:rsidRPr="00976ED5">
                        <w:rPr>
                          <w:caps/>
                          <w:color w:val="000000" w:themeColor="text1"/>
                        </w:rPr>
                        <w:br/>
                        <w:t xml:space="preserve"> Based on Sensor Network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810F81">
        <w:br w:type="page"/>
      </w:r>
    </w:p>
    <w:p w14:paraId="4C305551" w14:textId="77777777" w:rsidR="007D70F3" w:rsidRPr="00E71C31" w:rsidRDefault="007D70F3" w:rsidP="007D70F3">
      <w:pPr>
        <w:rPr>
          <w:rFonts w:asciiTheme="majorHAnsi" w:hAnsiTheme="majorHAnsi"/>
          <w:b/>
          <w:color w:val="1F497D" w:themeColor="text2"/>
          <w:sz w:val="28"/>
          <w:szCs w:val="28"/>
        </w:rPr>
      </w:pPr>
      <w:bookmarkStart w:id="0" w:name="_GoBack"/>
      <w:bookmarkEnd w:id="0"/>
      <w:r w:rsidRPr="00682928">
        <w:rPr>
          <w:rFonts w:asciiTheme="majorHAnsi" w:hAnsiTheme="majorHAnsi"/>
          <w:b/>
          <w:color w:val="1F497D" w:themeColor="text2"/>
          <w:sz w:val="28"/>
          <w:szCs w:val="28"/>
        </w:rPr>
        <w:lastRenderedPageBreak/>
        <w:t>Abstract</w:t>
      </w:r>
    </w:p>
    <w:p w14:paraId="47F967AF" w14:textId="5A9AD28D" w:rsidR="00A56AA7" w:rsidRPr="000F4328" w:rsidRDefault="00EA2BDB" w:rsidP="007D70F3">
      <w:p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</w:rPr>
        <w:t>A</w:t>
      </w:r>
      <w:r>
        <w:rPr>
          <w:color w:val="000000" w:themeColor="text1"/>
        </w:rPr>
        <w:t>ir</w:t>
      </w:r>
      <w:r>
        <w:rPr>
          <w:rFonts w:hint="eastAsia"/>
          <w:color w:val="000000" w:themeColor="text1"/>
          <w:lang w:eastAsia="zh-CN"/>
        </w:rPr>
        <w:t xml:space="preserve"> </w:t>
      </w:r>
      <w:r>
        <w:rPr>
          <w:color w:val="000000" w:themeColor="text1"/>
          <w:lang w:eastAsia="zh-CN"/>
        </w:rPr>
        <w:t xml:space="preserve">pollution is a serious problem in modern </w:t>
      </w:r>
      <w:r w:rsidR="00CE7E9C">
        <w:rPr>
          <w:color w:val="000000" w:themeColor="text1"/>
          <w:lang w:eastAsia="zh-CN"/>
        </w:rPr>
        <w:t>society,</w:t>
      </w:r>
      <w:r>
        <w:rPr>
          <w:color w:val="000000" w:themeColor="text1"/>
          <w:lang w:eastAsia="zh-CN"/>
        </w:rPr>
        <w:t xml:space="preserve"> and everyone </w:t>
      </w:r>
      <w:r w:rsidR="00710817">
        <w:rPr>
          <w:color w:val="000000" w:themeColor="text1"/>
          <w:lang w:eastAsia="zh-CN"/>
        </w:rPr>
        <w:t xml:space="preserve">want to protect </w:t>
      </w:r>
      <w:r w:rsidR="00BE1053">
        <w:rPr>
          <w:color w:val="000000" w:themeColor="text1"/>
          <w:lang w:eastAsia="zh-CN"/>
        </w:rPr>
        <w:t xml:space="preserve">themselves from air pollutions. </w:t>
      </w:r>
      <w:r w:rsidR="00CE78BF">
        <w:rPr>
          <w:color w:val="000000" w:themeColor="text1"/>
          <w:lang w:eastAsia="zh-CN"/>
        </w:rPr>
        <w:t>I</w:t>
      </w:r>
      <w:r w:rsidR="002C0DF4">
        <w:rPr>
          <w:color w:val="000000" w:themeColor="text1"/>
          <w:lang w:eastAsia="zh-CN"/>
        </w:rPr>
        <w:t xml:space="preserve">t is </w:t>
      </w:r>
      <w:r w:rsidR="00FD6A57">
        <w:rPr>
          <w:color w:val="000000" w:themeColor="text1"/>
          <w:lang w:eastAsia="zh-CN"/>
        </w:rPr>
        <w:t>beneficial</w:t>
      </w:r>
      <w:r w:rsidR="002C0DF4">
        <w:rPr>
          <w:color w:val="000000" w:themeColor="text1"/>
          <w:lang w:eastAsia="zh-CN"/>
        </w:rPr>
        <w:t xml:space="preserve"> for </w:t>
      </w:r>
      <w:r w:rsidR="001F7156">
        <w:rPr>
          <w:color w:val="000000" w:themeColor="text1"/>
          <w:lang w:eastAsia="zh-CN"/>
        </w:rPr>
        <w:t>our</w:t>
      </w:r>
      <w:r w:rsidR="00FD6A57">
        <w:rPr>
          <w:color w:val="000000" w:themeColor="text1"/>
          <w:lang w:eastAsia="zh-CN"/>
        </w:rPr>
        <w:t xml:space="preserve"> health if we </w:t>
      </w:r>
      <w:r w:rsidR="00165B4C">
        <w:rPr>
          <w:color w:val="000000" w:themeColor="text1"/>
          <w:lang w:eastAsia="zh-CN"/>
        </w:rPr>
        <w:t>can g</w:t>
      </w:r>
      <w:r w:rsidR="00917794">
        <w:rPr>
          <w:color w:val="000000" w:themeColor="text1"/>
          <w:lang w:eastAsia="zh-CN"/>
        </w:rPr>
        <w:t>e</w:t>
      </w:r>
      <w:r w:rsidR="00165B4C">
        <w:rPr>
          <w:color w:val="000000" w:themeColor="text1"/>
          <w:lang w:eastAsia="zh-CN"/>
        </w:rPr>
        <w:t xml:space="preserve">t </w:t>
      </w:r>
      <w:r w:rsidR="00917794">
        <w:rPr>
          <w:color w:val="000000" w:themeColor="text1"/>
          <w:lang w:eastAsia="zh-CN"/>
        </w:rPr>
        <w:t xml:space="preserve">alarm </w:t>
      </w:r>
      <w:r w:rsidR="001F7156">
        <w:rPr>
          <w:color w:val="000000" w:themeColor="text1"/>
          <w:lang w:eastAsia="zh-CN"/>
        </w:rPr>
        <w:t>when</w:t>
      </w:r>
      <w:r w:rsidR="00917794">
        <w:rPr>
          <w:color w:val="000000" w:themeColor="text1"/>
          <w:lang w:eastAsia="zh-CN"/>
        </w:rPr>
        <w:t xml:space="preserve"> the concentration </w:t>
      </w:r>
      <w:r w:rsidR="00197491">
        <w:rPr>
          <w:color w:val="000000" w:themeColor="text1"/>
          <w:lang w:eastAsia="zh-CN"/>
        </w:rPr>
        <w:t xml:space="preserve">of air </w:t>
      </w:r>
      <w:r w:rsidR="00CE7E9C">
        <w:rPr>
          <w:color w:val="000000" w:themeColor="text1"/>
          <w:lang w:eastAsia="zh-CN"/>
        </w:rPr>
        <w:t>pollutants in</w:t>
      </w:r>
      <w:r w:rsidR="001F7156">
        <w:rPr>
          <w:color w:val="000000" w:themeColor="text1"/>
          <w:lang w:eastAsia="zh-CN"/>
        </w:rPr>
        <w:t xml:space="preserve"> our living or working area is too high.</w:t>
      </w:r>
      <w:r w:rsidR="00FD6A57">
        <w:rPr>
          <w:color w:val="000000" w:themeColor="text1"/>
          <w:lang w:eastAsia="zh-CN"/>
        </w:rPr>
        <w:t xml:space="preserve"> </w:t>
      </w:r>
      <w:r w:rsidR="00BE1053">
        <w:rPr>
          <w:color w:val="000000" w:themeColor="text1"/>
          <w:lang w:eastAsia="zh-CN"/>
        </w:rPr>
        <w:t xml:space="preserve">In this project, we </w:t>
      </w:r>
      <w:r w:rsidR="008F2C11">
        <w:rPr>
          <w:color w:val="000000" w:themeColor="text1"/>
          <w:lang w:eastAsia="zh-CN"/>
        </w:rPr>
        <w:t>use IoT tech</w:t>
      </w:r>
      <w:r w:rsidR="00C667ED">
        <w:rPr>
          <w:color w:val="000000" w:themeColor="text1"/>
          <w:lang w:eastAsia="zh-CN"/>
        </w:rPr>
        <w:t>nique to</w:t>
      </w:r>
      <w:r w:rsidR="00BE1053">
        <w:rPr>
          <w:color w:val="000000" w:themeColor="text1"/>
          <w:lang w:eastAsia="zh-CN"/>
        </w:rPr>
        <w:t xml:space="preserve"> develop an air quality </w:t>
      </w:r>
      <w:r w:rsidR="000374F3">
        <w:rPr>
          <w:color w:val="000000" w:themeColor="text1"/>
          <w:lang w:eastAsia="zh-CN"/>
        </w:rPr>
        <w:t>monitoring based on sensor network</w:t>
      </w:r>
      <w:r w:rsidR="00B45F9E">
        <w:rPr>
          <w:color w:val="000000" w:themeColor="text1"/>
          <w:lang w:eastAsia="zh-CN"/>
        </w:rPr>
        <w:t xml:space="preserve"> covering the whole Zhejiang University International Campus</w:t>
      </w:r>
      <w:r w:rsidR="00466832">
        <w:rPr>
          <w:color w:val="000000" w:themeColor="text1"/>
          <w:lang w:eastAsia="zh-CN"/>
        </w:rPr>
        <w:t xml:space="preserve">. </w:t>
      </w:r>
      <w:r w:rsidR="007B7986">
        <w:rPr>
          <w:color w:val="000000" w:themeColor="text1"/>
          <w:lang w:eastAsia="zh-CN"/>
        </w:rPr>
        <w:t xml:space="preserve">The self-designed measure devices are </w:t>
      </w:r>
      <w:r w:rsidR="00C667ED">
        <w:rPr>
          <w:color w:val="000000" w:themeColor="text1"/>
          <w:lang w:eastAsia="zh-CN"/>
        </w:rPr>
        <w:t>placed</w:t>
      </w:r>
      <w:r w:rsidR="003412C8">
        <w:rPr>
          <w:color w:val="000000" w:themeColor="text1"/>
          <w:lang w:eastAsia="zh-CN"/>
        </w:rPr>
        <w:t xml:space="preserve"> in different places in the campus, collect data </w:t>
      </w:r>
      <w:r w:rsidR="00780F72">
        <w:rPr>
          <w:color w:val="000000" w:themeColor="text1"/>
          <w:lang w:eastAsia="zh-CN"/>
        </w:rPr>
        <w:t>including</w:t>
      </w:r>
      <w:r w:rsidR="000F4328">
        <w:rPr>
          <w:color w:val="000000" w:themeColor="text1"/>
          <w:lang w:eastAsia="zh-CN"/>
        </w:rPr>
        <w:t xml:space="preserve"> real-time temperature, humidity, pressure, the concentration of C</w:t>
      </w:r>
      <w:r w:rsidR="00112B8E">
        <w:rPr>
          <w:color w:val="000000" w:themeColor="text1"/>
          <w:lang w:eastAsia="zh-CN"/>
        </w:rPr>
        <w:t>O</w:t>
      </w:r>
      <w:r w:rsidR="000F4328">
        <w:rPr>
          <w:color w:val="000000" w:themeColor="text1"/>
          <w:lang w:eastAsia="zh-CN"/>
        </w:rPr>
        <w:t xml:space="preserve"> and NO</w:t>
      </w:r>
      <w:r w:rsidR="000F4328" w:rsidRPr="000F4328">
        <w:rPr>
          <w:color w:val="000000" w:themeColor="text1"/>
          <w:vertAlign w:val="subscript"/>
          <w:lang w:eastAsia="zh-CN"/>
        </w:rPr>
        <w:t>2</w:t>
      </w:r>
      <w:r w:rsidR="00112B8E">
        <w:rPr>
          <w:color w:val="000000" w:themeColor="text1"/>
          <w:lang w:eastAsia="zh-CN"/>
        </w:rPr>
        <w:t xml:space="preserve">, and send these data to cloud server through Wi-Fi. </w:t>
      </w:r>
      <w:r w:rsidR="00780F72">
        <w:rPr>
          <w:color w:val="000000" w:themeColor="text1"/>
          <w:lang w:eastAsia="zh-CN"/>
        </w:rPr>
        <w:t xml:space="preserve">The cloud computing server </w:t>
      </w:r>
      <w:r w:rsidR="007F355D">
        <w:rPr>
          <w:color w:val="000000" w:themeColor="text1"/>
          <w:lang w:eastAsia="zh-CN"/>
        </w:rPr>
        <w:t xml:space="preserve">manages </w:t>
      </w:r>
      <w:r w:rsidR="002A485B">
        <w:rPr>
          <w:color w:val="000000" w:themeColor="text1"/>
          <w:lang w:eastAsia="zh-CN"/>
        </w:rPr>
        <w:t xml:space="preserve">data and </w:t>
      </w:r>
      <w:r w:rsidR="004868FF">
        <w:rPr>
          <w:color w:val="000000" w:themeColor="text1"/>
          <w:lang w:eastAsia="zh-CN"/>
        </w:rPr>
        <w:t>generate</w:t>
      </w:r>
      <w:r w:rsidR="002724FE">
        <w:rPr>
          <w:color w:val="000000" w:themeColor="text1"/>
          <w:lang w:eastAsia="zh-CN"/>
        </w:rPr>
        <w:t xml:space="preserve">s real-time air </w:t>
      </w:r>
      <w:r w:rsidR="00300A91">
        <w:rPr>
          <w:color w:val="000000" w:themeColor="text1"/>
          <w:lang w:eastAsia="zh-CN"/>
        </w:rPr>
        <w:t xml:space="preserve">quality maps for all </w:t>
      </w:r>
      <w:r w:rsidR="00E42121">
        <w:rPr>
          <w:color w:val="000000" w:themeColor="text1"/>
          <w:lang w:eastAsia="zh-CN"/>
        </w:rPr>
        <w:t xml:space="preserve">specified quantities. </w:t>
      </w:r>
      <w:r w:rsidR="00112B8E">
        <w:rPr>
          <w:color w:val="000000" w:themeColor="text1"/>
          <w:lang w:eastAsia="zh-CN"/>
        </w:rPr>
        <w:t xml:space="preserve">Students can go to project website to </w:t>
      </w:r>
      <w:r w:rsidR="00885F08">
        <w:rPr>
          <w:color w:val="000000" w:themeColor="text1"/>
          <w:lang w:eastAsia="zh-CN"/>
        </w:rPr>
        <w:t>find real</w:t>
      </w:r>
      <w:r w:rsidR="00E42121">
        <w:rPr>
          <w:color w:val="000000" w:themeColor="text1"/>
          <w:lang w:eastAsia="zh-CN"/>
        </w:rPr>
        <w:t>-time air-quality maps as well as the p</w:t>
      </w:r>
      <w:r w:rsidR="008D7D45">
        <w:rPr>
          <w:color w:val="000000" w:themeColor="text1"/>
          <w:lang w:eastAsia="zh-CN"/>
        </w:rPr>
        <w:t xml:space="preserve">rediction maps </w:t>
      </w:r>
      <w:r w:rsidR="00D352E4">
        <w:rPr>
          <w:color w:val="000000" w:themeColor="text1"/>
          <w:lang w:eastAsia="zh-CN"/>
        </w:rPr>
        <w:t xml:space="preserve">in </w:t>
      </w:r>
      <w:r w:rsidR="0018594B">
        <w:rPr>
          <w:color w:val="000000" w:themeColor="text1"/>
          <w:lang w:eastAsia="zh-CN"/>
        </w:rPr>
        <w:t xml:space="preserve">the </w:t>
      </w:r>
      <w:r w:rsidR="00CE7E9C">
        <w:rPr>
          <w:color w:val="000000" w:themeColor="text1"/>
          <w:lang w:eastAsia="zh-CN"/>
        </w:rPr>
        <w:t>next few</w:t>
      </w:r>
      <w:r w:rsidR="00D352E4">
        <w:rPr>
          <w:color w:val="000000" w:themeColor="text1"/>
          <w:lang w:eastAsia="zh-CN"/>
        </w:rPr>
        <w:t xml:space="preserve"> </w:t>
      </w:r>
      <w:r w:rsidR="00143FA9">
        <w:rPr>
          <w:rFonts w:hint="eastAsia"/>
          <w:color w:val="000000" w:themeColor="text1"/>
          <w:lang w:eastAsia="zh-CN"/>
        </w:rPr>
        <w:t>min</w:t>
      </w:r>
      <w:r w:rsidR="00143FA9">
        <w:rPr>
          <w:color w:val="000000" w:themeColor="text1"/>
          <w:lang w:eastAsia="zh-CN"/>
        </w:rPr>
        <w:t>utes.</w:t>
      </w:r>
    </w:p>
    <w:p w14:paraId="2DE91BBE" w14:textId="77777777" w:rsidR="005C1DAB" w:rsidRDefault="005C1DAB"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550846355"/>
        <w:docPartObj>
          <w:docPartGallery w:val="Table of Contents"/>
          <w:docPartUnique/>
        </w:docPartObj>
      </w:sdtPr>
      <w:sdtEndPr>
        <w:rPr>
          <w:rFonts w:eastAsiaTheme="minorEastAsia"/>
          <w:noProof/>
        </w:rPr>
      </w:sdtEndPr>
      <w:sdtContent>
        <w:p w14:paraId="60EB1FA7" w14:textId="704B5985" w:rsidR="00527794" w:rsidRDefault="00522FC4">
          <w:pPr>
            <w:pStyle w:val="TOC"/>
          </w:pPr>
          <w:r>
            <w:t>Contents</w:t>
          </w:r>
        </w:p>
        <w:p w14:paraId="217F4F17" w14:textId="1114F0F1" w:rsidR="00BE3DD9" w:rsidRDefault="00522FC4">
          <w:pPr>
            <w:pStyle w:val="TOC1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645429" w:history="1">
            <w:r w:rsidR="00BE3DD9" w:rsidRPr="009B222E">
              <w:rPr>
                <w:rStyle w:val="ab"/>
                <w:noProof/>
              </w:rPr>
              <w:t>1. Introduction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_Toc41645429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1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2C09D7DC" w14:textId="35CD3158" w:rsidR="00BE3DD9" w:rsidRDefault="00764E44">
          <w:pPr>
            <w:pStyle w:val="TOC1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30" w:history="1">
            <w:r w:rsidR="00BE3DD9" w:rsidRPr="009B222E">
              <w:rPr>
                <w:rStyle w:val="ab"/>
                <w:noProof/>
              </w:rPr>
              <w:t>2 Design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_Toc41645430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2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10AAD6BC" w14:textId="17546202" w:rsidR="00BE3DD9" w:rsidRDefault="00764E44">
          <w:pPr>
            <w:pStyle w:val="TOC2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31" w:history="1">
            <w:r w:rsidR="00BE3DD9" w:rsidRPr="009B222E">
              <w:rPr>
                <w:rStyle w:val="ab"/>
                <w:noProof/>
              </w:rPr>
              <w:t>2.1 Sensor Network Design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_Toc41645431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2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04FCAC8A" w14:textId="1B28CEE1" w:rsidR="00BE3DD9" w:rsidRDefault="00764E44">
          <w:pPr>
            <w:pStyle w:val="TOC3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32" w:history="1">
            <w:r w:rsidR="00BE3DD9" w:rsidRPr="009B222E">
              <w:rPr>
                <w:rStyle w:val="ab"/>
                <w:noProof/>
              </w:rPr>
              <w:t>2.1.1 Self-designed Measurement Devices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_Toc41645432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2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6C73CD1F" w14:textId="07CDA04C" w:rsidR="00BE3DD9" w:rsidRDefault="00764E44">
          <w:pPr>
            <w:pStyle w:val="TOC3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33" w:history="1">
            <w:r w:rsidR="00BE3DD9" w:rsidRPr="009B222E">
              <w:rPr>
                <w:rStyle w:val="ab"/>
                <w:noProof/>
              </w:rPr>
              <w:t>2.1.2 Davis Weather Station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_Toc41645433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2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319117CC" w14:textId="569EEF39" w:rsidR="00BE3DD9" w:rsidRDefault="00764E44">
          <w:pPr>
            <w:pStyle w:val="TOC2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34" w:history="1">
            <w:r w:rsidR="00BE3DD9" w:rsidRPr="009B222E">
              <w:rPr>
                <w:rStyle w:val="ab"/>
                <w:noProof/>
              </w:rPr>
              <w:t>2.2 Measure Device Design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_Toc41645434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2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264AB890" w14:textId="49D63DB4" w:rsidR="00BE3DD9" w:rsidRDefault="00764E44">
          <w:pPr>
            <w:pStyle w:val="TOC3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35" w:history="1">
            <w:r w:rsidR="00BE3DD9" w:rsidRPr="009B222E">
              <w:rPr>
                <w:rStyle w:val="ab"/>
                <w:noProof/>
              </w:rPr>
              <w:t>2.2.1 Sensor Set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_Toc41645435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3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1B9742C8" w14:textId="081B80C0" w:rsidR="00BE3DD9" w:rsidRDefault="00764E44">
          <w:pPr>
            <w:pStyle w:val="TOC3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36" w:history="1">
            <w:r w:rsidR="00BE3DD9" w:rsidRPr="009B222E">
              <w:rPr>
                <w:rStyle w:val="ab"/>
                <w:noProof/>
              </w:rPr>
              <w:t>2.2.2 Communication Tools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_Toc41645436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3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14E9BDAA" w14:textId="4A3A0E81" w:rsidR="00BE3DD9" w:rsidRDefault="00764E44">
          <w:pPr>
            <w:pStyle w:val="TOC3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37" w:history="1">
            <w:r w:rsidR="00BE3DD9" w:rsidRPr="009B222E">
              <w:rPr>
                <w:rStyle w:val="ab"/>
                <w:noProof/>
              </w:rPr>
              <w:t>2.2.3 Power Supply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_Toc41645437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3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661DCF6A" w14:textId="51FC460C" w:rsidR="00BE3DD9" w:rsidRDefault="00764E44">
          <w:pPr>
            <w:pStyle w:val="TOC3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38" w:history="1">
            <w:r w:rsidR="00BE3DD9" w:rsidRPr="009B222E">
              <w:rPr>
                <w:rStyle w:val="ab"/>
                <w:noProof/>
              </w:rPr>
              <w:t>2.2.4 Control Units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_Toc41645438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3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20AAF93D" w14:textId="7395482A" w:rsidR="00BE3DD9" w:rsidRDefault="00764E44">
          <w:pPr>
            <w:pStyle w:val="TOC3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39" w:history="1">
            <w:r w:rsidR="00BE3DD9" w:rsidRPr="009B222E">
              <w:rPr>
                <w:rStyle w:val="ab"/>
                <w:noProof/>
              </w:rPr>
              <w:t>2.2.5 Casing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_Toc41645439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4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5A2869EE" w14:textId="7A44A2C5" w:rsidR="00BE3DD9" w:rsidRDefault="00764E44">
          <w:pPr>
            <w:pStyle w:val="TOC2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40" w:history="1">
            <w:r w:rsidR="00BE3DD9" w:rsidRPr="009B222E">
              <w:rPr>
                <w:rStyle w:val="ab"/>
                <w:noProof/>
              </w:rPr>
              <w:t>2.3 Algorithm Design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_Toc41645440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5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5B74C852" w14:textId="51484C37" w:rsidR="00BE3DD9" w:rsidRDefault="00764E44">
          <w:pPr>
            <w:pStyle w:val="TOC2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41" w:history="1">
            <w:r w:rsidR="00BE3DD9" w:rsidRPr="009B222E">
              <w:rPr>
                <w:rStyle w:val="ab"/>
                <w:noProof/>
              </w:rPr>
              <w:t>2.4 Software Design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_Toc41645441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5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2A35CB1B" w14:textId="78A97643" w:rsidR="00BE3DD9" w:rsidRDefault="00764E44">
          <w:pPr>
            <w:pStyle w:val="TOC3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42" w:history="1">
            <w:r w:rsidR="00BE3DD9" w:rsidRPr="009B222E">
              <w:rPr>
                <w:rStyle w:val="ab"/>
                <w:noProof/>
              </w:rPr>
              <w:t>2.4.1 MCU Software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_Toc41645442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5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6CBD9210" w14:textId="3DA9F664" w:rsidR="00BE3DD9" w:rsidRDefault="00764E44">
          <w:pPr>
            <w:pStyle w:val="TOC3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43" w:history="1">
            <w:r w:rsidR="00BE3DD9" w:rsidRPr="009B222E">
              <w:rPr>
                <w:rStyle w:val="ab"/>
                <w:noProof/>
                <w:lang w:eastAsia="zh-CN"/>
              </w:rPr>
              <w:t>2.4.2 Cloud Server Software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_Toc41645443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7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3F99660D" w14:textId="018BEF42" w:rsidR="00BE3DD9" w:rsidRDefault="00764E44">
          <w:pPr>
            <w:pStyle w:val="TOC2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44" w:history="1">
            <w:r w:rsidR="00BE3DD9" w:rsidRPr="009B222E">
              <w:rPr>
                <w:rStyle w:val="ab"/>
                <w:noProof/>
              </w:rPr>
              <w:t>2.5 Web Design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_Toc41645444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7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7AECCC79" w14:textId="251A09CA" w:rsidR="00BE3DD9" w:rsidRDefault="00764E44">
          <w:pPr>
            <w:pStyle w:val="TOC1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45" w:history="1">
            <w:r w:rsidR="00BE3DD9" w:rsidRPr="009B222E">
              <w:rPr>
                <w:rStyle w:val="ab"/>
                <w:noProof/>
              </w:rPr>
              <w:t>3. Design Verification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_Toc41645445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9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696D304C" w14:textId="6D6A9EAD" w:rsidR="00BE3DD9" w:rsidRDefault="00764E44">
          <w:pPr>
            <w:pStyle w:val="TOC2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46" w:history="1">
            <w:r w:rsidR="00BE3DD9" w:rsidRPr="009B222E">
              <w:rPr>
                <w:rStyle w:val="ab"/>
                <w:noProof/>
              </w:rPr>
              <w:t>3.1 Hardware Verification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_Toc41645446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9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1CE2B4A5" w14:textId="3D8C9033" w:rsidR="00BE3DD9" w:rsidRDefault="00764E44">
          <w:pPr>
            <w:pStyle w:val="TOC3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47" w:history="1">
            <w:r w:rsidR="00BE3DD9" w:rsidRPr="009B222E">
              <w:rPr>
                <w:rStyle w:val="ab"/>
                <w:noProof/>
              </w:rPr>
              <w:t>3.1.1 Seven Days of Battery Life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_Toc41645447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9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4038DA09" w14:textId="0413732A" w:rsidR="00BE3DD9" w:rsidRDefault="00764E44">
          <w:pPr>
            <w:pStyle w:val="TOC3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48" w:history="1">
            <w:r w:rsidR="00BE3DD9" w:rsidRPr="009B222E">
              <w:rPr>
                <w:rStyle w:val="ab"/>
                <w:noProof/>
              </w:rPr>
              <w:t>3.1.2 Safe Component Temperatures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_Toc41645448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9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601158AB" w14:textId="1D4901FB" w:rsidR="00BE3DD9" w:rsidRDefault="00764E44">
          <w:pPr>
            <w:pStyle w:val="TOC3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49" w:history="1">
            <w:r w:rsidR="00BE3DD9" w:rsidRPr="009B222E">
              <w:rPr>
                <w:rStyle w:val="ab"/>
                <w:noProof/>
              </w:rPr>
              <w:t>3.1.3 Accuracy of Sensors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_Toc41645449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10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14838A51" w14:textId="1BD9CA57" w:rsidR="00BE3DD9" w:rsidRDefault="00764E44">
          <w:pPr>
            <w:pStyle w:val="TOC2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50" w:history="1">
            <w:r w:rsidR="00BE3DD9" w:rsidRPr="009B222E">
              <w:rPr>
                <w:rStyle w:val="ab"/>
                <w:noProof/>
              </w:rPr>
              <w:t>3.2 Software Verification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_Toc41645450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11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155DF203" w14:textId="23B5F902" w:rsidR="00BE3DD9" w:rsidRDefault="00764E44">
          <w:pPr>
            <w:pStyle w:val="TOC3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51" w:history="1">
            <w:r w:rsidR="00BE3DD9" w:rsidRPr="009B222E">
              <w:rPr>
                <w:rStyle w:val="ab"/>
                <w:noProof/>
              </w:rPr>
              <w:t>3.2.1 Sensors Update at Specified Interval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_Toc41645451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11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501A137D" w14:textId="0BC4610B" w:rsidR="00BE3DD9" w:rsidRDefault="00764E44">
          <w:pPr>
            <w:pStyle w:val="TOC3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52" w:history="1">
            <w:r w:rsidR="00BE3DD9" w:rsidRPr="009B222E">
              <w:rPr>
                <w:rStyle w:val="ab"/>
                <w:noProof/>
              </w:rPr>
              <w:t>3.2.2 Accuracy of Predicted Map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_Toc41645452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11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136A774F" w14:textId="26B4C483" w:rsidR="00BE3DD9" w:rsidRDefault="00764E44">
          <w:pPr>
            <w:pStyle w:val="TOC3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53" w:history="1">
            <w:r w:rsidR="00BE3DD9" w:rsidRPr="009B222E">
              <w:rPr>
                <w:rStyle w:val="ab"/>
                <w:noProof/>
              </w:rPr>
              <w:t>3.2.3 Able to View Realtime Map in Browser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_Toc41645453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11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766FBD74" w14:textId="5AEAF65C" w:rsidR="00BE3DD9" w:rsidRDefault="00764E44">
          <w:pPr>
            <w:pStyle w:val="TOC1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54" w:history="1">
            <w:r w:rsidR="00BE3DD9" w:rsidRPr="009B222E">
              <w:rPr>
                <w:rStyle w:val="ab"/>
                <w:noProof/>
              </w:rPr>
              <w:t>4. Costs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_Toc41645454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12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37C40E57" w14:textId="4C48B66D" w:rsidR="00BE3DD9" w:rsidRDefault="00764E44">
          <w:pPr>
            <w:pStyle w:val="TOC2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55" w:history="1">
            <w:r w:rsidR="00BE3DD9" w:rsidRPr="009B222E">
              <w:rPr>
                <w:rStyle w:val="ab"/>
                <w:noProof/>
              </w:rPr>
              <w:t>4.1 Hardware cost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_Toc41645455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12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7766FB8A" w14:textId="263AF4F8" w:rsidR="00BE3DD9" w:rsidRDefault="00764E44">
          <w:pPr>
            <w:pStyle w:val="TOC2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56" w:history="1">
            <w:r w:rsidR="00BE3DD9" w:rsidRPr="009B222E">
              <w:rPr>
                <w:rStyle w:val="ab"/>
                <w:noProof/>
              </w:rPr>
              <w:t>4.2 Labor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_Toc41645456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12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44CCD877" w14:textId="7CB48A97" w:rsidR="00BE3DD9" w:rsidRDefault="00764E44">
          <w:pPr>
            <w:pStyle w:val="TOC1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57" w:history="1">
            <w:r w:rsidR="00BE3DD9" w:rsidRPr="009B222E">
              <w:rPr>
                <w:rStyle w:val="ab"/>
                <w:noProof/>
              </w:rPr>
              <w:t>5. Conclusion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_Toc41645457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13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01992679" w14:textId="6B71BDA5" w:rsidR="00BE3DD9" w:rsidRDefault="00764E44">
          <w:pPr>
            <w:pStyle w:val="TOC2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58" w:history="1">
            <w:r w:rsidR="00BE3DD9" w:rsidRPr="009B222E">
              <w:rPr>
                <w:rStyle w:val="ab"/>
                <w:noProof/>
              </w:rPr>
              <w:t>5.1 Accomplishments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_Toc41645458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13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6B65B03E" w14:textId="65202377" w:rsidR="00BE3DD9" w:rsidRDefault="00764E44">
          <w:pPr>
            <w:pStyle w:val="TOC2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59" w:history="1">
            <w:r w:rsidR="00BE3DD9" w:rsidRPr="009B222E">
              <w:rPr>
                <w:rStyle w:val="ab"/>
                <w:noProof/>
              </w:rPr>
              <w:t>5.3 Ethical considerations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_Toc41645459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13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372734E2" w14:textId="437A8D18" w:rsidR="00BE3DD9" w:rsidRDefault="00764E44">
          <w:pPr>
            <w:pStyle w:val="TOC2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60" w:history="1">
            <w:r w:rsidR="00BE3DD9" w:rsidRPr="009B222E">
              <w:rPr>
                <w:rStyle w:val="ab"/>
                <w:noProof/>
              </w:rPr>
              <w:t>5.4 Future work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_Toc41645460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13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762498F1" w14:textId="0A423426" w:rsidR="00BE3DD9" w:rsidRDefault="00764E44">
          <w:pPr>
            <w:pStyle w:val="TOC1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61" w:history="1">
            <w:r w:rsidR="00BE3DD9" w:rsidRPr="009B222E">
              <w:rPr>
                <w:rStyle w:val="ab"/>
                <w:noProof/>
              </w:rPr>
              <w:t>References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_Toc41645461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14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750C4365" w14:textId="67C9ADD1" w:rsidR="00BE3DD9" w:rsidRDefault="00764E44">
          <w:pPr>
            <w:pStyle w:val="TOC1"/>
            <w:tabs>
              <w:tab w:val="left" w:pos="1470"/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62" w:history="1">
            <w:r w:rsidR="00BE3DD9" w:rsidRPr="009B222E">
              <w:rPr>
                <w:rStyle w:val="ab"/>
                <w:noProof/>
              </w:rPr>
              <w:t>Appendix A</w:t>
            </w:r>
            <w:r w:rsidR="00BE3DD9">
              <w:rPr>
                <w:noProof/>
                <w:kern w:val="2"/>
                <w:sz w:val="21"/>
                <w:szCs w:val="24"/>
                <w:lang w:eastAsia="zh-CN"/>
              </w:rPr>
              <w:tab/>
            </w:r>
            <w:r w:rsidR="00BE3DD9" w:rsidRPr="009B222E">
              <w:rPr>
                <w:rStyle w:val="ab"/>
                <w:noProof/>
              </w:rPr>
              <w:t>Requirement and Verification Table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_Toc41645462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15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72825E9E" w14:textId="7ECBF7CF" w:rsidR="00BE3DD9" w:rsidRDefault="00764E44">
          <w:pPr>
            <w:pStyle w:val="TOC1"/>
            <w:tabs>
              <w:tab w:val="left" w:pos="1470"/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63" w:history="1">
            <w:r w:rsidR="00BE3DD9" w:rsidRPr="009B222E">
              <w:rPr>
                <w:rStyle w:val="ab"/>
                <w:noProof/>
              </w:rPr>
              <w:t>Appendix B</w:t>
            </w:r>
            <w:r w:rsidR="00BE3DD9">
              <w:rPr>
                <w:noProof/>
                <w:kern w:val="2"/>
                <w:sz w:val="21"/>
                <w:szCs w:val="24"/>
                <w:lang w:eastAsia="zh-CN"/>
              </w:rPr>
              <w:tab/>
            </w:r>
            <w:r w:rsidR="00BE3DD9" w:rsidRPr="009B222E">
              <w:rPr>
                <w:rStyle w:val="ab"/>
                <w:noProof/>
              </w:rPr>
              <w:t>Schematics for Self-designed Measure Device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_Toc41645463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F044EA">
              <w:rPr>
                <w:noProof/>
                <w:webHidden/>
              </w:rPr>
              <w:t>17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2737DF30" w14:textId="0E74C704" w:rsidR="00522FC4" w:rsidRDefault="00522FC4" w:rsidP="007D70F3">
          <w:pPr>
            <w:sectPr w:rsidR="00522FC4" w:rsidSect="005C1DAB">
              <w:footerReference w:type="even" r:id="rId8"/>
              <w:footerReference w:type="default" r:id="rId9"/>
              <w:footerReference w:type="first" r:id="rId10"/>
              <w:pgSz w:w="12240" w:h="15840"/>
              <w:pgMar w:top="1440" w:right="1440" w:bottom="1440" w:left="1440" w:header="720" w:footer="720" w:gutter="0"/>
              <w:pgNumType w:fmt="lowerRoman" w:start="1"/>
              <w:cols w:space="720"/>
              <w:titlePg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57A0836" w14:textId="54E11359" w:rsidR="00957750" w:rsidRDefault="0088616A" w:rsidP="0088616A">
      <w:pPr>
        <w:pStyle w:val="1"/>
      </w:pPr>
      <w:bookmarkStart w:id="1" w:name="_Toc41645429"/>
      <w:r>
        <w:lastRenderedPageBreak/>
        <w:t xml:space="preserve">1. </w:t>
      </w:r>
      <w:r w:rsidR="00682928">
        <w:t>Introduction</w:t>
      </w:r>
      <w:bookmarkEnd w:id="1"/>
    </w:p>
    <w:p w14:paraId="5843841F" w14:textId="69C95BA7" w:rsidR="009523FE" w:rsidRDefault="00595334" w:rsidP="000C750A">
      <w:pPr>
        <w:pStyle w:val="af0"/>
        <w:jc w:val="both"/>
        <w:rPr>
          <w:rFonts w:ascii="TimesNewRomanPSMT" w:hAnsi="TimesNewRomanPSMT" w:hint="eastAsia"/>
        </w:rPr>
      </w:pPr>
      <w:r>
        <w:rPr>
          <w:rFonts w:ascii="TimesNewRomanPSMT" w:hAnsi="TimesNewRomanPSMT"/>
        </w:rPr>
        <w:tab/>
      </w:r>
      <w:r w:rsidR="00822577">
        <w:rPr>
          <w:rFonts w:ascii="TimesNewRomanPSMT" w:hAnsi="TimesNewRomanPSMT"/>
        </w:rPr>
        <w:t xml:space="preserve">Air quality is a serious </w:t>
      </w:r>
      <w:r w:rsidR="00E24417">
        <w:rPr>
          <w:rFonts w:ascii="TimesNewRomanPSMT" w:hAnsi="TimesNewRomanPSMT"/>
        </w:rPr>
        <w:t>problem</w:t>
      </w:r>
      <w:r w:rsidR="00801363">
        <w:rPr>
          <w:rFonts w:ascii="TimesNewRomanPSMT" w:hAnsi="TimesNewRomanPSMT"/>
        </w:rPr>
        <w:t xml:space="preserve"> in modern society, as people </w:t>
      </w:r>
      <w:r w:rsidR="00B91AD4">
        <w:rPr>
          <w:rFonts w:ascii="TimesNewRomanPSMT" w:hAnsi="TimesNewRomanPSMT" w:hint="eastAsia"/>
        </w:rPr>
        <w:t>lay</w:t>
      </w:r>
      <w:r w:rsidR="00B91AD4">
        <w:rPr>
          <w:rFonts w:ascii="TimesNewRomanPSMT" w:hAnsi="TimesNewRomanPSMT"/>
        </w:rPr>
        <w:t xml:space="preserve"> more emphasis on improving their life quality</w:t>
      </w:r>
      <w:r w:rsidR="00AA242B">
        <w:rPr>
          <w:rFonts w:ascii="TimesNewRomanPSMT" w:hAnsi="TimesNewRomanPSMT"/>
        </w:rPr>
        <w:t xml:space="preserve"> and living in a good environment. As students from ZJUI institute, </w:t>
      </w:r>
      <w:r>
        <w:rPr>
          <w:rFonts w:ascii="TimesNewRomanPSMT" w:hAnsi="TimesNewRomanPSMT"/>
        </w:rPr>
        <w:t xml:space="preserve">we are not used to some strange smell that we can sometimes sense on campus, </w:t>
      </w:r>
      <w:r w:rsidR="00AA242B">
        <w:rPr>
          <w:rFonts w:ascii="TimesNewRomanPSMT" w:hAnsi="TimesNewRomanPSMT"/>
        </w:rPr>
        <w:t xml:space="preserve">even though we have lived for about four years in </w:t>
      </w:r>
      <w:r w:rsidR="00AA242B">
        <w:rPr>
          <w:rFonts w:ascii="TimesNewRomanPSMT" w:hAnsi="TimesNewRomanPSMT" w:hint="eastAsia"/>
        </w:rPr>
        <w:t>Zh</w:t>
      </w:r>
      <w:r w:rsidR="00AA242B">
        <w:rPr>
          <w:rFonts w:ascii="TimesNewRomanPSMT" w:hAnsi="TimesNewRomanPSMT"/>
        </w:rPr>
        <w:t xml:space="preserve">ejiang University International campus. </w:t>
      </w:r>
      <w:r w:rsidR="009523FE">
        <w:rPr>
          <w:rFonts w:ascii="TimesNewRomanPSMT" w:hAnsi="TimesNewRomanPSMT"/>
        </w:rPr>
        <w:t xml:space="preserve">We are looking forward to </w:t>
      </w:r>
      <w:r w:rsidR="005D22BA">
        <w:rPr>
          <w:rFonts w:ascii="TimesNewRomanPSMT" w:hAnsi="TimesNewRomanPSMT"/>
        </w:rPr>
        <w:t xml:space="preserve">having </w:t>
      </w:r>
      <w:r w:rsidR="009523FE">
        <w:rPr>
          <w:rFonts w:ascii="TimesNewRomanPSMT" w:hAnsi="TimesNewRomanPSMT"/>
        </w:rPr>
        <w:t xml:space="preserve">a monitoring system </w:t>
      </w:r>
      <w:r w:rsidR="0036526D">
        <w:rPr>
          <w:rFonts w:ascii="TimesNewRomanPSMT" w:hAnsi="TimesNewRomanPSMT"/>
        </w:rPr>
        <w:t>that can</w:t>
      </w:r>
      <w:r w:rsidR="009523FE">
        <w:rPr>
          <w:rFonts w:ascii="TimesNewRomanPSMT" w:hAnsi="TimesNewRomanPSMT"/>
        </w:rPr>
        <w:t xml:space="preserve"> give us </w:t>
      </w:r>
      <w:r w:rsidR="0066372B">
        <w:rPr>
          <w:rFonts w:ascii="TimesNewRomanPSMT" w:hAnsi="TimesNewRomanPSMT"/>
        </w:rPr>
        <w:t xml:space="preserve">alarm </w:t>
      </w:r>
      <w:r w:rsidR="0036526D">
        <w:rPr>
          <w:rFonts w:ascii="TimesNewRomanPSMT" w:hAnsi="TimesNewRomanPSMT"/>
        </w:rPr>
        <w:t xml:space="preserve">if </w:t>
      </w:r>
      <w:r w:rsidR="00EC081E">
        <w:rPr>
          <w:rFonts w:ascii="TimesNewRomanPSMT" w:hAnsi="TimesNewRomanPSMT"/>
        </w:rPr>
        <w:t>the concentration of pollutant</w:t>
      </w:r>
      <w:r w:rsidR="00E80146">
        <w:rPr>
          <w:rFonts w:ascii="TimesNewRomanPSMT" w:hAnsi="TimesNewRomanPSMT"/>
        </w:rPr>
        <w:t>s in</w:t>
      </w:r>
      <w:r w:rsidR="005D22BA">
        <w:rPr>
          <w:rFonts w:ascii="TimesNewRomanPSMT" w:hAnsi="TimesNewRomanPSMT"/>
        </w:rPr>
        <w:t xml:space="preserve"> the campus is too high.</w:t>
      </w:r>
      <w:r w:rsidR="00471B34">
        <w:rPr>
          <w:rFonts w:ascii="TimesNewRomanPSMT" w:hAnsi="TimesNewRomanPSMT"/>
        </w:rPr>
        <w:t xml:space="preserve"> </w:t>
      </w:r>
    </w:p>
    <w:p w14:paraId="1605BB82" w14:textId="0925C8C6" w:rsidR="00B73913" w:rsidRDefault="006E730D" w:rsidP="000C750A">
      <w:pPr>
        <w:pStyle w:val="af0"/>
        <w:jc w:val="both"/>
        <w:rPr>
          <w:rFonts w:ascii="TimesNewRomanPSMT" w:hAnsi="TimesNewRomanPSMT" w:hint="eastAsia"/>
        </w:rPr>
      </w:pPr>
      <w:r>
        <w:rPr>
          <w:rFonts w:ascii="TimesNewRomanPSMT" w:hAnsi="TimesNewRomanPSMT"/>
        </w:rPr>
        <w:tab/>
      </w:r>
      <w:r w:rsidR="00C47B39">
        <w:rPr>
          <w:rFonts w:ascii="TimesNewRomanPSMT" w:hAnsi="TimesNewRomanPSMT"/>
        </w:rPr>
        <w:t xml:space="preserve">In this project, we </w:t>
      </w:r>
      <w:r w:rsidR="00927600">
        <w:rPr>
          <w:rFonts w:ascii="TimesNewRomanPSMT" w:hAnsi="TimesNewRomanPSMT"/>
        </w:rPr>
        <w:t>built</w:t>
      </w:r>
      <w:r w:rsidR="00E65F46">
        <w:rPr>
          <w:rFonts w:ascii="TimesNewRomanPSMT" w:hAnsi="TimesNewRomanPSMT"/>
        </w:rPr>
        <w:t xml:space="preserve"> </w:t>
      </w:r>
      <w:r w:rsidR="005C71AD">
        <w:rPr>
          <w:rFonts w:ascii="TimesNewRomanPSMT" w:hAnsi="TimesNewRomanPSMT"/>
        </w:rPr>
        <w:t>a</w:t>
      </w:r>
      <w:r w:rsidR="00C456F5">
        <w:rPr>
          <w:rFonts w:ascii="TimesNewRomanPSMT" w:hAnsi="TimesNewRomanPSMT"/>
        </w:rPr>
        <w:t>n air</w:t>
      </w:r>
      <w:r w:rsidR="005C71AD">
        <w:rPr>
          <w:rFonts w:ascii="TimesNewRomanPSMT" w:hAnsi="TimesNewRomanPSMT"/>
        </w:rPr>
        <w:t xml:space="preserve"> </w:t>
      </w:r>
      <w:r w:rsidR="00DC70FA">
        <w:rPr>
          <w:rFonts w:ascii="TimesNewRomanPSMT" w:hAnsi="TimesNewRomanPSMT"/>
        </w:rPr>
        <w:t xml:space="preserve">quality monitoring system </w:t>
      </w:r>
      <w:r w:rsidR="00D252E8">
        <w:rPr>
          <w:rFonts w:ascii="TimesNewRomanPSMT" w:hAnsi="TimesNewRomanPSMT"/>
        </w:rPr>
        <w:t>contain</w:t>
      </w:r>
      <w:r w:rsidR="003A63DD">
        <w:rPr>
          <w:rFonts w:ascii="TimesNewRomanPSMT" w:hAnsi="TimesNewRomanPSMT"/>
        </w:rPr>
        <w:t>ing</w:t>
      </w:r>
      <w:r w:rsidR="00D252E8">
        <w:rPr>
          <w:rFonts w:ascii="TimesNewRomanPSMT" w:hAnsi="TimesNewRomanPSMT"/>
        </w:rPr>
        <w:t xml:space="preserve"> self-designed measure devices, </w:t>
      </w:r>
      <w:r w:rsidR="00BD5C61">
        <w:rPr>
          <w:rFonts w:ascii="TimesNewRomanPSMT" w:hAnsi="TimesNewRomanPSMT"/>
        </w:rPr>
        <w:t>cloud servers and database, and websites used as user interface</w:t>
      </w:r>
      <w:r w:rsidR="006616F2">
        <w:rPr>
          <w:rFonts w:ascii="TimesNewRomanPSMT" w:hAnsi="TimesNewRomanPSMT"/>
        </w:rPr>
        <w:t>. The architecture of our system is</w:t>
      </w:r>
      <w:r w:rsidR="00644CE8">
        <w:rPr>
          <w:rFonts w:ascii="TimesNewRomanPSMT" w:hAnsi="TimesNewRomanPSMT"/>
        </w:rPr>
        <w:t xml:space="preserve"> shown in </w:t>
      </w:r>
      <w:r w:rsidR="00C25C23">
        <w:rPr>
          <w:rFonts w:ascii="TimesNewRomanPSMT" w:hAnsi="TimesNewRomanPSMT"/>
        </w:rPr>
        <w:t>Figure 1</w:t>
      </w:r>
      <w:r w:rsidR="00BD5C61">
        <w:rPr>
          <w:rFonts w:ascii="TimesNewRomanPSMT" w:hAnsi="TimesNewRomanPSMT"/>
        </w:rPr>
        <w:t>.</w:t>
      </w:r>
      <w:r w:rsidR="004E0461">
        <w:rPr>
          <w:rFonts w:ascii="TimesNewRomanPSMT" w:hAnsi="TimesNewRomanPSMT"/>
        </w:rPr>
        <w:t xml:space="preserve"> </w:t>
      </w:r>
      <w:r w:rsidR="00DB7590">
        <w:rPr>
          <w:rFonts w:ascii="TimesNewRomanPSMT" w:hAnsi="TimesNewRomanPSMT"/>
        </w:rPr>
        <w:t>The measure devices are designed to collect real-time air quality data in the outdoor environmen</w:t>
      </w:r>
      <w:r w:rsidR="00DB7590">
        <w:rPr>
          <w:rFonts w:ascii="TimesNewRomanPSMT" w:hAnsi="TimesNewRomanPSMT" w:hint="eastAsia"/>
        </w:rPr>
        <w:t>t</w:t>
      </w:r>
      <w:r w:rsidR="007A7BE2">
        <w:rPr>
          <w:rFonts w:ascii="TimesNewRomanPSMT" w:hAnsi="TimesNewRomanPSMT"/>
        </w:rPr>
        <w:t xml:space="preserve"> and should be able to work </w:t>
      </w:r>
      <w:r w:rsidR="0062387F">
        <w:rPr>
          <w:rFonts w:ascii="TimesNewRomanPSMT" w:hAnsi="TimesNewRomanPSMT"/>
        </w:rPr>
        <w:t xml:space="preserve">for </w:t>
      </w:r>
      <w:r w:rsidR="00A95EAC">
        <w:rPr>
          <w:rFonts w:ascii="TimesNewRomanPSMT" w:hAnsi="TimesNewRomanPSMT"/>
        </w:rPr>
        <w:t>five</w:t>
      </w:r>
      <w:r w:rsidR="0062387F">
        <w:rPr>
          <w:rFonts w:ascii="TimesNewRomanPSMT" w:hAnsi="TimesNewRomanPSMT"/>
        </w:rPr>
        <w:t xml:space="preserve"> days without changing its battery</w:t>
      </w:r>
      <w:r w:rsidR="000B1B68">
        <w:rPr>
          <w:rFonts w:ascii="TimesNewRomanPSMT" w:hAnsi="TimesNewRomanPSMT"/>
        </w:rPr>
        <w:t xml:space="preserve">. They </w:t>
      </w:r>
      <w:r w:rsidR="00760188">
        <w:rPr>
          <w:rFonts w:ascii="TimesNewRomanPSMT" w:hAnsi="TimesNewRomanPSMT"/>
        </w:rPr>
        <w:t>contain</w:t>
      </w:r>
      <w:r w:rsidR="000B1B68">
        <w:rPr>
          <w:rFonts w:ascii="TimesNewRomanPSMT" w:hAnsi="TimesNewRomanPSMT"/>
        </w:rPr>
        <w:t xml:space="preserve"> sensor</w:t>
      </w:r>
      <w:r w:rsidR="00E929A2">
        <w:rPr>
          <w:rFonts w:ascii="TimesNewRomanPSMT" w:hAnsi="TimesNewRomanPSMT"/>
        </w:rPr>
        <w:t xml:space="preserve">s that can measure </w:t>
      </w:r>
      <w:r w:rsidR="003461C4">
        <w:rPr>
          <w:rFonts w:ascii="TimesNewRomanPSMT" w:hAnsi="TimesNewRomanPSMT"/>
        </w:rPr>
        <w:t xml:space="preserve">PM1, PM2.5, PM10, CO, NO2, TVOC, </w:t>
      </w:r>
      <w:r w:rsidR="00A54C58" w:rsidRPr="00A54C58">
        <w:rPr>
          <w:rFonts w:ascii="TimesNewRomanPSMT" w:hAnsi="TimesNewRomanPSMT"/>
        </w:rPr>
        <w:t>temperature, humidity and pressure</w:t>
      </w:r>
      <w:r w:rsidR="00A0602F">
        <w:rPr>
          <w:rFonts w:ascii="TimesNewRomanPSMT" w:hAnsi="TimesNewRomanPSMT"/>
        </w:rPr>
        <w:t xml:space="preserve">. They also contain a </w:t>
      </w:r>
      <w:r w:rsidR="00516BFB">
        <w:rPr>
          <w:rFonts w:ascii="TimesNewRomanPSMT" w:hAnsi="TimesNewRomanPSMT"/>
        </w:rPr>
        <w:t xml:space="preserve">Wi-Fi module, </w:t>
      </w:r>
      <w:r w:rsidR="00C25C23">
        <w:rPr>
          <w:rFonts w:ascii="TimesNewRomanPSMT" w:hAnsi="TimesNewRomanPSMT"/>
        </w:rPr>
        <w:t xml:space="preserve">a </w:t>
      </w:r>
      <w:r w:rsidR="009371E6">
        <w:rPr>
          <w:rFonts w:ascii="TimesNewRomanPSMT" w:hAnsi="TimesNewRomanPSMT"/>
        </w:rPr>
        <w:t xml:space="preserve">battery module, </w:t>
      </w:r>
      <w:r w:rsidR="00C25C23">
        <w:rPr>
          <w:rFonts w:ascii="TimesNewRomanPSMT" w:hAnsi="TimesNewRomanPSMT"/>
        </w:rPr>
        <w:t xml:space="preserve">a </w:t>
      </w:r>
      <w:r w:rsidR="00442D0D">
        <w:rPr>
          <w:rFonts w:ascii="TimesNewRomanPSMT" w:hAnsi="TimesNewRomanPSMT"/>
        </w:rPr>
        <w:t xml:space="preserve">MCU module as well as some </w:t>
      </w:r>
      <w:r w:rsidR="00075DA3">
        <w:rPr>
          <w:rFonts w:ascii="TimesNewRomanPSMT" w:hAnsi="TimesNewRomanPSMT"/>
        </w:rPr>
        <w:t>waterproof design.</w:t>
      </w:r>
      <w:r w:rsidR="00C95FFF">
        <w:rPr>
          <w:rFonts w:ascii="TimesNewRomanPSMT" w:hAnsi="TimesNewRomanPSMT"/>
        </w:rPr>
        <w:t xml:space="preserve"> The cloud server </w:t>
      </w:r>
      <w:r w:rsidR="00ED2A6B">
        <w:rPr>
          <w:rFonts w:ascii="TimesNewRomanPSMT" w:hAnsi="TimesNewRomanPSMT"/>
        </w:rPr>
        <w:t>stores and manage air quality data collected by the measure devices</w:t>
      </w:r>
      <w:r w:rsidR="005829C9">
        <w:rPr>
          <w:rFonts w:ascii="TimesNewRomanPSMT" w:hAnsi="TimesNewRomanPSMT"/>
        </w:rPr>
        <w:t xml:space="preserve"> and </w:t>
      </w:r>
      <w:r w:rsidR="00F66E01">
        <w:rPr>
          <w:rFonts w:ascii="TimesNewRomanPSMT" w:hAnsi="TimesNewRomanPSMT"/>
        </w:rPr>
        <w:t xml:space="preserve">run algorithm to generate </w:t>
      </w:r>
      <w:r w:rsidR="0035282D">
        <w:rPr>
          <w:rFonts w:ascii="TimesNewRomanPSMT" w:hAnsi="TimesNewRomanPSMT"/>
        </w:rPr>
        <w:t xml:space="preserve">air quality map </w:t>
      </w:r>
      <w:r w:rsidR="00913267">
        <w:rPr>
          <w:rFonts w:ascii="TimesNewRomanPSMT" w:hAnsi="TimesNewRomanPSMT"/>
        </w:rPr>
        <w:t xml:space="preserve">of different </w:t>
      </w:r>
      <w:r w:rsidR="005D1CF0">
        <w:rPr>
          <w:rFonts w:ascii="TimesNewRomanPSMT" w:hAnsi="TimesNewRomanPSMT"/>
        </w:rPr>
        <w:t>air p</w:t>
      </w:r>
      <w:r w:rsidR="004B2ADD">
        <w:rPr>
          <w:rFonts w:ascii="TimesNewRomanPSMT" w:hAnsi="TimesNewRomanPSMT"/>
        </w:rPr>
        <w:t xml:space="preserve">ollutants and </w:t>
      </w:r>
      <w:r w:rsidR="0042302C">
        <w:rPr>
          <w:rFonts w:ascii="TimesNewRomanPSMT" w:hAnsi="TimesNewRomanPSMT"/>
        </w:rPr>
        <w:t xml:space="preserve">quantities. </w:t>
      </w:r>
      <w:r w:rsidR="00844217">
        <w:rPr>
          <w:rFonts w:ascii="TimesNewRomanPSMT" w:hAnsi="TimesNewRomanPSMT"/>
        </w:rPr>
        <w:t xml:space="preserve">Two websites are built for users to get access to the data stored in </w:t>
      </w:r>
      <w:r w:rsidR="007E3125">
        <w:rPr>
          <w:rFonts w:ascii="TimesNewRomanPSMT" w:hAnsi="TimesNewRomanPSMT"/>
        </w:rPr>
        <w:t xml:space="preserve">cloud server. One is for students, </w:t>
      </w:r>
      <w:r w:rsidR="00C07E8F">
        <w:rPr>
          <w:rFonts w:ascii="TimesNewRomanPSMT" w:hAnsi="TimesNewRomanPSMT"/>
        </w:rPr>
        <w:t>who are allowed</w:t>
      </w:r>
      <w:r w:rsidR="007E3125">
        <w:rPr>
          <w:rFonts w:ascii="TimesNewRomanPSMT" w:hAnsi="TimesNewRomanPSMT"/>
        </w:rPr>
        <w:t xml:space="preserve"> to view the real-time air quality map as well as prediction map</w:t>
      </w:r>
      <w:r w:rsidR="00C07E8F">
        <w:rPr>
          <w:rFonts w:ascii="TimesNewRomanPSMT" w:hAnsi="TimesNewRomanPSMT"/>
        </w:rPr>
        <w:t xml:space="preserve"> in </w:t>
      </w:r>
      <w:r w:rsidR="00760188">
        <w:rPr>
          <w:rFonts w:ascii="TimesNewRomanPSMT" w:hAnsi="TimesNewRomanPSMT"/>
        </w:rPr>
        <w:t>these</w:t>
      </w:r>
      <w:r w:rsidR="00C07E8F">
        <w:rPr>
          <w:rFonts w:ascii="TimesNewRomanPSMT" w:hAnsi="TimesNewRomanPSMT"/>
        </w:rPr>
        <w:t xml:space="preserve"> websites</w:t>
      </w:r>
      <w:r w:rsidR="007E3125">
        <w:rPr>
          <w:rFonts w:ascii="TimesNewRomanPSMT" w:hAnsi="TimesNewRomanPSMT"/>
        </w:rPr>
        <w:t xml:space="preserve">. Students and stuffs can also download </w:t>
      </w:r>
      <w:r w:rsidR="00BA35E3">
        <w:rPr>
          <w:rFonts w:ascii="TimesNewRomanPSMT" w:hAnsi="TimesNewRomanPSMT"/>
        </w:rPr>
        <w:t xml:space="preserve">air quality data from this </w:t>
      </w:r>
      <w:r w:rsidR="00B21F46">
        <w:rPr>
          <w:rFonts w:ascii="TimesNewRomanPSMT" w:hAnsi="TimesNewRomanPSMT"/>
        </w:rPr>
        <w:t xml:space="preserve">website. The other website is designed for </w:t>
      </w:r>
      <w:r w:rsidR="0028691E" w:rsidRPr="0028691E">
        <w:rPr>
          <w:rFonts w:ascii="TimesNewRomanPSMT" w:hAnsi="TimesNewRomanPSMT"/>
        </w:rPr>
        <w:t>debugging personnel</w:t>
      </w:r>
      <w:r w:rsidR="00C07E8F">
        <w:rPr>
          <w:rFonts w:ascii="TimesNewRomanPSMT" w:hAnsi="TimesNewRomanPSMT"/>
        </w:rPr>
        <w:t xml:space="preserve">, who can check the status of all </w:t>
      </w:r>
      <w:r w:rsidR="00152486">
        <w:rPr>
          <w:rFonts w:ascii="TimesNewRomanPSMT" w:hAnsi="TimesNewRomanPSMT"/>
        </w:rPr>
        <w:t xml:space="preserve">measure </w:t>
      </w:r>
      <w:r w:rsidR="00425064">
        <w:rPr>
          <w:rFonts w:ascii="TimesNewRomanPSMT" w:hAnsi="TimesNewRomanPSMT"/>
        </w:rPr>
        <w:t>devices, like the battery storage</w:t>
      </w:r>
      <w:r w:rsidR="00D3574E">
        <w:rPr>
          <w:rFonts w:ascii="TimesNewRomanPSMT" w:hAnsi="TimesNewRomanPSMT"/>
        </w:rPr>
        <w:t xml:space="preserve"> and GPS </w:t>
      </w:r>
      <w:r w:rsidR="00952F31">
        <w:rPr>
          <w:rFonts w:ascii="TimesNewRomanPSMT" w:hAnsi="TimesNewRomanPSMT"/>
        </w:rPr>
        <w:t>location.</w:t>
      </w:r>
    </w:p>
    <w:p w14:paraId="14B3B724" w14:textId="77777777" w:rsidR="005B1BB9" w:rsidRDefault="005B1BB9" w:rsidP="000C750A">
      <w:pPr>
        <w:pStyle w:val="af0"/>
        <w:jc w:val="both"/>
        <w:rPr>
          <w:rFonts w:ascii="TimesNewRomanPSMT" w:hAnsi="TimesNewRomanPSMT" w:hint="eastAsia"/>
        </w:rPr>
      </w:pPr>
    </w:p>
    <w:p w14:paraId="617D9788" w14:textId="77777777" w:rsidR="00FE6D44" w:rsidRDefault="00FA2AA8" w:rsidP="00FE6D44">
      <w:pPr>
        <w:pStyle w:val="af0"/>
        <w:keepNext/>
        <w:jc w:val="center"/>
      </w:pPr>
      <w:r>
        <w:rPr>
          <w:noProof/>
        </w:rPr>
        <w:drawing>
          <wp:inline distT="0" distB="0" distL="0" distR="0" wp14:anchorId="69748901" wp14:editId="53A67953">
            <wp:extent cx="3818586" cy="2894945"/>
            <wp:effectExtent l="0" t="0" r="4445" b="1270"/>
            <wp:docPr id="1098501477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8586" cy="28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13DF" w14:textId="7E228BB9" w:rsidR="004013F8" w:rsidRPr="00D145A1" w:rsidRDefault="00FE6D44" w:rsidP="00D145A1">
      <w:pPr>
        <w:pStyle w:val="ad"/>
        <w:jc w:val="center"/>
        <w:rPr>
          <w:rFonts w:ascii="TimesNewRomanPSMT" w:hAnsi="TimesNewRomanPSMT" w:hint="eastAsia"/>
        </w:rPr>
      </w:pPr>
      <w:r>
        <w:t xml:space="preserve">Figure </w:t>
      </w:r>
      <w:fldSimple w:instr=" SEQ Figure \* ARABIC ">
        <w:r w:rsidR="00F044EA">
          <w:rPr>
            <w:noProof/>
          </w:rPr>
          <w:t>1</w:t>
        </w:r>
      </w:fldSimple>
      <w:r>
        <w:t>: Architecture Overview</w:t>
      </w:r>
    </w:p>
    <w:p w14:paraId="68FD0699" w14:textId="77777777" w:rsidR="008B1FB3" w:rsidRDefault="008B1FB3">
      <w:r>
        <w:br w:type="page"/>
      </w:r>
    </w:p>
    <w:p w14:paraId="4DF3030F" w14:textId="77777777" w:rsidR="006E6789" w:rsidRDefault="0088616A" w:rsidP="005E125D">
      <w:pPr>
        <w:pStyle w:val="1"/>
        <w:jc w:val="both"/>
      </w:pPr>
      <w:bookmarkStart w:id="2" w:name="_Toc41645430"/>
      <w:r>
        <w:lastRenderedPageBreak/>
        <w:t xml:space="preserve">2 </w:t>
      </w:r>
      <w:r w:rsidR="00F73C88">
        <w:t>Design</w:t>
      </w:r>
      <w:bookmarkEnd w:id="2"/>
    </w:p>
    <w:p w14:paraId="44AB0EC1" w14:textId="0D9B34DA" w:rsidR="00EF4486" w:rsidRPr="00BD41EB" w:rsidRDefault="00EF4486" w:rsidP="005E125D">
      <w:pPr>
        <w:jc w:val="both"/>
        <w:rPr>
          <w:lang w:eastAsia="zh-CN"/>
        </w:rPr>
      </w:pPr>
      <w:r w:rsidRPr="00BD41EB">
        <w:rPr>
          <w:rFonts w:hint="eastAsia"/>
          <w:lang w:eastAsia="zh-CN"/>
        </w:rPr>
        <w:t>T</w:t>
      </w:r>
      <w:r w:rsidRPr="00BD41EB">
        <w:rPr>
          <w:lang w:eastAsia="zh-CN"/>
        </w:rPr>
        <w:t xml:space="preserve">he overall design </w:t>
      </w:r>
      <w:r w:rsidR="006F6E66" w:rsidRPr="00BD41EB">
        <w:rPr>
          <w:lang w:eastAsia="zh-CN"/>
        </w:rPr>
        <w:t>includ</w:t>
      </w:r>
      <w:r w:rsidR="00C5193E" w:rsidRPr="00BD41EB">
        <w:rPr>
          <w:lang w:eastAsia="zh-CN"/>
        </w:rPr>
        <w:t xml:space="preserve">es </w:t>
      </w:r>
      <w:r w:rsidR="00B9689F" w:rsidRPr="00BD41EB">
        <w:rPr>
          <w:lang w:eastAsia="zh-CN"/>
        </w:rPr>
        <w:t>hardware design</w:t>
      </w:r>
      <w:r w:rsidR="00554820" w:rsidRPr="00BD41EB">
        <w:rPr>
          <w:lang w:eastAsia="zh-CN"/>
        </w:rPr>
        <w:t>s</w:t>
      </w:r>
      <w:r w:rsidR="00B9689F" w:rsidRPr="00BD41EB">
        <w:rPr>
          <w:lang w:eastAsia="zh-CN"/>
        </w:rPr>
        <w:t xml:space="preserve"> which </w:t>
      </w:r>
      <w:r w:rsidR="00CD418D" w:rsidRPr="00BD41EB">
        <w:rPr>
          <w:lang w:eastAsia="zh-CN"/>
        </w:rPr>
        <w:t>collect</w:t>
      </w:r>
      <w:r w:rsidR="00554820" w:rsidRPr="00BD41EB">
        <w:rPr>
          <w:lang w:eastAsia="zh-CN"/>
        </w:rPr>
        <w:t xml:space="preserve"> environmental data </w:t>
      </w:r>
      <w:r w:rsidR="007D6E5F" w:rsidRPr="00BD41EB">
        <w:rPr>
          <w:lang w:eastAsia="zh-CN"/>
        </w:rPr>
        <w:t xml:space="preserve">and upload them to </w:t>
      </w:r>
      <w:r w:rsidR="00656C36" w:rsidRPr="00BD41EB">
        <w:rPr>
          <w:lang w:eastAsia="zh-CN"/>
        </w:rPr>
        <w:t>a server</w:t>
      </w:r>
      <w:r w:rsidR="0056532B" w:rsidRPr="00BD41EB">
        <w:rPr>
          <w:lang w:eastAsia="zh-CN"/>
        </w:rPr>
        <w:t>,</w:t>
      </w:r>
      <w:r w:rsidR="00F93E9B" w:rsidRPr="00BD41EB">
        <w:rPr>
          <w:lang w:eastAsia="zh-CN"/>
        </w:rPr>
        <w:t xml:space="preserve"> </w:t>
      </w:r>
      <w:r w:rsidR="004D6DFB" w:rsidRPr="00BD41EB">
        <w:rPr>
          <w:lang w:eastAsia="zh-CN"/>
        </w:rPr>
        <w:t xml:space="preserve">a sensor network design which integrates the devices </w:t>
      </w:r>
      <w:r w:rsidR="004234C1" w:rsidRPr="00BD41EB">
        <w:rPr>
          <w:lang w:eastAsia="zh-CN"/>
        </w:rPr>
        <w:t xml:space="preserve">and a server </w:t>
      </w:r>
      <w:r w:rsidR="001B0379" w:rsidRPr="00BD41EB">
        <w:rPr>
          <w:lang w:eastAsia="zh-CN"/>
        </w:rPr>
        <w:t>to form a</w:t>
      </w:r>
      <w:r w:rsidR="00F03036" w:rsidRPr="00BD41EB">
        <w:rPr>
          <w:lang w:eastAsia="zh-CN"/>
        </w:rPr>
        <w:t xml:space="preserve"> </w:t>
      </w:r>
      <w:r w:rsidR="0091401A" w:rsidRPr="00BD41EB">
        <w:rPr>
          <w:lang w:eastAsia="zh-CN"/>
        </w:rPr>
        <w:t>sensing network</w:t>
      </w:r>
      <w:r w:rsidR="00252760" w:rsidRPr="00BD41EB">
        <w:rPr>
          <w:lang w:eastAsia="zh-CN"/>
        </w:rPr>
        <w:t xml:space="preserve">, </w:t>
      </w:r>
      <w:r w:rsidR="00F428CB" w:rsidRPr="00BD41EB">
        <w:rPr>
          <w:lang w:eastAsia="zh-CN"/>
        </w:rPr>
        <w:t xml:space="preserve">software designs which extract </w:t>
      </w:r>
      <w:r w:rsidR="007F6723" w:rsidRPr="00BD41EB">
        <w:rPr>
          <w:lang w:eastAsia="zh-CN"/>
        </w:rPr>
        <w:t xml:space="preserve">and process </w:t>
      </w:r>
      <w:r w:rsidR="00F428CB" w:rsidRPr="00BD41EB">
        <w:rPr>
          <w:lang w:eastAsia="zh-CN"/>
        </w:rPr>
        <w:t>the data</w:t>
      </w:r>
      <w:r w:rsidR="007F6723" w:rsidRPr="00BD41EB">
        <w:rPr>
          <w:lang w:eastAsia="zh-CN"/>
        </w:rPr>
        <w:t xml:space="preserve">, and algorithm designs which use environmental data to generate </w:t>
      </w:r>
      <w:r w:rsidR="00226D61" w:rsidRPr="00BD41EB">
        <w:rPr>
          <w:lang w:eastAsia="zh-CN"/>
        </w:rPr>
        <w:t xml:space="preserve">estimation maps </w:t>
      </w:r>
      <w:r w:rsidR="00971458" w:rsidRPr="00BD41EB">
        <w:rPr>
          <w:lang w:eastAsia="zh-CN"/>
        </w:rPr>
        <w:t xml:space="preserve">and prediction maps of different air quality </w:t>
      </w:r>
      <w:r w:rsidR="003A4F57" w:rsidRPr="00BD41EB">
        <w:rPr>
          <w:lang w:eastAsia="zh-CN"/>
        </w:rPr>
        <w:t xml:space="preserve">quotients. </w:t>
      </w:r>
    </w:p>
    <w:p w14:paraId="693C642A" w14:textId="0C840CDF" w:rsidR="006B4F3F" w:rsidRPr="00B77628" w:rsidRDefault="006B4F3F" w:rsidP="005E125D">
      <w:pPr>
        <w:pStyle w:val="2"/>
        <w:jc w:val="both"/>
      </w:pPr>
      <w:bookmarkStart w:id="3" w:name="_Toc41645431"/>
      <w:r>
        <w:t>2.1 Sensor Network Design</w:t>
      </w:r>
      <w:bookmarkEnd w:id="3"/>
    </w:p>
    <w:p w14:paraId="451DAC1B" w14:textId="68C3F518" w:rsidR="00FD2DB5" w:rsidRPr="00BD41EB" w:rsidRDefault="000D4FC3" w:rsidP="005E125D">
      <w:pPr>
        <w:jc w:val="both"/>
        <w:rPr>
          <w:lang w:eastAsia="zh-CN"/>
        </w:rPr>
      </w:pPr>
      <w:r w:rsidRPr="00BD41EB">
        <w:rPr>
          <w:lang w:eastAsia="zh-CN"/>
        </w:rPr>
        <w:t xml:space="preserve">The sensor network design </w:t>
      </w:r>
      <w:r w:rsidR="00F24AA0" w:rsidRPr="00BD41EB">
        <w:rPr>
          <w:lang w:eastAsia="zh-CN"/>
        </w:rPr>
        <w:t>is the IoT structure that integrates hardware</w:t>
      </w:r>
      <w:r w:rsidR="00AF1D76" w:rsidRPr="00BD41EB">
        <w:rPr>
          <w:lang w:eastAsia="zh-CN"/>
        </w:rPr>
        <w:t xml:space="preserve"> </w:t>
      </w:r>
      <w:r w:rsidR="00F24AA0" w:rsidRPr="00BD41EB">
        <w:rPr>
          <w:lang w:eastAsia="zh-CN"/>
        </w:rPr>
        <w:t>and sof</w:t>
      </w:r>
      <w:r w:rsidR="00AF1D76" w:rsidRPr="00BD41EB">
        <w:rPr>
          <w:lang w:eastAsia="zh-CN"/>
        </w:rPr>
        <w:t>tware together to form a working platform of air</w:t>
      </w:r>
      <w:r w:rsidR="00D94451" w:rsidRPr="00BD41EB">
        <w:rPr>
          <w:lang w:eastAsia="zh-CN"/>
        </w:rPr>
        <w:t xml:space="preserve"> quality </w:t>
      </w:r>
      <w:r w:rsidR="00807436" w:rsidRPr="00BD41EB">
        <w:rPr>
          <w:lang w:eastAsia="zh-CN"/>
        </w:rPr>
        <w:t>monitoring system.</w:t>
      </w:r>
      <w:r w:rsidR="00E2655F" w:rsidRPr="00BD41EB">
        <w:rPr>
          <w:lang w:eastAsia="zh-CN"/>
        </w:rPr>
        <w:t xml:space="preserve"> </w:t>
      </w:r>
      <w:r w:rsidR="00D235AE" w:rsidRPr="00BD41EB">
        <w:rPr>
          <w:lang w:eastAsia="zh-CN"/>
        </w:rPr>
        <w:t xml:space="preserve">The </w:t>
      </w:r>
      <w:r w:rsidR="00DF5C27" w:rsidRPr="00BD41EB">
        <w:rPr>
          <w:lang w:eastAsia="zh-CN"/>
        </w:rPr>
        <w:t xml:space="preserve">sensor network could be simply regarded </w:t>
      </w:r>
      <w:r w:rsidR="004D702F" w:rsidRPr="00BD41EB">
        <w:rPr>
          <w:lang w:eastAsia="zh-CN"/>
        </w:rPr>
        <w:t xml:space="preserve">as </w:t>
      </w:r>
      <w:r w:rsidR="00DF5C27" w:rsidRPr="00BD41EB">
        <w:rPr>
          <w:lang w:eastAsia="zh-CN"/>
        </w:rPr>
        <w:t xml:space="preserve">a </w:t>
      </w:r>
      <w:r w:rsidR="00912D38" w:rsidRPr="00BD41EB">
        <w:rPr>
          <w:lang w:eastAsia="zh-CN"/>
        </w:rPr>
        <w:t xml:space="preserve">set of self-designed measuring devices plus a </w:t>
      </w:r>
      <w:r w:rsidR="00E500BC" w:rsidRPr="00BD41EB">
        <w:rPr>
          <w:lang w:eastAsia="zh-CN"/>
        </w:rPr>
        <w:t xml:space="preserve">weather station, </w:t>
      </w:r>
      <w:r w:rsidR="00766C5B" w:rsidRPr="00BD41EB">
        <w:rPr>
          <w:lang w:eastAsia="zh-CN"/>
        </w:rPr>
        <w:t>which are connected to the server through W</w:t>
      </w:r>
      <w:r w:rsidR="00983ADA" w:rsidRPr="00BD41EB">
        <w:rPr>
          <w:lang w:eastAsia="zh-CN"/>
        </w:rPr>
        <w:t>i-</w:t>
      </w:r>
      <w:r w:rsidR="00766C5B" w:rsidRPr="00BD41EB">
        <w:rPr>
          <w:lang w:eastAsia="zh-CN"/>
        </w:rPr>
        <w:t>F</w:t>
      </w:r>
      <w:r w:rsidR="00983ADA" w:rsidRPr="00BD41EB">
        <w:rPr>
          <w:lang w:eastAsia="zh-CN"/>
        </w:rPr>
        <w:t>i.</w:t>
      </w:r>
    </w:p>
    <w:p w14:paraId="41E33944" w14:textId="7D2EEAC2" w:rsidR="00AF4097" w:rsidRDefault="00AF4097" w:rsidP="005E125D">
      <w:pPr>
        <w:pStyle w:val="3"/>
        <w:jc w:val="both"/>
      </w:pPr>
      <w:bookmarkStart w:id="4" w:name="_Toc41645432"/>
      <w:r>
        <w:t xml:space="preserve">2.1.1 </w:t>
      </w:r>
      <w:r w:rsidR="00976515">
        <w:t>Self</w:t>
      </w:r>
      <w:r w:rsidR="003071FA">
        <w:t xml:space="preserve">-designed </w:t>
      </w:r>
      <w:r w:rsidR="00B8634F">
        <w:t>M</w:t>
      </w:r>
      <w:r w:rsidR="003071FA">
        <w:t>easure</w:t>
      </w:r>
      <w:r w:rsidR="00B8634F">
        <w:t>ment</w:t>
      </w:r>
      <w:r w:rsidR="003071FA">
        <w:t xml:space="preserve"> </w:t>
      </w:r>
      <w:r w:rsidR="00B8634F">
        <w:t>D</w:t>
      </w:r>
      <w:r w:rsidR="003071FA">
        <w:t>evices</w:t>
      </w:r>
      <w:bookmarkEnd w:id="4"/>
    </w:p>
    <w:p w14:paraId="6E4FDBF4" w14:textId="10A159B2" w:rsidR="003071FA" w:rsidRDefault="00AC7461" w:rsidP="005E125D">
      <w:pPr>
        <w:jc w:val="both"/>
        <w:rPr>
          <w:lang w:eastAsia="zh-CN"/>
        </w:rPr>
      </w:pPr>
      <w:r>
        <w:rPr>
          <w:lang w:eastAsia="zh-CN"/>
        </w:rPr>
        <w:t xml:space="preserve">In our implementation of the sensor network </w:t>
      </w:r>
      <w:r w:rsidR="00D75E8F">
        <w:rPr>
          <w:lang w:eastAsia="zh-CN"/>
        </w:rPr>
        <w:t xml:space="preserve">aimed for the campus, </w:t>
      </w:r>
      <w:r w:rsidR="00B917A6">
        <w:rPr>
          <w:lang w:eastAsia="zh-CN"/>
        </w:rPr>
        <w:t xml:space="preserve">we se </w:t>
      </w:r>
      <w:r w:rsidR="00B32010">
        <w:rPr>
          <w:lang w:eastAsia="zh-CN"/>
        </w:rPr>
        <w:t xml:space="preserve">9 self-designed measuring devices which can measure the following </w:t>
      </w:r>
      <w:r w:rsidR="00E85B88">
        <w:rPr>
          <w:lang w:eastAsia="zh-CN"/>
        </w:rPr>
        <w:t xml:space="preserve">environmental quantities: PM1.0, PM2.5, PM10, CO, NO2, </w:t>
      </w:r>
      <w:r w:rsidR="009B1043">
        <w:rPr>
          <w:lang w:eastAsia="zh-CN"/>
        </w:rPr>
        <w:t>temperature, humidity, and pressure.</w:t>
      </w:r>
      <w:r w:rsidR="00302B64">
        <w:rPr>
          <w:lang w:eastAsia="zh-CN"/>
        </w:rPr>
        <w:t xml:space="preserve"> Seven of them are for </w:t>
      </w:r>
      <w:r w:rsidR="00014C17">
        <w:rPr>
          <w:lang w:eastAsia="zh-CN"/>
        </w:rPr>
        <w:t xml:space="preserve">map generation and 2 of them are for validation of the maps generated. </w:t>
      </w:r>
    </w:p>
    <w:p w14:paraId="4A8ACA3C" w14:textId="1761A635" w:rsidR="007C6751" w:rsidRPr="007F18D2" w:rsidRDefault="00671E3F" w:rsidP="005E125D">
      <w:pPr>
        <w:jc w:val="both"/>
        <w:rPr>
          <w:lang w:eastAsia="zh-CN"/>
        </w:rPr>
      </w:pPr>
      <w:r>
        <w:rPr>
          <w:rFonts w:hint="eastAsia"/>
          <w:lang w:eastAsia="zh-CN"/>
        </w:rPr>
        <w:t>D</w:t>
      </w:r>
      <w:r>
        <w:rPr>
          <w:lang w:eastAsia="zh-CN"/>
        </w:rPr>
        <w:t xml:space="preserve">ue to the complex </w:t>
      </w:r>
      <w:r w:rsidR="008C0BE1">
        <w:rPr>
          <w:lang w:eastAsia="zh-CN"/>
        </w:rPr>
        <w:t>environment of the campus</w:t>
      </w:r>
      <w:r w:rsidR="002670F4">
        <w:rPr>
          <w:lang w:eastAsia="zh-CN"/>
        </w:rPr>
        <w:t xml:space="preserve"> including buildings, </w:t>
      </w:r>
      <w:r w:rsidR="00E10A48">
        <w:rPr>
          <w:lang w:eastAsia="zh-CN"/>
        </w:rPr>
        <w:t xml:space="preserve">lawns, </w:t>
      </w:r>
      <w:r w:rsidR="00901DFB">
        <w:rPr>
          <w:lang w:eastAsia="zh-CN"/>
        </w:rPr>
        <w:t>lakes,</w:t>
      </w:r>
      <w:r w:rsidR="00380CA8">
        <w:rPr>
          <w:lang w:eastAsia="zh-CN"/>
        </w:rPr>
        <w:t xml:space="preserve"> and </w:t>
      </w:r>
      <w:r w:rsidR="00E55B53">
        <w:rPr>
          <w:lang w:eastAsia="zh-CN"/>
        </w:rPr>
        <w:t xml:space="preserve">streets, we need </w:t>
      </w:r>
      <w:r w:rsidR="007E4F7B">
        <w:rPr>
          <w:lang w:eastAsia="zh-CN"/>
        </w:rPr>
        <w:t>several requirements</w:t>
      </w:r>
      <w:r w:rsidR="005F0ADF">
        <w:rPr>
          <w:lang w:eastAsia="zh-CN"/>
        </w:rPr>
        <w:t xml:space="preserve"> of the locations</w:t>
      </w:r>
      <w:r w:rsidR="005F621C">
        <w:rPr>
          <w:lang w:eastAsia="zh-CN"/>
        </w:rPr>
        <w:t xml:space="preserve"> to implement the sensors</w:t>
      </w:r>
      <w:r w:rsidR="007E4F7B">
        <w:rPr>
          <w:lang w:eastAsia="zh-CN"/>
        </w:rPr>
        <w:t>.</w:t>
      </w:r>
      <w:r w:rsidR="00D24345">
        <w:rPr>
          <w:lang w:eastAsia="zh-CN"/>
        </w:rPr>
        <w:t xml:space="preserve"> </w:t>
      </w:r>
      <w:r w:rsidR="009015B0">
        <w:rPr>
          <w:lang w:eastAsia="zh-CN"/>
        </w:rPr>
        <w:t>The requirements include but are not limited to:</w:t>
      </w:r>
    </w:p>
    <w:p w14:paraId="5E9AB7F0" w14:textId="1612DE46" w:rsidR="009015B0" w:rsidRDefault="008B1733" w:rsidP="005E125D">
      <w:pPr>
        <w:pStyle w:val="ac"/>
        <w:numPr>
          <w:ilvl w:val="0"/>
          <w:numId w:val="24"/>
        </w:numPr>
        <w:jc w:val="both"/>
        <w:rPr>
          <w:lang w:eastAsia="zh-CN"/>
        </w:rPr>
      </w:pPr>
      <w:r>
        <w:rPr>
          <w:rFonts w:hint="eastAsia"/>
          <w:lang w:eastAsia="zh-CN"/>
        </w:rPr>
        <w:t>T</w:t>
      </w:r>
      <w:r>
        <w:rPr>
          <w:lang w:eastAsia="zh-CN"/>
        </w:rPr>
        <w:t xml:space="preserve">he places should </w:t>
      </w:r>
      <w:r w:rsidR="00983ADA">
        <w:rPr>
          <w:lang w:eastAsia="zh-CN"/>
        </w:rPr>
        <w:t>guarantee stable Wi-Fi connection</w:t>
      </w:r>
      <w:r w:rsidR="00217A46">
        <w:rPr>
          <w:lang w:eastAsia="zh-CN"/>
        </w:rPr>
        <w:t xml:space="preserve"> </w:t>
      </w:r>
    </w:p>
    <w:p w14:paraId="7824C50C" w14:textId="4A1C1E3E" w:rsidR="006C1170" w:rsidRDefault="00F41319" w:rsidP="005E125D">
      <w:pPr>
        <w:pStyle w:val="ac"/>
        <w:numPr>
          <w:ilvl w:val="0"/>
          <w:numId w:val="24"/>
        </w:numPr>
        <w:jc w:val="both"/>
        <w:rPr>
          <w:lang w:eastAsia="zh-CN"/>
        </w:rPr>
      </w:pPr>
      <w:r>
        <w:rPr>
          <w:lang w:eastAsia="zh-CN"/>
        </w:rPr>
        <w:t>The sensors should be placed in corners where few people visit, so that the sensors are not likely to be disturbed by</w:t>
      </w:r>
      <w:r w:rsidR="00AA5A24">
        <w:rPr>
          <w:lang w:eastAsia="zh-CN"/>
        </w:rPr>
        <w:t xml:space="preserve"> passers-by.</w:t>
      </w:r>
    </w:p>
    <w:p w14:paraId="170AFE87" w14:textId="7F9A9B73" w:rsidR="00DB6995" w:rsidRDefault="00B005FC" w:rsidP="005E125D">
      <w:pPr>
        <w:pStyle w:val="ac"/>
        <w:numPr>
          <w:ilvl w:val="0"/>
          <w:numId w:val="24"/>
        </w:numPr>
        <w:jc w:val="both"/>
        <w:rPr>
          <w:lang w:eastAsia="zh-CN"/>
        </w:rPr>
      </w:pPr>
      <w:r>
        <w:rPr>
          <w:lang w:eastAsia="zh-CN"/>
        </w:rPr>
        <w:t xml:space="preserve">The sensors should </w:t>
      </w:r>
      <w:r w:rsidR="00CE3764">
        <w:rPr>
          <w:lang w:eastAsia="zh-CN"/>
        </w:rPr>
        <w:t xml:space="preserve">be </w:t>
      </w:r>
      <w:r w:rsidR="0044172F">
        <w:rPr>
          <w:lang w:eastAsia="zh-CN"/>
        </w:rPr>
        <w:t xml:space="preserve">set to places that are open to air flow and GPS </w:t>
      </w:r>
      <w:r w:rsidR="00190B86">
        <w:rPr>
          <w:lang w:eastAsia="zh-CN"/>
        </w:rPr>
        <w:t xml:space="preserve">localization. </w:t>
      </w:r>
    </w:p>
    <w:p w14:paraId="6D7DF09C" w14:textId="7E7BF46A" w:rsidR="00A03F00" w:rsidRPr="007F18D2" w:rsidRDefault="00F02569" w:rsidP="005E125D">
      <w:pPr>
        <w:pStyle w:val="ac"/>
        <w:numPr>
          <w:ilvl w:val="0"/>
          <w:numId w:val="24"/>
        </w:numPr>
        <w:jc w:val="both"/>
        <w:rPr>
          <w:lang w:eastAsia="zh-CN"/>
        </w:rPr>
      </w:pPr>
      <w:r>
        <w:rPr>
          <w:lang w:eastAsia="zh-CN"/>
        </w:rPr>
        <w:t>It would be better to put the sensors under shade so that</w:t>
      </w:r>
      <w:r w:rsidR="003B2217">
        <w:rPr>
          <w:lang w:eastAsia="zh-CN"/>
        </w:rPr>
        <w:t xml:space="preserve"> </w:t>
      </w:r>
      <w:r w:rsidR="00BE4CF3">
        <w:rPr>
          <w:lang w:eastAsia="zh-CN"/>
        </w:rPr>
        <w:t xml:space="preserve">the sun would not heat up the sensor </w:t>
      </w:r>
      <w:r w:rsidR="003E665F">
        <w:rPr>
          <w:lang w:eastAsia="zh-CN"/>
        </w:rPr>
        <w:t xml:space="preserve">which would give inaccurate </w:t>
      </w:r>
      <w:r w:rsidR="003453B5">
        <w:rPr>
          <w:lang w:eastAsia="zh-CN"/>
        </w:rPr>
        <w:t>measurements of temperature</w:t>
      </w:r>
      <w:r w:rsidR="00D00D38">
        <w:rPr>
          <w:lang w:eastAsia="zh-CN"/>
        </w:rPr>
        <w:t xml:space="preserve">s. </w:t>
      </w:r>
    </w:p>
    <w:p w14:paraId="7E86EE7A" w14:textId="3A7E46FE" w:rsidR="009D3203" w:rsidRDefault="009D3203" w:rsidP="005E125D">
      <w:pPr>
        <w:pStyle w:val="3"/>
        <w:jc w:val="both"/>
      </w:pPr>
      <w:bookmarkStart w:id="5" w:name="_Toc41645433"/>
      <w:r>
        <w:t>2.1.</w:t>
      </w:r>
      <w:r w:rsidR="00E0488A">
        <w:t>2</w:t>
      </w:r>
      <w:r>
        <w:t xml:space="preserve"> </w:t>
      </w:r>
      <w:r w:rsidR="003071FA">
        <w:t xml:space="preserve">Davis </w:t>
      </w:r>
      <w:r w:rsidR="00B8634F">
        <w:t>W</w:t>
      </w:r>
      <w:r w:rsidR="003071FA">
        <w:t xml:space="preserve">eather </w:t>
      </w:r>
      <w:r w:rsidR="00B8634F">
        <w:t>S</w:t>
      </w:r>
      <w:r w:rsidR="003071FA">
        <w:t>tation</w:t>
      </w:r>
      <w:bookmarkEnd w:id="5"/>
    </w:p>
    <w:p w14:paraId="49EA9675" w14:textId="0EB95C7F" w:rsidR="00151036" w:rsidRPr="00BD41EB" w:rsidRDefault="003071FA" w:rsidP="005E125D">
      <w:pPr>
        <w:jc w:val="both"/>
        <w:rPr>
          <w:lang w:eastAsia="zh-CN"/>
        </w:rPr>
      </w:pPr>
      <w:r w:rsidRPr="00BD41EB">
        <w:rPr>
          <w:rFonts w:hint="eastAsia"/>
          <w:lang w:eastAsia="zh-CN"/>
        </w:rPr>
        <w:t>W</w:t>
      </w:r>
      <w:r w:rsidRPr="00BD41EB">
        <w:rPr>
          <w:lang w:eastAsia="zh-CN"/>
        </w:rPr>
        <w:t xml:space="preserve">e employed a commercial weather station for the </w:t>
      </w:r>
      <w:r w:rsidR="00CD6B3B" w:rsidRPr="00BD41EB">
        <w:rPr>
          <w:lang w:eastAsia="zh-CN"/>
        </w:rPr>
        <w:t>measurement of wind speed and wind direction</w:t>
      </w:r>
      <w:r w:rsidR="00D56C54" w:rsidRPr="00BD41EB">
        <w:rPr>
          <w:lang w:eastAsia="zh-CN"/>
        </w:rPr>
        <w:t xml:space="preserve">. The location we put the weather station is </w:t>
      </w:r>
      <w:r w:rsidR="00E73918" w:rsidRPr="00BD41EB">
        <w:rPr>
          <w:lang w:eastAsia="zh-CN"/>
        </w:rPr>
        <w:t>on the roof top platform of Block</w:t>
      </w:r>
      <w:r w:rsidR="00292A7A" w:rsidRPr="00BD41EB">
        <w:rPr>
          <w:lang w:eastAsia="zh-CN"/>
        </w:rPr>
        <w:t xml:space="preserve"> 4 at No. 1 Residential College of the campus.</w:t>
      </w:r>
    </w:p>
    <w:p w14:paraId="7C87A260" w14:textId="77777777" w:rsidR="00193ED9" w:rsidRPr="00671E3F" w:rsidRDefault="00193ED9" w:rsidP="005E125D">
      <w:pPr>
        <w:jc w:val="both"/>
        <w:rPr>
          <w:lang w:eastAsia="zh-CN"/>
        </w:rPr>
      </w:pPr>
    </w:p>
    <w:p w14:paraId="1E606AA4" w14:textId="18313B56" w:rsidR="00E65F46" w:rsidRPr="00E65F46" w:rsidRDefault="0088616A" w:rsidP="005E125D">
      <w:pPr>
        <w:pStyle w:val="2"/>
        <w:jc w:val="both"/>
      </w:pPr>
      <w:bookmarkStart w:id="6" w:name="_Toc41645434"/>
      <w:r>
        <w:t>2.</w:t>
      </w:r>
      <w:r w:rsidR="006B4F3F">
        <w:t>2</w:t>
      </w:r>
      <w:r>
        <w:t xml:space="preserve"> </w:t>
      </w:r>
      <w:r w:rsidR="002A4D0C">
        <w:t>Measure Device Design</w:t>
      </w:r>
      <w:bookmarkEnd w:id="6"/>
    </w:p>
    <w:p w14:paraId="73E7DF74" w14:textId="49AE5DBB" w:rsidR="004E4D35" w:rsidRPr="00BD41EB" w:rsidRDefault="00B77628" w:rsidP="005E125D">
      <w:pPr>
        <w:jc w:val="both"/>
        <w:rPr>
          <w:lang w:eastAsia="zh-CN"/>
        </w:rPr>
      </w:pPr>
      <w:r w:rsidRPr="00BD41EB">
        <w:rPr>
          <w:lang w:eastAsia="zh-CN"/>
        </w:rPr>
        <w:t xml:space="preserve">A measure device </w:t>
      </w:r>
      <w:r w:rsidRPr="00BD41EB">
        <w:rPr>
          <w:rFonts w:hint="eastAsia"/>
          <w:lang w:eastAsia="zh-CN"/>
        </w:rPr>
        <w:t>is</w:t>
      </w:r>
      <w:r w:rsidRPr="00BD41EB">
        <w:rPr>
          <w:lang w:eastAsia="zh-CN"/>
        </w:rPr>
        <w:t xml:space="preserve"> </w:t>
      </w:r>
      <w:r w:rsidRPr="00BD41EB">
        <w:rPr>
          <w:rFonts w:hint="eastAsia"/>
          <w:lang w:eastAsia="zh-CN"/>
        </w:rPr>
        <w:t>com</w:t>
      </w:r>
      <w:r w:rsidRPr="00BD41EB">
        <w:rPr>
          <w:lang w:eastAsia="zh-CN"/>
        </w:rPr>
        <w:t xml:space="preserve">posed of four parts: sensor set, </w:t>
      </w:r>
      <w:r w:rsidR="0008493A" w:rsidRPr="00BD41EB">
        <w:rPr>
          <w:lang w:eastAsia="zh-CN"/>
        </w:rPr>
        <w:t xml:space="preserve">communication tools, </w:t>
      </w:r>
      <w:r w:rsidR="00AB0ED6" w:rsidRPr="00BD41EB">
        <w:rPr>
          <w:lang w:eastAsia="zh-CN"/>
        </w:rPr>
        <w:t xml:space="preserve">control units, and power supply. All four </w:t>
      </w:r>
      <w:r w:rsidR="0085314F" w:rsidRPr="00BD41EB">
        <w:rPr>
          <w:lang w:eastAsia="zh-CN"/>
        </w:rPr>
        <w:t xml:space="preserve">parts work together to </w:t>
      </w:r>
      <w:r w:rsidR="000021FC" w:rsidRPr="00BD41EB">
        <w:rPr>
          <w:lang w:eastAsia="zh-CN"/>
        </w:rPr>
        <w:t xml:space="preserve">provide </w:t>
      </w:r>
      <w:r w:rsidR="003B218B" w:rsidRPr="00BD41EB">
        <w:rPr>
          <w:lang w:eastAsia="zh-CN"/>
        </w:rPr>
        <w:t>local</w:t>
      </w:r>
      <w:r w:rsidR="000021FC" w:rsidRPr="00BD41EB">
        <w:rPr>
          <w:lang w:eastAsia="zh-CN"/>
        </w:rPr>
        <w:t xml:space="preserve"> environmental data of a</w:t>
      </w:r>
      <w:r w:rsidR="00233C02" w:rsidRPr="00BD41EB">
        <w:rPr>
          <w:lang w:eastAsia="zh-CN"/>
        </w:rPr>
        <w:t>n</w:t>
      </w:r>
      <w:r w:rsidR="000021FC" w:rsidRPr="00BD41EB">
        <w:rPr>
          <w:lang w:eastAsia="zh-CN"/>
        </w:rPr>
        <w:t xml:space="preserve"> </w:t>
      </w:r>
      <w:r w:rsidR="003B218B" w:rsidRPr="00BD41EB">
        <w:rPr>
          <w:lang w:eastAsia="zh-CN"/>
        </w:rPr>
        <w:t>outdoor</w:t>
      </w:r>
      <w:r w:rsidR="000021FC" w:rsidRPr="00BD41EB">
        <w:rPr>
          <w:lang w:eastAsia="zh-CN"/>
        </w:rPr>
        <w:t xml:space="preserve"> place </w:t>
      </w:r>
      <w:r w:rsidR="003B218B" w:rsidRPr="00BD41EB">
        <w:rPr>
          <w:lang w:eastAsia="zh-CN"/>
        </w:rPr>
        <w:t>and upload the data to the server.</w:t>
      </w:r>
      <w:r w:rsidR="00233C02" w:rsidRPr="00BD41EB">
        <w:rPr>
          <w:lang w:eastAsia="zh-CN"/>
        </w:rPr>
        <w:t xml:space="preserve"> This section introduces the </w:t>
      </w:r>
      <w:r w:rsidR="00783947" w:rsidRPr="00BD41EB">
        <w:rPr>
          <w:lang w:eastAsia="zh-CN"/>
        </w:rPr>
        <w:t>modules and sensors we use in our PCB</w:t>
      </w:r>
      <w:r w:rsidR="0006736E">
        <w:rPr>
          <w:lang w:eastAsia="zh-CN"/>
        </w:rPr>
        <w:t xml:space="preserve"> on the aspect of hardware implementation</w:t>
      </w:r>
      <w:r w:rsidR="00783947" w:rsidRPr="00BD41EB">
        <w:rPr>
          <w:lang w:eastAsia="zh-CN"/>
        </w:rPr>
        <w:t xml:space="preserve">, </w:t>
      </w:r>
      <w:r w:rsidR="00901585" w:rsidRPr="00BD41EB">
        <w:rPr>
          <w:lang w:eastAsia="zh-CN"/>
        </w:rPr>
        <w:t>but how to</w:t>
      </w:r>
      <w:r w:rsidR="00F4263D">
        <w:rPr>
          <w:lang w:eastAsia="zh-CN"/>
        </w:rPr>
        <w:t xml:space="preserve"> program</w:t>
      </w:r>
      <w:r w:rsidR="000753CC" w:rsidRPr="00BD41EB">
        <w:rPr>
          <w:lang w:eastAsia="zh-CN"/>
        </w:rPr>
        <w:t xml:space="preserve"> these sensors</w:t>
      </w:r>
      <w:r w:rsidR="003C47CA" w:rsidRPr="00BD41EB">
        <w:rPr>
          <w:lang w:eastAsia="zh-CN"/>
        </w:rPr>
        <w:t xml:space="preserve"> </w:t>
      </w:r>
      <w:r w:rsidR="00D32B7C" w:rsidRPr="00BD41EB">
        <w:rPr>
          <w:lang w:eastAsia="zh-CN"/>
        </w:rPr>
        <w:t xml:space="preserve">would be included in the section of </w:t>
      </w:r>
      <w:r w:rsidR="005621DD">
        <w:rPr>
          <w:lang w:eastAsia="zh-CN"/>
        </w:rPr>
        <w:t>S</w:t>
      </w:r>
      <w:r w:rsidR="00D32B7C" w:rsidRPr="00BD41EB">
        <w:rPr>
          <w:lang w:eastAsia="zh-CN"/>
        </w:rPr>
        <w:t xml:space="preserve">oftware </w:t>
      </w:r>
      <w:r w:rsidR="005621DD">
        <w:rPr>
          <w:lang w:eastAsia="zh-CN"/>
        </w:rPr>
        <w:t>D</w:t>
      </w:r>
      <w:r w:rsidR="00D32B7C" w:rsidRPr="00BD41EB">
        <w:rPr>
          <w:lang w:eastAsia="zh-CN"/>
        </w:rPr>
        <w:t>esign.</w:t>
      </w:r>
    </w:p>
    <w:p w14:paraId="29142742" w14:textId="7DADD677" w:rsidR="000F299F" w:rsidRDefault="000F299F" w:rsidP="005E125D">
      <w:pPr>
        <w:pStyle w:val="3"/>
        <w:jc w:val="both"/>
      </w:pPr>
      <w:bookmarkStart w:id="7" w:name="_Toc41645435"/>
      <w:r>
        <w:lastRenderedPageBreak/>
        <w:t>2.</w:t>
      </w:r>
      <w:r w:rsidR="00AF4097">
        <w:t>2</w:t>
      </w:r>
      <w:r>
        <w:t xml:space="preserve">.1 </w:t>
      </w:r>
      <w:r w:rsidR="009404DC">
        <w:t xml:space="preserve">Sensor </w:t>
      </w:r>
      <w:r w:rsidR="00B8634F">
        <w:t>S</w:t>
      </w:r>
      <w:r w:rsidR="009404DC">
        <w:t>et</w:t>
      </w:r>
      <w:bookmarkEnd w:id="7"/>
    </w:p>
    <w:p w14:paraId="24A9736E" w14:textId="757099A9" w:rsidR="00DF3722" w:rsidRDefault="009D429F" w:rsidP="005E125D">
      <w:pPr>
        <w:jc w:val="both"/>
        <w:rPr>
          <w:lang w:eastAsia="zh-CN"/>
        </w:rPr>
      </w:pPr>
      <w:r w:rsidRPr="00BD41EB">
        <w:rPr>
          <w:rFonts w:hint="eastAsia"/>
          <w:lang w:eastAsia="zh-CN"/>
        </w:rPr>
        <w:t>T</w:t>
      </w:r>
      <w:r w:rsidRPr="00BD41EB">
        <w:rPr>
          <w:lang w:eastAsia="zh-CN"/>
        </w:rPr>
        <w:t>he sensor set contains all the sensor</w:t>
      </w:r>
      <w:r w:rsidR="00A90F38" w:rsidRPr="00BD41EB">
        <w:rPr>
          <w:lang w:eastAsia="zh-CN"/>
        </w:rPr>
        <w:t xml:space="preserve"> except the weather station which is </w:t>
      </w:r>
      <w:r w:rsidR="008D7C2B" w:rsidRPr="00BD41EB">
        <w:rPr>
          <w:lang w:eastAsia="zh-CN"/>
        </w:rPr>
        <w:t xml:space="preserve">a mature commercial </w:t>
      </w:r>
      <w:r w:rsidR="003D593E" w:rsidRPr="00BD41EB">
        <w:rPr>
          <w:lang w:eastAsia="zh-CN"/>
        </w:rPr>
        <w:t>device and excluded from our self-designed measure device.</w:t>
      </w:r>
      <w:r w:rsidR="00AB50B1" w:rsidRPr="00BD41EB">
        <w:rPr>
          <w:lang w:eastAsia="zh-CN"/>
        </w:rPr>
        <w:t xml:space="preserve"> The </w:t>
      </w:r>
      <w:r w:rsidR="00174A32" w:rsidRPr="00BD41EB">
        <w:rPr>
          <w:lang w:eastAsia="zh-CN"/>
        </w:rPr>
        <w:t xml:space="preserve">employed sensors are: BME 680, </w:t>
      </w:r>
      <w:proofErr w:type="spellStart"/>
      <w:r w:rsidR="007745CA" w:rsidRPr="00BD41EB">
        <w:rPr>
          <w:lang w:eastAsia="zh-CN"/>
        </w:rPr>
        <w:t>MiCS</w:t>
      </w:r>
      <w:proofErr w:type="spellEnd"/>
      <w:r w:rsidR="007745CA" w:rsidRPr="00BD41EB">
        <w:rPr>
          <w:lang w:eastAsia="zh-CN"/>
        </w:rPr>
        <w:t xml:space="preserve"> 6814, and </w:t>
      </w:r>
      <w:r w:rsidR="00275350" w:rsidRPr="00BD41EB">
        <w:rPr>
          <w:lang w:eastAsia="zh-CN"/>
        </w:rPr>
        <w:t>PMS 5003.</w:t>
      </w:r>
    </w:p>
    <w:p w14:paraId="1B03A9EA" w14:textId="0F33745F" w:rsidR="00F01AD6" w:rsidRPr="00DF3722" w:rsidRDefault="00F01AD6" w:rsidP="005E125D">
      <w:pPr>
        <w:jc w:val="both"/>
        <w:rPr>
          <w:b/>
          <w:bCs/>
          <w:lang w:eastAsia="zh-CN"/>
        </w:rPr>
      </w:pPr>
      <w:r w:rsidRPr="00DF3722">
        <w:rPr>
          <w:b/>
          <w:bCs/>
        </w:rPr>
        <w:t>BME 680</w:t>
      </w:r>
      <w:r w:rsidR="00730604">
        <w:rPr>
          <w:b/>
          <w:bCs/>
        </w:rPr>
        <w:t xml:space="preserve"> module</w:t>
      </w:r>
    </w:p>
    <w:p w14:paraId="59884655" w14:textId="6AAB589C" w:rsidR="000F299F" w:rsidRDefault="00986D47" w:rsidP="005E125D">
      <w:pPr>
        <w:jc w:val="both"/>
        <w:rPr>
          <w:lang w:eastAsia="zh-CN"/>
        </w:rPr>
      </w:pPr>
      <w:r w:rsidRPr="00BD41EB">
        <w:rPr>
          <w:rFonts w:hint="eastAsia"/>
          <w:lang w:eastAsia="zh-CN"/>
        </w:rPr>
        <w:t>B</w:t>
      </w:r>
      <w:r w:rsidRPr="00BD41EB">
        <w:rPr>
          <w:lang w:eastAsia="zh-CN"/>
        </w:rPr>
        <w:t xml:space="preserve">ME 680 is </w:t>
      </w:r>
      <w:r w:rsidR="00362BED" w:rsidRPr="00BD41EB">
        <w:rPr>
          <w:lang w:eastAsia="zh-CN"/>
        </w:rPr>
        <w:t xml:space="preserve">the most complicated </w:t>
      </w:r>
      <w:r w:rsidR="00B932C3" w:rsidRPr="00BD41EB">
        <w:rPr>
          <w:lang w:eastAsia="zh-CN"/>
        </w:rPr>
        <w:t xml:space="preserve">sensor in our device. It is capable of measuring </w:t>
      </w:r>
      <w:r w:rsidR="00DA461F" w:rsidRPr="00BD41EB">
        <w:rPr>
          <w:lang w:eastAsia="zh-CN"/>
        </w:rPr>
        <w:t xml:space="preserve">general air quality quotients including temperature, pressure, and humidity, as well as specified </w:t>
      </w:r>
      <w:r w:rsidR="00563B2C" w:rsidRPr="00BD41EB">
        <w:rPr>
          <w:lang w:eastAsia="zh-CN"/>
        </w:rPr>
        <w:t>parameters including CO</w:t>
      </w:r>
      <w:r w:rsidR="00600B2C" w:rsidRPr="00BD41EB">
        <w:rPr>
          <w:lang w:eastAsia="zh-CN"/>
        </w:rPr>
        <w:t>2</w:t>
      </w:r>
      <w:r w:rsidR="001D5B9A" w:rsidRPr="00BD41EB">
        <w:rPr>
          <w:lang w:eastAsia="zh-CN"/>
        </w:rPr>
        <w:t xml:space="preserve"> and TVOC. However, </w:t>
      </w:r>
      <w:r w:rsidR="00C50C55" w:rsidRPr="00BD41EB">
        <w:rPr>
          <w:lang w:eastAsia="zh-CN"/>
        </w:rPr>
        <w:t>CO</w:t>
      </w:r>
      <w:r w:rsidR="00F15A3B" w:rsidRPr="00BD41EB">
        <w:rPr>
          <w:lang w:eastAsia="zh-CN"/>
        </w:rPr>
        <w:t xml:space="preserve">2 and TVOC are not employed in our design, since </w:t>
      </w:r>
      <w:r w:rsidR="00E200E2" w:rsidRPr="00BD41EB">
        <w:rPr>
          <w:lang w:eastAsia="zh-CN"/>
        </w:rPr>
        <w:t xml:space="preserve">the </w:t>
      </w:r>
      <w:r w:rsidR="002E7673" w:rsidRPr="00BD41EB">
        <w:rPr>
          <w:lang w:eastAsia="zh-CN"/>
        </w:rPr>
        <w:t xml:space="preserve">two </w:t>
      </w:r>
      <w:r w:rsidR="00FF5872" w:rsidRPr="00BD41EB">
        <w:rPr>
          <w:lang w:eastAsia="zh-CN"/>
        </w:rPr>
        <w:t>values are un</w:t>
      </w:r>
      <w:r w:rsidR="0063259D" w:rsidRPr="00BD41EB">
        <w:rPr>
          <w:lang w:eastAsia="zh-CN"/>
        </w:rPr>
        <w:t>stable and use the device’s</w:t>
      </w:r>
      <w:r w:rsidR="003A6366" w:rsidRPr="00BD41EB">
        <w:rPr>
          <w:lang w:eastAsia="zh-CN"/>
        </w:rPr>
        <w:t xml:space="preserve"> own </w:t>
      </w:r>
      <w:r w:rsidR="002E7673" w:rsidRPr="00BD41EB">
        <w:rPr>
          <w:lang w:eastAsia="zh-CN"/>
        </w:rPr>
        <w:t>closed</w:t>
      </w:r>
      <w:r w:rsidR="0063259D" w:rsidRPr="00BD41EB">
        <w:rPr>
          <w:lang w:eastAsia="zh-CN"/>
        </w:rPr>
        <w:t>-source</w:t>
      </w:r>
      <w:r w:rsidR="002E7673" w:rsidRPr="00BD41EB">
        <w:rPr>
          <w:lang w:eastAsia="zh-CN"/>
        </w:rPr>
        <w:t xml:space="preserve"> algorithms </w:t>
      </w:r>
      <w:r w:rsidR="00AD3633" w:rsidRPr="00BD41EB">
        <w:rPr>
          <w:lang w:eastAsia="zh-CN"/>
        </w:rPr>
        <w:t>where we could not debug.</w:t>
      </w:r>
      <w:r w:rsidR="002C256F">
        <w:rPr>
          <w:lang w:eastAsia="zh-CN"/>
        </w:rPr>
        <w:t xml:space="preserve"> We use </w:t>
      </w:r>
      <w:r w:rsidR="002E3198">
        <w:rPr>
          <w:lang w:eastAsia="zh-CN"/>
        </w:rPr>
        <w:t xml:space="preserve">BME 680 modules sold by Taobao providers rather than the </w:t>
      </w:r>
      <w:r w:rsidR="004035E6">
        <w:rPr>
          <w:lang w:eastAsia="zh-CN"/>
        </w:rPr>
        <w:t>sensor itself.</w:t>
      </w:r>
      <w:r w:rsidR="006C63E7">
        <w:rPr>
          <w:lang w:eastAsia="zh-CN"/>
        </w:rPr>
        <w:t xml:space="preserve"> </w:t>
      </w:r>
      <w:r w:rsidR="002A4A8D">
        <w:rPr>
          <w:lang w:eastAsia="zh-CN"/>
        </w:rPr>
        <w:t xml:space="preserve">The module </w:t>
      </w:r>
      <w:r w:rsidR="001D4106">
        <w:rPr>
          <w:lang w:eastAsia="zh-CN"/>
        </w:rPr>
        <w:t xml:space="preserve">contains </w:t>
      </w:r>
      <w:r w:rsidR="0006736E">
        <w:rPr>
          <w:lang w:eastAsia="zh-CN"/>
        </w:rPr>
        <w:t>4 more pins besides VCC and GND</w:t>
      </w:r>
      <w:r w:rsidR="00AD71B4">
        <w:rPr>
          <w:lang w:eastAsia="zh-CN"/>
        </w:rPr>
        <w:t xml:space="preserve">: SCL, SDA, SDO, AND CS. </w:t>
      </w:r>
      <w:r w:rsidR="00E12D86">
        <w:rPr>
          <w:lang w:eastAsia="zh-CN"/>
        </w:rPr>
        <w:t xml:space="preserve">The module has two </w:t>
      </w:r>
      <w:r w:rsidR="00C65C97">
        <w:rPr>
          <w:lang w:eastAsia="zh-CN"/>
        </w:rPr>
        <w:t xml:space="preserve">programming interfaces: SPI and I2C. </w:t>
      </w:r>
      <w:r w:rsidR="00CD0EC4">
        <w:rPr>
          <w:lang w:eastAsia="zh-CN"/>
        </w:rPr>
        <w:t>We</w:t>
      </w:r>
      <w:r w:rsidR="00C65C97">
        <w:rPr>
          <w:lang w:eastAsia="zh-CN"/>
        </w:rPr>
        <w:t xml:space="preserve"> choose I2C. </w:t>
      </w:r>
      <w:r w:rsidR="00D91B7C">
        <w:rPr>
          <w:lang w:eastAsia="zh-CN"/>
        </w:rPr>
        <w:t xml:space="preserve">The </w:t>
      </w:r>
      <w:r w:rsidR="00A937BB">
        <w:rPr>
          <w:lang w:eastAsia="zh-CN"/>
        </w:rPr>
        <w:t xml:space="preserve">SCL pin is </w:t>
      </w:r>
      <w:r w:rsidR="00195AC9">
        <w:rPr>
          <w:lang w:eastAsia="zh-CN"/>
        </w:rPr>
        <w:t xml:space="preserve">used as SCK pin </w:t>
      </w:r>
      <w:r w:rsidR="000E0D90">
        <w:rPr>
          <w:lang w:eastAsia="zh-CN"/>
        </w:rPr>
        <w:t>in I2C programming,</w:t>
      </w:r>
      <w:r w:rsidR="006100B7">
        <w:rPr>
          <w:lang w:eastAsia="zh-CN"/>
        </w:rPr>
        <w:t xml:space="preserve"> </w:t>
      </w:r>
      <w:r w:rsidR="004825C2">
        <w:rPr>
          <w:lang w:eastAsia="zh-CN"/>
        </w:rPr>
        <w:t xml:space="preserve">SDA for SDI and </w:t>
      </w:r>
      <w:r w:rsidR="00A32932">
        <w:rPr>
          <w:lang w:eastAsia="zh-CN"/>
        </w:rPr>
        <w:t>SDO is still for SDO in I2C.</w:t>
      </w:r>
    </w:p>
    <w:p w14:paraId="7C6160C1" w14:textId="5192C40E" w:rsidR="00DF3722" w:rsidRPr="0089172C" w:rsidRDefault="0089172C" w:rsidP="005E125D">
      <w:pPr>
        <w:jc w:val="both"/>
        <w:rPr>
          <w:b/>
          <w:bCs/>
          <w:lang w:eastAsia="zh-CN"/>
        </w:rPr>
      </w:pPr>
      <w:proofErr w:type="spellStart"/>
      <w:r w:rsidRPr="0089172C">
        <w:rPr>
          <w:b/>
          <w:bCs/>
          <w:lang w:eastAsia="zh-CN"/>
        </w:rPr>
        <w:t>MiCS</w:t>
      </w:r>
      <w:proofErr w:type="spellEnd"/>
      <w:r w:rsidRPr="0089172C">
        <w:rPr>
          <w:b/>
          <w:bCs/>
          <w:lang w:eastAsia="zh-CN"/>
        </w:rPr>
        <w:t xml:space="preserve"> 6814</w:t>
      </w:r>
      <w:r w:rsidR="00730604">
        <w:rPr>
          <w:b/>
          <w:bCs/>
          <w:lang w:eastAsia="zh-CN"/>
        </w:rPr>
        <w:t xml:space="preserve"> module</w:t>
      </w:r>
    </w:p>
    <w:p w14:paraId="214EAFDD" w14:textId="4FF3D84A" w:rsidR="002A4D0C" w:rsidRDefault="0089172C" w:rsidP="005E125D">
      <w:pPr>
        <w:jc w:val="both"/>
        <w:rPr>
          <w:lang w:eastAsia="zh-CN"/>
        </w:rPr>
      </w:pPr>
      <w:proofErr w:type="spellStart"/>
      <w:r>
        <w:rPr>
          <w:rFonts w:hint="eastAsia"/>
          <w:lang w:eastAsia="zh-CN"/>
        </w:rPr>
        <w:t>M</w:t>
      </w:r>
      <w:r>
        <w:rPr>
          <w:lang w:eastAsia="zh-CN"/>
        </w:rPr>
        <w:t>iCS</w:t>
      </w:r>
      <w:proofErr w:type="spellEnd"/>
      <w:r>
        <w:rPr>
          <w:lang w:eastAsia="zh-CN"/>
        </w:rPr>
        <w:t xml:space="preserve"> 6814 is designed for the measurement of </w:t>
      </w:r>
      <w:r w:rsidR="00986378">
        <w:rPr>
          <w:lang w:eastAsia="zh-CN"/>
        </w:rPr>
        <w:t>NO</w:t>
      </w:r>
      <w:r w:rsidR="00986378" w:rsidRPr="00986378">
        <w:rPr>
          <w:vertAlign w:val="subscript"/>
          <w:lang w:eastAsia="zh-CN"/>
        </w:rPr>
        <w:t>2</w:t>
      </w:r>
      <w:r w:rsidR="00986378">
        <w:rPr>
          <w:lang w:eastAsia="zh-CN"/>
        </w:rPr>
        <w:t>, CO, and NH</w:t>
      </w:r>
      <w:r w:rsidR="00986378" w:rsidRPr="00986378">
        <w:rPr>
          <w:vertAlign w:val="subscript"/>
          <w:lang w:eastAsia="zh-CN"/>
        </w:rPr>
        <w:t>3</w:t>
      </w:r>
      <w:r w:rsidR="00986378">
        <w:rPr>
          <w:lang w:eastAsia="zh-CN"/>
        </w:rPr>
        <w:t xml:space="preserve">. </w:t>
      </w:r>
      <w:r w:rsidR="00B02959">
        <w:rPr>
          <w:lang w:eastAsia="zh-CN"/>
        </w:rPr>
        <w:t xml:space="preserve">Because we lack </w:t>
      </w:r>
      <w:r w:rsidR="00D101BC">
        <w:rPr>
          <w:lang w:eastAsia="zh-CN"/>
        </w:rPr>
        <w:t>sources for v</w:t>
      </w:r>
      <w:r w:rsidR="003B183C">
        <w:rPr>
          <w:lang w:eastAsia="zh-CN"/>
        </w:rPr>
        <w:t>alidation of NH</w:t>
      </w:r>
      <w:r w:rsidR="003B183C" w:rsidRPr="003B183C">
        <w:rPr>
          <w:vertAlign w:val="subscript"/>
          <w:lang w:eastAsia="zh-CN"/>
        </w:rPr>
        <w:t>3</w:t>
      </w:r>
      <w:r w:rsidR="003B183C">
        <w:rPr>
          <w:lang w:eastAsia="zh-CN"/>
        </w:rPr>
        <w:t xml:space="preserve"> data, we </w:t>
      </w:r>
      <w:r w:rsidR="00770C4F">
        <w:rPr>
          <w:lang w:eastAsia="zh-CN"/>
        </w:rPr>
        <w:t xml:space="preserve">neglected this parameter. </w:t>
      </w:r>
      <w:r w:rsidR="00060035">
        <w:rPr>
          <w:lang w:eastAsia="zh-CN"/>
        </w:rPr>
        <w:t xml:space="preserve">The output signals CO and NO2 are analog signals, so they are connected to analog pins of our MCU. </w:t>
      </w:r>
      <w:r w:rsidR="00F11A54">
        <w:rPr>
          <w:lang w:eastAsia="zh-CN"/>
        </w:rPr>
        <w:t xml:space="preserve">And the output pins also need pull-up resisters to function correctly, the details of which are specified in </w:t>
      </w:r>
      <w:r w:rsidR="0091634E">
        <w:rPr>
          <w:lang w:eastAsia="zh-CN"/>
        </w:rPr>
        <w:t>Software Design section.</w:t>
      </w:r>
    </w:p>
    <w:p w14:paraId="6D2522AF" w14:textId="2B1851EA" w:rsidR="00834E37" w:rsidRDefault="006A21A6" w:rsidP="005E125D">
      <w:pPr>
        <w:jc w:val="both"/>
        <w:rPr>
          <w:b/>
          <w:bCs/>
          <w:lang w:eastAsia="zh-CN"/>
        </w:rPr>
      </w:pPr>
      <w:r w:rsidRPr="006A21A6">
        <w:rPr>
          <w:rFonts w:hint="eastAsia"/>
          <w:b/>
          <w:bCs/>
          <w:lang w:eastAsia="zh-CN"/>
        </w:rPr>
        <w:t>P</w:t>
      </w:r>
      <w:r w:rsidRPr="006A21A6">
        <w:rPr>
          <w:b/>
          <w:bCs/>
          <w:lang w:eastAsia="zh-CN"/>
        </w:rPr>
        <w:t>MS 5003 sensor</w:t>
      </w:r>
    </w:p>
    <w:p w14:paraId="28DD6597" w14:textId="0707E206" w:rsidR="006A21A6" w:rsidRDefault="006A21A6" w:rsidP="005E125D">
      <w:pPr>
        <w:jc w:val="both"/>
        <w:rPr>
          <w:lang w:eastAsia="zh-CN"/>
        </w:rPr>
      </w:pPr>
      <w:r>
        <w:rPr>
          <w:rFonts w:hint="eastAsia"/>
          <w:lang w:eastAsia="zh-CN"/>
        </w:rPr>
        <w:t>P</w:t>
      </w:r>
      <w:r>
        <w:rPr>
          <w:lang w:eastAsia="zh-CN"/>
        </w:rPr>
        <w:t>MS 5003 is a co</w:t>
      </w:r>
      <w:r w:rsidR="008E1284">
        <w:rPr>
          <w:lang w:eastAsia="zh-CN"/>
        </w:rPr>
        <w:t xml:space="preserve">mmercial sensor </w:t>
      </w:r>
      <w:r w:rsidR="005C1DE4">
        <w:rPr>
          <w:lang w:eastAsia="zh-CN"/>
        </w:rPr>
        <w:t xml:space="preserve">for the measurement of PM1.0, PM2.5, and PM10. </w:t>
      </w:r>
      <w:r w:rsidR="00CD3A13">
        <w:rPr>
          <w:lang w:eastAsia="zh-CN"/>
        </w:rPr>
        <w:t xml:space="preserve">It uses </w:t>
      </w:r>
      <w:r w:rsidR="009F2B34">
        <w:rPr>
          <w:lang w:eastAsia="zh-CN"/>
        </w:rPr>
        <w:t>UART interface (namely, serial port)</w:t>
      </w:r>
      <w:r w:rsidR="00546B2B">
        <w:rPr>
          <w:lang w:eastAsia="zh-CN"/>
        </w:rPr>
        <w:t xml:space="preserve"> and sends 32-byte packets on each measurement</w:t>
      </w:r>
      <w:r w:rsidR="009F2B34">
        <w:rPr>
          <w:lang w:eastAsia="zh-CN"/>
        </w:rPr>
        <w:t>.</w:t>
      </w:r>
      <w:r w:rsidR="0086099B">
        <w:rPr>
          <w:lang w:eastAsia="zh-CN"/>
        </w:rPr>
        <w:t xml:space="preserve"> </w:t>
      </w:r>
    </w:p>
    <w:p w14:paraId="0CB20D71" w14:textId="35225540" w:rsidR="00280079" w:rsidRDefault="00280079" w:rsidP="005E125D">
      <w:pPr>
        <w:pStyle w:val="3"/>
        <w:jc w:val="both"/>
      </w:pPr>
      <w:bookmarkStart w:id="8" w:name="_Toc41645436"/>
      <w:r>
        <w:t xml:space="preserve">2.2.2 </w:t>
      </w:r>
      <w:r w:rsidR="00A16277">
        <w:t xml:space="preserve">Communication </w:t>
      </w:r>
      <w:r w:rsidR="00B8634F">
        <w:t>T</w:t>
      </w:r>
      <w:r w:rsidR="00A16277">
        <w:t>ools</w:t>
      </w:r>
      <w:bookmarkEnd w:id="8"/>
    </w:p>
    <w:p w14:paraId="78183758" w14:textId="7BEE34B8" w:rsidR="007F235E" w:rsidRDefault="00A16277" w:rsidP="005E125D">
      <w:pPr>
        <w:jc w:val="both"/>
        <w:rPr>
          <w:lang w:eastAsia="zh-CN"/>
        </w:rPr>
      </w:pPr>
      <w:r>
        <w:rPr>
          <w:rFonts w:hint="eastAsia"/>
          <w:lang w:eastAsia="zh-CN"/>
        </w:rPr>
        <w:t>W</w:t>
      </w:r>
      <w:r>
        <w:rPr>
          <w:lang w:eastAsia="zh-CN"/>
        </w:rPr>
        <w:t>e use</w:t>
      </w:r>
      <w:r w:rsidR="00D259A3">
        <w:rPr>
          <w:lang w:eastAsia="zh-CN"/>
        </w:rPr>
        <w:t xml:space="preserve"> </w:t>
      </w:r>
      <w:r w:rsidR="00C40720">
        <w:rPr>
          <w:lang w:eastAsia="zh-CN"/>
        </w:rPr>
        <w:t>ATGM336H GPS</w:t>
      </w:r>
      <w:r w:rsidR="00096B9C">
        <w:rPr>
          <w:lang w:eastAsia="zh-CN"/>
        </w:rPr>
        <w:t xml:space="preserve"> module for localization of different devices</w:t>
      </w:r>
      <w:r w:rsidR="00105239">
        <w:rPr>
          <w:lang w:eastAsia="zh-CN"/>
        </w:rPr>
        <w:t xml:space="preserve">, and ESP8266 (esp01) Wi-Fi module </w:t>
      </w:r>
      <w:r w:rsidR="00555DE6">
        <w:rPr>
          <w:lang w:eastAsia="zh-CN"/>
        </w:rPr>
        <w:t>for communications of all devices with the server.</w:t>
      </w:r>
    </w:p>
    <w:p w14:paraId="0E4288E4" w14:textId="5D4928DF" w:rsidR="002579F1" w:rsidRDefault="002579F1" w:rsidP="005E125D">
      <w:pPr>
        <w:pStyle w:val="3"/>
        <w:jc w:val="both"/>
      </w:pPr>
      <w:bookmarkStart w:id="9" w:name="_Toc41645437"/>
      <w:r>
        <w:t>2.2.3 Power Supply</w:t>
      </w:r>
      <w:bookmarkEnd w:id="9"/>
    </w:p>
    <w:p w14:paraId="267FC202" w14:textId="58A16F3B" w:rsidR="002579F1" w:rsidRDefault="002579F1" w:rsidP="005E125D">
      <w:pPr>
        <w:jc w:val="both"/>
        <w:rPr>
          <w:lang w:eastAsia="zh-CN"/>
        </w:rPr>
      </w:pPr>
      <w:r>
        <w:rPr>
          <w:rFonts w:hint="eastAsia"/>
          <w:lang w:eastAsia="zh-CN"/>
        </w:rPr>
        <w:t>F</w:t>
      </w:r>
      <w:r>
        <w:rPr>
          <w:lang w:eastAsia="zh-CN"/>
        </w:rPr>
        <w:t xml:space="preserve">or each of the self-designed measure device, we use </w:t>
      </w:r>
      <w:r w:rsidR="003A3133">
        <w:rPr>
          <w:lang w:eastAsia="zh-CN"/>
        </w:rPr>
        <w:t xml:space="preserve">two </w:t>
      </w:r>
      <w:r w:rsidR="00D60AD3">
        <w:rPr>
          <w:lang w:eastAsia="zh-CN"/>
        </w:rPr>
        <w:t xml:space="preserve">18650 </w:t>
      </w:r>
      <w:r>
        <w:rPr>
          <w:lang w:eastAsia="zh-CN"/>
        </w:rPr>
        <w:t xml:space="preserve">batteries as the power supply. </w:t>
      </w:r>
      <w:r w:rsidR="00FF1CEF">
        <w:rPr>
          <w:lang w:eastAsia="zh-CN"/>
        </w:rPr>
        <w:t>Each battery has a 3.7 voltage and a 3350mAh capacity.</w:t>
      </w:r>
      <w:r w:rsidR="007E18D1">
        <w:rPr>
          <w:lang w:eastAsia="zh-CN"/>
        </w:rPr>
        <w:t xml:space="preserve"> </w:t>
      </w:r>
    </w:p>
    <w:p w14:paraId="400EAD52" w14:textId="6F7E81F9" w:rsidR="000904DB" w:rsidRDefault="000904DB" w:rsidP="005E125D">
      <w:pPr>
        <w:jc w:val="both"/>
        <w:rPr>
          <w:lang w:eastAsia="zh-CN"/>
        </w:rPr>
      </w:pPr>
      <w:r>
        <w:rPr>
          <w:lang w:eastAsia="zh-CN"/>
        </w:rPr>
        <w:t xml:space="preserve">However, 3.7 volts is not suitable, as power supply </w:t>
      </w:r>
      <w:r w:rsidR="004A099C">
        <w:rPr>
          <w:lang w:eastAsia="zh-CN"/>
        </w:rPr>
        <w:t xml:space="preserve">demands 5 volts or 3.3 volts. We use a power supply module to </w:t>
      </w:r>
      <w:r w:rsidR="002C39CA">
        <w:rPr>
          <w:lang w:eastAsia="zh-CN"/>
        </w:rPr>
        <w:t xml:space="preserve">transform the voltage from ~3.7V to 5V. </w:t>
      </w:r>
    </w:p>
    <w:p w14:paraId="232DFA86" w14:textId="0B7CCD7A" w:rsidR="004026C1" w:rsidRDefault="004026C1" w:rsidP="005E125D">
      <w:pPr>
        <w:jc w:val="both"/>
        <w:rPr>
          <w:lang w:eastAsia="zh-CN"/>
        </w:rPr>
      </w:pPr>
      <w:r>
        <w:rPr>
          <w:rFonts w:hint="eastAsia"/>
          <w:lang w:eastAsia="zh-CN"/>
        </w:rPr>
        <w:t>W</w:t>
      </w:r>
      <w:r>
        <w:rPr>
          <w:lang w:eastAsia="zh-CN"/>
        </w:rPr>
        <w:t>e also divide the battery vol</w:t>
      </w:r>
      <w:r w:rsidR="008434C8">
        <w:rPr>
          <w:lang w:eastAsia="zh-CN"/>
        </w:rPr>
        <w:t xml:space="preserve">tage by two equal resistors, and input half of the battery voltage to the MCU for measurement of </w:t>
      </w:r>
      <w:r w:rsidR="007E3C95">
        <w:rPr>
          <w:lang w:eastAsia="zh-CN"/>
        </w:rPr>
        <w:t>remaining power.</w:t>
      </w:r>
    </w:p>
    <w:p w14:paraId="7B51D696" w14:textId="144880D0" w:rsidR="00910CD1" w:rsidRDefault="00910CD1" w:rsidP="005E125D">
      <w:pPr>
        <w:pStyle w:val="3"/>
        <w:jc w:val="both"/>
      </w:pPr>
      <w:bookmarkStart w:id="10" w:name="_Toc41645438"/>
      <w:r>
        <w:t>2.2.</w:t>
      </w:r>
      <w:r w:rsidR="002579F1">
        <w:t>4</w:t>
      </w:r>
      <w:r>
        <w:t xml:space="preserve"> Control Units</w:t>
      </w:r>
      <w:bookmarkEnd w:id="10"/>
    </w:p>
    <w:p w14:paraId="3601FE9D" w14:textId="2830C305" w:rsidR="004B7798" w:rsidRDefault="001E48FB" w:rsidP="005E125D">
      <w:pPr>
        <w:jc w:val="both"/>
        <w:rPr>
          <w:lang w:eastAsia="zh-CN"/>
        </w:rPr>
      </w:pPr>
      <w:r>
        <w:rPr>
          <w:lang w:eastAsia="zh-CN"/>
        </w:rPr>
        <w:t>We</w:t>
      </w:r>
      <w:r w:rsidR="00B96253">
        <w:rPr>
          <w:lang w:eastAsia="zh-CN"/>
        </w:rPr>
        <w:t xml:space="preserve"> use STM32 module as the </w:t>
      </w:r>
      <w:r w:rsidR="003D1AFC">
        <w:rPr>
          <w:lang w:eastAsia="zh-CN"/>
        </w:rPr>
        <w:t>MCU that controls</w:t>
      </w:r>
      <w:r w:rsidR="002579F1">
        <w:rPr>
          <w:lang w:eastAsia="zh-CN"/>
        </w:rPr>
        <w:t xml:space="preserve"> other modules.</w:t>
      </w:r>
      <w:r w:rsidR="00895812">
        <w:rPr>
          <w:lang w:eastAsia="zh-CN"/>
        </w:rPr>
        <w:t xml:space="preserve"> </w:t>
      </w:r>
      <w:r w:rsidR="007C0564">
        <w:rPr>
          <w:lang w:eastAsia="zh-CN"/>
        </w:rPr>
        <w:t xml:space="preserve">Signal pins are connected to pins of STM32 for </w:t>
      </w:r>
      <w:r w:rsidR="00457B46">
        <w:rPr>
          <w:lang w:eastAsia="zh-CN"/>
        </w:rPr>
        <w:t xml:space="preserve">control purposes. Programming details are included in the Software Design section. </w:t>
      </w:r>
    </w:p>
    <w:p w14:paraId="7D2404AF" w14:textId="30DF09B6" w:rsidR="00457B46" w:rsidRPr="007009E8" w:rsidRDefault="00457B46" w:rsidP="005E125D">
      <w:pPr>
        <w:jc w:val="both"/>
        <w:rPr>
          <w:color w:val="000000" w:themeColor="text1"/>
          <w:lang w:eastAsia="zh-CN"/>
        </w:rPr>
      </w:pPr>
      <w:r>
        <w:rPr>
          <w:lang w:eastAsia="zh-CN"/>
        </w:rPr>
        <w:t xml:space="preserve">In addition, </w:t>
      </w:r>
      <w:r w:rsidR="009472CD">
        <w:rPr>
          <w:lang w:eastAsia="zh-CN"/>
        </w:rPr>
        <w:t>for the modules that do not have a sleep mode and</w:t>
      </w:r>
      <w:r w:rsidR="00840D0A">
        <w:rPr>
          <w:lang w:eastAsia="zh-CN"/>
        </w:rPr>
        <w:t xml:space="preserve"> thus require the cutoff of power to switch off, we use </w:t>
      </w:r>
      <w:r w:rsidR="00944566">
        <w:rPr>
          <w:lang w:eastAsia="zh-CN"/>
        </w:rPr>
        <w:t xml:space="preserve">the combination of MOSFET and BJT </w:t>
      </w:r>
      <w:r w:rsidR="00A54ECF">
        <w:rPr>
          <w:lang w:eastAsia="zh-CN"/>
        </w:rPr>
        <w:t xml:space="preserve">as a switch for those modules. The schematic for the </w:t>
      </w:r>
      <w:r w:rsidR="00A54ECF">
        <w:rPr>
          <w:lang w:eastAsia="zh-CN"/>
        </w:rPr>
        <w:lastRenderedPageBreak/>
        <w:t xml:space="preserve">switch is included in </w:t>
      </w:r>
      <w:r w:rsidR="00A54ECF" w:rsidRPr="007009E8">
        <w:rPr>
          <w:color w:val="000000" w:themeColor="text1"/>
          <w:lang w:eastAsia="zh-CN"/>
        </w:rPr>
        <w:t>Fig</w:t>
      </w:r>
      <w:r w:rsidR="0075027D" w:rsidRPr="007009E8">
        <w:rPr>
          <w:color w:val="000000" w:themeColor="text1"/>
          <w:lang w:eastAsia="zh-CN"/>
        </w:rPr>
        <w:t>ure</w:t>
      </w:r>
      <w:r w:rsidR="00A54ECF" w:rsidRPr="007009E8">
        <w:rPr>
          <w:color w:val="000000" w:themeColor="text1"/>
          <w:lang w:eastAsia="zh-CN"/>
        </w:rPr>
        <w:t xml:space="preserve"> </w:t>
      </w:r>
      <w:r w:rsidR="007009E8" w:rsidRPr="007009E8">
        <w:rPr>
          <w:color w:val="000000" w:themeColor="text1"/>
          <w:lang w:eastAsia="zh-CN"/>
        </w:rPr>
        <w:t>2</w:t>
      </w:r>
      <w:r w:rsidR="00A54ECF" w:rsidRPr="007009E8">
        <w:rPr>
          <w:color w:val="000000" w:themeColor="text1"/>
          <w:lang w:eastAsia="zh-CN"/>
        </w:rPr>
        <w:t xml:space="preserve">. </w:t>
      </w:r>
      <w:r w:rsidR="00EC48E0" w:rsidRPr="007009E8">
        <w:rPr>
          <w:color w:val="000000" w:themeColor="text1"/>
        </w:rPr>
        <w:t xml:space="preserve">An input control signal means switch-off if it is high, and switch-on if it is low (active low). </w:t>
      </w:r>
      <w:r w:rsidR="00C633AC" w:rsidRPr="007009E8">
        <w:rPr>
          <w:color w:val="000000" w:themeColor="text1"/>
        </w:rPr>
        <w:t xml:space="preserve"> </w:t>
      </w:r>
    </w:p>
    <w:p w14:paraId="301D8BE7" w14:textId="4F20A85D" w:rsidR="0075027D" w:rsidRDefault="0075027D" w:rsidP="0075027D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32E7DF1D" wp14:editId="46411887">
            <wp:extent cx="5000625" cy="2867025"/>
            <wp:effectExtent l="0" t="0" r="9525" b="9525"/>
            <wp:docPr id="8013823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EC53" w14:textId="2D1E34BB" w:rsidR="0075027D" w:rsidRPr="0075027D" w:rsidRDefault="0075027D" w:rsidP="00BE3A74">
      <w:pPr>
        <w:jc w:val="center"/>
        <w:rPr>
          <w:lang w:eastAsia="zh-CN"/>
        </w:rPr>
      </w:pPr>
      <w:r>
        <w:t>Fig</w:t>
      </w:r>
      <w:r w:rsidRPr="007009E8">
        <w:rPr>
          <w:color w:val="000000" w:themeColor="text1"/>
        </w:rPr>
        <w:t xml:space="preserve">ure </w:t>
      </w:r>
      <w:r w:rsidR="007828FD" w:rsidRPr="007009E8">
        <w:rPr>
          <w:color w:val="000000" w:themeColor="text1"/>
        </w:rPr>
        <w:t>2</w:t>
      </w:r>
      <w:r w:rsidRPr="007009E8">
        <w:rPr>
          <w:color w:val="000000" w:themeColor="text1"/>
        </w:rPr>
        <w:t xml:space="preserve">: </w:t>
      </w:r>
      <w:r w:rsidR="00BE3A74" w:rsidRPr="007009E8">
        <w:rPr>
          <w:color w:val="000000" w:themeColor="text1"/>
        </w:rPr>
        <w:t>Impleme</w:t>
      </w:r>
      <w:r w:rsidR="00BE3A74">
        <w:t>ntation of the MOSFET-BJT comb</w:t>
      </w:r>
      <w:r w:rsidR="00A45027">
        <w:t>in</w:t>
      </w:r>
      <w:r w:rsidR="00C81696">
        <w:t xml:space="preserve">ed switch. </w:t>
      </w:r>
    </w:p>
    <w:p w14:paraId="4B6E5B48" w14:textId="6F1AA499" w:rsidR="00D23D25" w:rsidRDefault="00D23D25" w:rsidP="00D23D25">
      <w:pPr>
        <w:pStyle w:val="3"/>
      </w:pPr>
      <w:bookmarkStart w:id="11" w:name="_Toc41645439"/>
      <w:r>
        <w:t>2.2.</w:t>
      </w:r>
      <w:r w:rsidR="002579F1">
        <w:t>5</w:t>
      </w:r>
      <w:r>
        <w:t xml:space="preserve"> Casing</w:t>
      </w:r>
      <w:bookmarkEnd w:id="11"/>
    </w:p>
    <w:p w14:paraId="144BB897" w14:textId="181945BA" w:rsidR="001E0037" w:rsidRDefault="00D23D25" w:rsidP="005E125D">
      <w:pPr>
        <w:jc w:val="both"/>
        <w:rPr>
          <w:lang w:eastAsia="zh-CN"/>
        </w:rPr>
      </w:pPr>
      <w:r>
        <w:rPr>
          <w:lang w:eastAsia="zh-CN"/>
        </w:rPr>
        <w:t>The</w:t>
      </w:r>
      <w:r w:rsidR="004B7798">
        <w:rPr>
          <w:lang w:eastAsia="zh-CN"/>
        </w:rPr>
        <w:t xml:space="preserve"> s</w:t>
      </w:r>
      <w:r w:rsidR="00422154">
        <w:rPr>
          <w:lang w:eastAsia="zh-CN"/>
        </w:rPr>
        <w:t>elf-designed measure device is cased in an acrylic</w:t>
      </w:r>
      <w:r w:rsidR="008E1A53">
        <w:rPr>
          <w:lang w:eastAsia="zh-CN"/>
        </w:rPr>
        <w:t xml:space="preserve">-plate-made box. </w:t>
      </w:r>
      <w:r w:rsidR="00804237">
        <w:rPr>
          <w:lang w:eastAsia="zh-CN"/>
        </w:rPr>
        <w:t xml:space="preserve">The two bars connecting two sides of the box make the support of the PCB </w:t>
      </w:r>
      <w:r w:rsidR="00D3279B">
        <w:rPr>
          <w:lang w:eastAsia="zh-CN"/>
        </w:rPr>
        <w:t>containing electrical components w</w:t>
      </w:r>
      <w:r w:rsidR="00F75AC9">
        <w:rPr>
          <w:lang w:eastAsia="zh-CN"/>
        </w:rPr>
        <w:t xml:space="preserve">hich is fixed on the bars by several screws. </w:t>
      </w:r>
      <w:r w:rsidR="00D00758">
        <w:rPr>
          <w:lang w:eastAsia="zh-CN"/>
        </w:rPr>
        <w:t xml:space="preserve">The other two sides of the box are window-shade like to prevent rain from entering while keeping airflow. </w:t>
      </w:r>
      <w:r w:rsidR="0006089A">
        <w:rPr>
          <w:lang w:eastAsia="zh-CN"/>
        </w:rPr>
        <w:t>For better waterproof, the</w:t>
      </w:r>
      <w:r w:rsidR="00034E9C">
        <w:rPr>
          <w:lang w:eastAsia="zh-CN"/>
        </w:rPr>
        <w:t xml:space="preserve"> gap</w:t>
      </w:r>
      <w:r w:rsidR="007A6268">
        <w:rPr>
          <w:lang w:eastAsia="zh-CN"/>
        </w:rPr>
        <w:t>s where acrylic plates are connected can be sealed with glue</w:t>
      </w:r>
      <w:r w:rsidR="00A53324">
        <w:rPr>
          <w:lang w:eastAsia="zh-CN"/>
        </w:rPr>
        <w:t>.</w:t>
      </w:r>
      <w:r w:rsidR="0006089A">
        <w:rPr>
          <w:lang w:eastAsia="zh-CN"/>
        </w:rPr>
        <w:t xml:space="preserve"> </w:t>
      </w:r>
      <w:r w:rsidR="003D5283">
        <w:rPr>
          <w:lang w:eastAsia="zh-CN"/>
        </w:rPr>
        <w:t xml:space="preserve">PCBs are also painted with </w:t>
      </w:r>
      <w:r w:rsidR="001A46FA">
        <w:rPr>
          <w:lang w:eastAsia="zh-CN"/>
        </w:rPr>
        <w:t>water</w:t>
      </w:r>
      <w:r w:rsidR="00882F74">
        <w:rPr>
          <w:lang w:eastAsia="zh-CN"/>
        </w:rPr>
        <w:t xml:space="preserve">-resistant paint </w:t>
      </w:r>
      <w:r w:rsidR="00CA1FBD">
        <w:rPr>
          <w:lang w:eastAsia="zh-CN"/>
        </w:rPr>
        <w:t>for waterproof.</w:t>
      </w:r>
      <w:r w:rsidR="003D6184">
        <w:rPr>
          <w:lang w:eastAsia="zh-CN"/>
        </w:rPr>
        <w:t xml:space="preserve"> </w:t>
      </w:r>
    </w:p>
    <w:p w14:paraId="799058CC" w14:textId="19FEB8A5" w:rsidR="00A40ABE" w:rsidRDefault="00A40ABE" w:rsidP="00A40ABE">
      <w:pPr>
        <w:jc w:val="center"/>
        <w:rPr>
          <w:lang w:eastAsia="zh-CN"/>
        </w:rPr>
      </w:pPr>
      <w:r w:rsidRPr="00A40ABE">
        <w:rPr>
          <w:noProof/>
          <w:lang w:eastAsia="zh-CN"/>
        </w:rPr>
        <w:drawing>
          <wp:inline distT="0" distB="0" distL="0" distR="0" wp14:anchorId="5BFE4989" wp14:editId="2E275A21">
            <wp:extent cx="3508661" cy="2571426"/>
            <wp:effectExtent l="0" t="0" r="0" b="635"/>
            <wp:docPr id="10" name="图片 5" descr="图片包含 室内, 桌子, 白色, 小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0218164C-2854-4022-A723-88EE4A4EE5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 descr="图片包含 室内, 桌子, 白色, 小&#10;&#10;描述已自动生成">
                      <a:extLst>
                        <a:ext uri="{FF2B5EF4-FFF2-40B4-BE49-F238E27FC236}">
                          <a16:creationId xmlns:a16="http://schemas.microsoft.com/office/drawing/2014/main" id="{0218164C-2854-4022-A723-88EE4A4EE5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r="8988" b="11065"/>
                    <a:stretch/>
                  </pic:blipFill>
                  <pic:spPr bwMode="auto">
                    <a:xfrm>
                      <a:off x="0" y="0"/>
                      <a:ext cx="3512358" cy="2574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172C5" w14:textId="439769FE" w:rsidR="00DE4D76" w:rsidRPr="006A21A6" w:rsidRDefault="00DE4D76" w:rsidP="00A40ABE">
      <w:pPr>
        <w:jc w:val="center"/>
        <w:rPr>
          <w:lang w:eastAsia="zh-CN"/>
        </w:rPr>
      </w:pPr>
      <w:r>
        <w:t>Figu</w:t>
      </w:r>
      <w:r w:rsidRPr="007009E8">
        <w:rPr>
          <w:color w:val="000000" w:themeColor="text1"/>
        </w:rPr>
        <w:t xml:space="preserve">re </w:t>
      </w:r>
      <w:r w:rsidR="007009E8" w:rsidRPr="007009E8">
        <w:rPr>
          <w:color w:val="000000" w:themeColor="text1"/>
        </w:rPr>
        <w:t>3</w:t>
      </w:r>
      <w:r w:rsidRPr="007009E8">
        <w:rPr>
          <w:color w:val="000000" w:themeColor="text1"/>
        </w:rPr>
        <w:t>: Ca</w:t>
      </w:r>
      <w:r>
        <w:t>sing design</w:t>
      </w:r>
      <w:r w:rsidR="003B51C3">
        <w:t xml:space="preserve"> of self-designed measure devices.</w:t>
      </w:r>
    </w:p>
    <w:p w14:paraId="3761A2BE" w14:textId="1B335DED" w:rsidR="002A4D0C" w:rsidRPr="00E65F46" w:rsidRDefault="002A4D0C" w:rsidP="002A4D0C">
      <w:pPr>
        <w:pStyle w:val="2"/>
      </w:pPr>
      <w:bookmarkStart w:id="12" w:name="_Toc41645440"/>
      <w:r>
        <w:lastRenderedPageBreak/>
        <w:t>2.</w:t>
      </w:r>
      <w:r w:rsidR="006B4F3F">
        <w:t>3</w:t>
      </w:r>
      <w:r>
        <w:t xml:space="preserve"> Algorithm Design</w:t>
      </w:r>
      <w:bookmarkEnd w:id="12"/>
    </w:p>
    <w:p w14:paraId="35F94891" w14:textId="7C1119C1" w:rsidR="002A4D0C" w:rsidRDefault="00374ECF" w:rsidP="002A4D0C">
      <w:pPr>
        <w:rPr>
          <w:lang w:eastAsia="zh-CN"/>
        </w:rPr>
      </w:pPr>
      <w:r>
        <w:rPr>
          <w:rFonts w:hint="eastAsia"/>
          <w:lang w:eastAsia="zh-CN"/>
        </w:rPr>
        <w:t>T</w:t>
      </w:r>
      <w:r>
        <w:rPr>
          <w:lang w:eastAsia="zh-CN"/>
        </w:rPr>
        <w:t>he generation of estimation ma</w:t>
      </w:r>
      <w:r w:rsidR="000B7CBE">
        <w:rPr>
          <w:lang w:eastAsia="zh-CN"/>
        </w:rPr>
        <w:t>ps</w:t>
      </w:r>
      <w:r>
        <w:rPr>
          <w:lang w:eastAsia="zh-CN"/>
        </w:rPr>
        <w:t xml:space="preserve"> </w:t>
      </w:r>
      <w:r w:rsidR="00A96EDF">
        <w:rPr>
          <w:lang w:eastAsia="zh-CN"/>
        </w:rPr>
        <w:t xml:space="preserve">uses </w:t>
      </w:r>
      <w:r w:rsidR="000B7CBE">
        <w:rPr>
          <w:lang w:eastAsia="zh-CN"/>
        </w:rPr>
        <w:t>input</w:t>
      </w:r>
      <w:r w:rsidR="00A96EDF">
        <w:rPr>
          <w:lang w:eastAsia="zh-CN"/>
        </w:rPr>
        <w:t xml:space="preserve"> </w:t>
      </w:r>
      <w:r w:rsidR="000B7CBE">
        <w:rPr>
          <w:lang w:eastAsia="zh-CN"/>
        </w:rPr>
        <w:t xml:space="preserve">values of </w:t>
      </w:r>
      <w:r w:rsidR="00ED608E">
        <w:rPr>
          <w:lang w:eastAsia="zh-CN"/>
        </w:rPr>
        <w:t xml:space="preserve">measuring devices, calculates the weights of each </w:t>
      </w:r>
      <w:r w:rsidR="00D442F2">
        <w:rPr>
          <w:lang w:eastAsia="zh-CN"/>
        </w:rPr>
        <w:t>value, and fin</w:t>
      </w:r>
      <w:r w:rsidR="008123CF">
        <w:rPr>
          <w:lang w:eastAsia="zh-CN"/>
        </w:rPr>
        <w:t>ds</w:t>
      </w:r>
      <w:r w:rsidR="00D442F2">
        <w:rPr>
          <w:lang w:eastAsia="zh-CN"/>
        </w:rPr>
        <w:t xml:space="preserve"> the estimated value at a specified location. The </w:t>
      </w:r>
      <w:r w:rsidR="00A96EDF">
        <w:rPr>
          <w:lang w:eastAsia="zh-CN"/>
        </w:rPr>
        <w:t>method for calculating the weights is as follows:</w:t>
      </w:r>
    </w:p>
    <w:p w14:paraId="60B5FD7B" w14:textId="27080195" w:rsidR="00646E02" w:rsidRDefault="00847B0A" w:rsidP="00847B0A"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                                                       </w:t>
      </w:r>
      <m:oMath>
        <m:r>
          <w:rPr>
            <w:rFonts w:ascii="Cambria Math" w:hAnsi="Cambria Math"/>
            <w:lang w:eastAsia="zh-CN"/>
          </w:rPr>
          <m:t>Estimated value</m:t>
        </m:r>
        <m:d>
          <m:dPr>
            <m:ctrlPr>
              <w:rPr>
                <w:rFonts w:ascii="Cambria Math" w:hAnsi="Cambria Math"/>
                <w:i/>
                <w:iCs/>
                <w:lang w:eastAsia="zh-CN"/>
              </w:rPr>
            </m:ctrlPr>
          </m:dPr>
          <m:e>
            <m:r>
              <w:rPr>
                <w:rFonts w:ascii="Cambria Math" w:hAnsi="Cambria Math"/>
                <w:lang w:eastAsia="zh-CN"/>
              </w:rPr>
              <m:t>x</m:t>
            </m:r>
          </m:e>
        </m:d>
        <m:r>
          <w:rPr>
            <w:rFonts w:ascii="Cambria Math" w:hAnsi="Cambria Math"/>
            <w:lang w:eastAsia="zh-CN"/>
          </w:rPr>
          <m:t>=</m:t>
        </m:r>
        <m:nary>
          <m:naryPr>
            <m:chr m:val="∑"/>
            <m:ctrlPr>
              <w:rPr>
                <w:rFonts w:ascii="Cambria Math" w:hAnsi="Cambria Math"/>
                <w:i/>
                <w:iCs/>
                <w:lang w:eastAsia="zh-CN"/>
              </w:rPr>
            </m:ctrlPr>
          </m:naryPr>
          <m:sub>
            <m:r>
              <w:rPr>
                <w:rFonts w:ascii="Cambria Math" w:hAnsi="Cambria Math"/>
                <w:lang w:eastAsia="zh-CN"/>
              </w:rPr>
              <m:t>i</m:t>
            </m:r>
          </m:sub>
          <m:sup>
            <m:r>
              <w:rPr>
                <w:rFonts w:ascii="Cambria Math" w:hAnsi="Cambria Math"/>
                <w:lang w:eastAsia="zh-CN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lang w:eastAsia="zh-CN"/>
                  </w:rPr>
                </m:ctrlPr>
              </m:sSubPr>
              <m:e>
                <m:r>
                  <w:rPr>
                    <w:rFonts w:ascii="Cambria Math" w:hAnsi="Cambria Math"/>
                    <w:lang w:eastAsia="zh-CN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  <w:lang w:eastAsia="zh-CN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lang w:eastAsia="zh-CN"/>
                  </w:rPr>
                </m:ctrlPr>
              </m:sSubPr>
              <m:e>
                <m:r>
                  <w:rPr>
                    <w:rFonts w:ascii="Cambria Math" w:hAnsi="Cambria Math"/>
                    <w:lang w:eastAsia="zh-CN"/>
                  </w:rPr>
                  <m:t>v</m:t>
                </m:r>
              </m:e>
              <m:sub>
                <m:r>
                  <w:rPr>
                    <w:rFonts w:ascii="Cambria Math" w:hAnsi="Cambria Math"/>
                    <w:vertAlign w:val="subscript"/>
                    <w:lang w:eastAsia="zh-CN"/>
                  </w:rPr>
                  <m:t>i</m:t>
                </m:r>
              </m:sub>
            </m:sSub>
          </m:e>
        </m:nary>
      </m:oMath>
      <w:r w:rsidR="00646E02" w:rsidRPr="00646E02">
        <w:rPr>
          <w:lang w:eastAsia="zh-CN"/>
        </w:rPr>
        <w:t>,</w:t>
      </w:r>
      <w:r w:rsidR="007009E8">
        <w:rPr>
          <w:lang w:eastAsia="zh-CN"/>
        </w:rPr>
        <w:t xml:space="preserve">            </w:t>
      </w:r>
      <w:r>
        <w:rPr>
          <w:lang w:eastAsia="zh-CN"/>
        </w:rPr>
        <w:t xml:space="preserve">                                     (2.3.1)</w:t>
      </w:r>
    </w:p>
    <w:p w14:paraId="61A4F91A" w14:textId="6686C540" w:rsidR="00A96EDF" w:rsidRDefault="00646E02" w:rsidP="002A4D0C">
      <w:r w:rsidRPr="00646E02">
        <w:rPr>
          <w:lang w:eastAsia="zh-CN"/>
        </w:rPr>
        <w:t xml:space="preserve">where </w:t>
      </w:r>
      <m:oMath>
        <m:sSub>
          <m:sSub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w</m:t>
            </m:r>
          </m:e>
          <m:sub>
            <m:r>
              <w:rPr>
                <w:rFonts w:ascii="Cambria Math" w:hAnsi="Cambria Math"/>
                <w:lang w:eastAsia="zh-CN"/>
              </w:rPr>
              <m:t>i</m:t>
            </m:r>
          </m:sub>
        </m:sSub>
        <m:r>
          <w:rPr>
            <w:rFonts w:ascii="Cambria Math" w:hAnsi="Cambria Math"/>
            <w:lang w:eastAsia="zh-CN"/>
          </w:rPr>
          <m:t>=</m:t>
        </m:r>
        <m:box>
          <m:boxPr>
            <m:ctrlPr>
              <w:rPr>
                <w:rFonts w:ascii="Cambria Math" w:hAnsi="Cambria Math"/>
                <w:i/>
                <w:iCs/>
                <w:lang w:eastAsia="zh-CN"/>
              </w:rPr>
            </m:ctrlPr>
          </m:boxPr>
          <m:e>
            <m:argPr>
              <m:argSz m:val="-1"/>
            </m:argPr>
            <m:f>
              <m:fPr>
                <m:ctrlPr>
                  <w:rPr>
                    <w:rFonts w:ascii="Cambria Math" w:hAnsi="Cambria Math"/>
                    <w:i/>
                    <w:iCs/>
                    <w:lang w:eastAsia="zh-CN"/>
                  </w:rPr>
                </m:ctrlPr>
              </m:fPr>
              <m:num>
                <m:box>
                  <m:boxPr>
                    <m:ctrlPr>
                      <w:rPr>
                        <w:rFonts w:ascii="Cambria Math" w:hAnsi="Cambria Math"/>
                        <w:i/>
                        <w:iCs/>
                        <w:lang w:eastAsia="zh-CN"/>
                      </w:rPr>
                    </m:ctrlPr>
                  </m:boxPr>
                  <m:e>
                    <m:argPr>
                      <m:argSz m:val="-1"/>
                    </m:argP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lang w:eastAsia="zh-CN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eastAsia="zh-CN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eastAsia="zh-CN"/>
                          </w:rPr>
                          <m:t>di</m:t>
                        </m:r>
                      </m:den>
                    </m:f>
                  </m:e>
                </m:box>
              </m:num>
              <m:den>
                <m:r>
                  <w:rPr>
                    <w:rFonts w:ascii="Cambria Math" w:hAnsi="Cambria Math"/>
                    <w:lang w:eastAsia="zh-CN"/>
                  </w:rPr>
                  <m:t>(</m:t>
                </m:r>
                <m:box>
                  <m:boxPr>
                    <m:ctrlPr>
                      <w:rPr>
                        <w:rFonts w:ascii="Cambria Math" w:hAnsi="Cambria Math"/>
                        <w:i/>
                        <w:iCs/>
                        <w:lang w:eastAsia="zh-CN"/>
                      </w:rPr>
                    </m:ctrlPr>
                  </m:boxPr>
                  <m:e>
                    <m:argPr>
                      <m:argSz m:val="-1"/>
                    </m:argP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lang w:eastAsia="zh-CN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eastAsia="zh-CN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eastAsia="zh-CN"/>
                          </w:rPr>
                          <m:t>d</m:t>
                        </m:r>
                        <m:r>
                          <w:rPr>
                            <w:rFonts w:ascii="Cambria Math" w:hAnsi="Cambria Math"/>
                            <w:vertAlign w:val="subscript"/>
                            <w:lang w:eastAsia="zh-CN"/>
                          </w:rPr>
                          <m:t>1</m:t>
                        </m:r>
                      </m:den>
                    </m:f>
                  </m:e>
                </m:box>
                <m:r>
                  <m:rPr>
                    <m:nor/>
                  </m:rPr>
                  <w:rPr>
                    <w:lang w:eastAsia="zh-CN"/>
                  </w:rPr>
                  <m:t>+</m:t>
                </m:r>
                <m:box>
                  <m:boxPr>
                    <m:ctrlPr>
                      <w:rPr>
                        <w:rFonts w:ascii="Cambria Math" w:hAnsi="Cambria Math"/>
                        <w:i/>
                        <w:iCs/>
                        <w:lang w:eastAsia="zh-CN"/>
                      </w:rPr>
                    </m:ctrlPr>
                  </m:boxPr>
                  <m:e>
                    <m:argPr>
                      <m:argSz m:val="-1"/>
                    </m:argP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lang w:eastAsia="zh-CN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eastAsia="zh-CN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eastAsia="zh-CN"/>
                          </w:rPr>
                          <m:t>d</m:t>
                        </m:r>
                        <m:r>
                          <w:rPr>
                            <w:rFonts w:ascii="Cambria Math" w:hAnsi="Cambria Math"/>
                            <w:vertAlign w:val="subscript"/>
                            <w:lang w:eastAsia="zh-CN"/>
                          </w:rPr>
                          <m:t>2</m:t>
                        </m:r>
                      </m:den>
                    </m:f>
                  </m:e>
                </m:box>
                <m:r>
                  <w:rPr>
                    <w:rFonts w:ascii="Cambria Math" w:hAnsi="Cambria Math"/>
                    <w:lang w:eastAsia="zh-CN"/>
                  </w:rPr>
                  <m:t>+…)</m:t>
                </m:r>
              </m:den>
            </m:f>
          </m:e>
        </m:box>
      </m:oMath>
      <w:r w:rsidRPr="00646E02">
        <w:rPr>
          <w:lang w:eastAsia="zh-CN"/>
        </w:rPr>
        <w:t>,</w:t>
      </w:r>
      <w:r w:rsidR="0096614C">
        <w:rPr>
          <w:lang w:eastAsia="zh-CN"/>
        </w:rPr>
        <w:t xml:space="preserve"> </w:t>
      </w:r>
      <m:oMath>
        <m:r>
          <w:rPr>
            <w:rFonts w:ascii="Cambria Math" w:hAnsi="Cambria Math"/>
          </w:rPr>
          <m:t>d</m:t>
        </m:r>
        <m:r>
          <w:rPr>
            <w:rFonts w:ascii="Cambria Math" w:hAnsi="Cambria Math"/>
            <w:vertAlign w:val="subscript"/>
          </w:rPr>
          <m:t>i</m:t>
        </m:r>
      </m:oMath>
      <w:r w:rsidR="00555AB1" w:rsidRPr="00555AB1">
        <w:rPr>
          <w:vertAlign w:val="subscript"/>
        </w:rPr>
        <w:t xml:space="preserve"> </w:t>
      </w:r>
      <w:r w:rsidR="00555AB1" w:rsidRPr="00555AB1">
        <w:t>is the distance between point</w:t>
      </w:r>
      <w:r w:rsidR="00555AB1">
        <w:t xml:space="preserve"> </w:t>
      </w:r>
      <m:oMath>
        <m:r>
          <w:rPr>
            <w:rFonts w:ascii="Cambria Math" w:hAnsi="Cambria Math"/>
          </w:rPr>
          <m:t>i</m:t>
        </m:r>
      </m:oMath>
      <w:r w:rsidR="00555AB1" w:rsidRPr="00555AB1">
        <w:t xml:space="preserve"> and point </w:t>
      </w:r>
      <m:oMath>
        <m:r>
          <w:rPr>
            <w:rFonts w:ascii="Cambria Math" w:hAnsi="Cambria Math"/>
          </w:rPr>
          <m:t>x</m:t>
        </m:r>
      </m:oMath>
      <w:r w:rsidR="00555AB1" w:rsidRPr="00555AB1">
        <w:t>, and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v</m:t>
        </m:r>
      </m:oMath>
      <w:r w:rsidR="00555AB1" w:rsidRPr="00555AB1">
        <w:rPr>
          <w:i/>
          <w:iCs/>
          <w:vertAlign w:val="subscript"/>
        </w:rPr>
        <w:t>i</w:t>
      </w:r>
      <w:r w:rsidR="00555AB1" w:rsidRPr="00555AB1">
        <w:rPr>
          <w:vertAlign w:val="subscript"/>
        </w:rPr>
        <w:t xml:space="preserve"> </w:t>
      </w:r>
      <w:r w:rsidR="00555AB1" w:rsidRPr="00555AB1">
        <w:t>is the concentration/value of sample point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i</m:t>
        </m:r>
      </m:oMath>
      <w:r w:rsidR="00555AB1">
        <w:t>.</w:t>
      </w:r>
    </w:p>
    <w:p w14:paraId="1888309C" w14:textId="77777777" w:rsidR="003D4DBF" w:rsidRDefault="00DB7656" w:rsidP="002A4D0C">
      <w:r>
        <w:rPr>
          <w:rFonts w:hint="eastAsia"/>
          <w:lang w:eastAsia="zh-CN"/>
        </w:rPr>
        <w:t>P</w:t>
      </w:r>
      <w:r>
        <w:rPr>
          <w:lang w:eastAsia="zh-CN"/>
        </w:rPr>
        <w:t xml:space="preserve">rediction maps are based on the assumption that </w:t>
      </w:r>
      <w:r w:rsidR="00450FEF" w:rsidRPr="00450FEF">
        <w:rPr>
          <w:lang w:eastAsia="zh-CN"/>
        </w:rPr>
        <w:t>buildings have no effect on wind flow</w:t>
      </w:r>
      <w:r w:rsidR="00450FEF">
        <w:rPr>
          <w:lang w:eastAsia="zh-CN"/>
        </w:rPr>
        <w:t>, in which case w</w:t>
      </w:r>
      <w:r w:rsidR="00450FEF" w:rsidRPr="00450FEF">
        <w:t>e can use air diffusion and wind speed &amp; direction to make a prediction</w:t>
      </w:r>
      <w:r w:rsidR="00450FEF">
        <w:t xml:space="preserve"> directly without considerations for bui</w:t>
      </w:r>
      <w:r w:rsidR="004326FF">
        <w:t xml:space="preserve">ldings. Air diffusion </w:t>
      </w:r>
      <w:r w:rsidR="009009CA">
        <w:t xml:space="preserve">in two dimensions </w:t>
      </w:r>
      <w:r w:rsidR="004326FF">
        <w:t xml:space="preserve">follows the </w:t>
      </w:r>
      <w:r w:rsidR="00791EC0">
        <w:t>equation</w:t>
      </w:r>
    </w:p>
    <w:p w14:paraId="71EDA72E" w14:textId="4093D911" w:rsidR="003D4DBF" w:rsidRDefault="00847B0A" w:rsidP="00847B0A">
      <w:pPr>
        <w:rPr>
          <w:iCs/>
          <w:lang w:eastAsia="zh-CN"/>
        </w:rPr>
      </w:pPr>
      <w:r>
        <w:rPr>
          <w:iCs/>
        </w:rPr>
        <w:tab/>
      </w:r>
      <w:r>
        <w:rPr>
          <w:iCs/>
        </w:rPr>
        <w:tab/>
      </w:r>
      <w:r>
        <w:rPr>
          <w:iCs/>
        </w:rPr>
        <w:tab/>
      </w:r>
      <w:r>
        <w:rPr>
          <w:iCs/>
        </w:rPr>
        <w:tab/>
      </w:r>
      <w:r>
        <w:rPr>
          <w:iCs/>
        </w:rPr>
        <w:tab/>
      </w:r>
      <m:oMath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∂C</m:t>
            </m:r>
          </m:num>
          <m:den>
            <m:r>
              <w:rPr>
                <w:rFonts w:ascii="Cambria Math" w:hAnsi="Cambria Math"/>
              </w:rPr>
              <m:t>∂t</m:t>
            </m:r>
          </m:den>
        </m:f>
        <m:r>
          <w:rPr>
            <w:rFonts w:ascii="Cambria Math" w:hAnsi="Cambria Math"/>
          </w:rPr>
          <m:t>=u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∂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C</m:t>
            </m:r>
          </m:num>
          <m:den>
            <m:r>
              <w:rPr>
                <w:rFonts w:ascii="Cambria Math" w:hAnsi="Cambria Math"/>
              </w:rPr>
              <m:t>∂</m:t>
            </m:r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  <w:vertAlign w:val="superscript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+u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∂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C</m:t>
            </m:r>
          </m:num>
          <m:den>
            <m:r>
              <w:rPr>
                <w:rFonts w:ascii="Cambria Math" w:hAnsi="Cambria Math"/>
              </w:rPr>
              <m:t>∂</m:t>
            </m:r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w:rPr>
                    <w:rFonts w:ascii="Cambria Math" w:hAnsi="Cambria Math"/>
                    <w:vertAlign w:val="superscript"/>
                  </w:rPr>
                  <m:t>2</m:t>
                </m:r>
              </m:sup>
            </m:sSup>
          </m:den>
        </m:f>
      </m:oMath>
      <w:r w:rsidR="009009CA">
        <w:rPr>
          <w:rFonts w:hint="eastAsia"/>
          <w:iCs/>
          <w:lang w:eastAsia="zh-CN"/>
        </w:rPr>
        <w:t>,</w:t>
      </w:r>
      <w:r>
        <w:rPr>
          <w:iCs/>
          <w:lang w:eastAsia="zh-CN"/>
        </w:rPr>
        <w:t xml:space="preserve">                                                              (2.3.2)</w:t>
      </w:r>
    </w:p>
    <w:p w14:paraId="7257C86C" w14:textId="48AB6169" w:rsidR="00DB7656" w:rsidRDefault="009009CA" w:rsidP="002A4D0C">
      <w:pPr>
        <w:rPr>
          <w:lang w:eastAsia="zh-CN"/>
        </w:rPr>
      </w:pPr>
      <w:r>
        <w:rPr>
          <w:iCs/>
          <w:lang w:eastAsia="zh-CN"/>
        </w:rPr>
        <w:t xml:space="preserve">where </w:t>
      </w:r>
      <m:oMath>
        <m:r>
          <w:rPr>
            <w:rFonts w:ascii="Cambria Math" w:hAnsi="Cambria Math"/>
            <w:lang w:eastAsia="zh-CN"/>
          </w:rPr>
          <m:t>C</m:t>
        </m:r>
      </m:oMath>
      <w:r>
        <w:rPr>
          <w:lang w:eastAsia="zh-CN"/>
        </w:rPr>
        <w:t xml:space="preserve"> means </w:t>
      </w:r>
      <w:r w:rsidR="00DB2382">
        <w:rPr>
          <w:lang w:eastAsia="zh-CN"/>
        </w:rPr>
        <w:t>the concentration of a specified substance or a collection of substances</w:t>
      </w:r>
      <w:r w:rsidR="00390C52">
        <w:rPr>
          <w:lang w:eastAsia="zh-CN"/>
        </w:rPr>
        <w:t xml:space="preserve">, </w:t>
      </w:r>
      <m:oMath>
        <m:r>
          <w:rPr>
            <w:rFonts w:ascii="Cambria Math" w:hAnsi="Cambria Math"/>
            <w:lang w:eastAsia="zh-CN"/>
          </w:rPr>
          <m:t>t</m:t>
        </m:r>
      </m:oMath>
      <w:r w:rsidR="00390C52">
        <w:rPr>
          <w:rFonts w:hint="eastAsia"/>
          <w:iCs/>
          <w:lang w:eastAsia="zh-CN"/>
        </w:rPr>
        <w:t xml:space="preserve"> </w:t>
      </w:r>
      <w:r w:rsidR="00390C52">
        <w:rPr>
          <w:iCs/>
          <w:lang w:eastAsia="zh-CN"/>
        </w:rPr>
        <w:t xml:space="preserve">stands for unit time, and </w:t>
      </w:r>
      <m:oMath>
        <m:r>
          <w:rPr>
            <w:rFonts w:ascii="Cambria Math" w:hAnsi="Cambria Math"/>
            <w:lang w:eastAsia="zh-CN"/>
          </w:rPr>
          <m:t>u</m:t>
        </m:r>
      </m:oMath>
      <w:r w:rsidR="00390C52">
        <w:rPr>
          <w:rFonts w:hint="eastAsia"/>
          <w:lang w:eastAsia="zh-CN"/>
        </w:rPr>
        <w:t xml:space="preserve"> </w:t>
      </w:r>
      <w:r w:rsidR="00390C52">
        <w:rPr>
          <w:lang w:eastAsia="zh-CN"/>
        </w:rPr>
        <w:t>stands for diffusion coef</w:t>
      </w:r>
      <w:r w:rsidR="00391C83">
        <w:rPr>
          <w:lang w:eastAsia="zh-CN"/>
        </w:rPr>
        <w:t>f</w:t>
      </w:r>
      <w:r w:rsidR="00390C52">
        <w:rPr>
          <w:lang w:eastAsia="zh-CN"/>
        </w:rPr>
        <w:t>icient.</w:t>
      </w:r>
      <w:r w:rsidR="003D4DBF">
        <w:rPr>
          <w:lang w:eastAsia="zh-CN"/>
        </w:rPr>
        <w:t xml:space="preserve"> The diffusion </w:t>
      </w:r>
      <w:r w:rsidR="00A447F9">
        <w:rPr>
          <w:lang w:eastAsia="zh-CN"/>
        </w:rPr>
        <w:t>equation is approximately s</w:t>
      </w:r>
      <w:r w:rsidR="00A447F9" w:rsidRPr="00032479">
        <w:rPr>
          <w:color w:val="000000" w:themeColor="text1"/>
          <w:lang w:eastAsia="zh-CN"/>
        </w:rPr>
        <w:t xml:space="preserve">olved by </w:t>
      </w:r>
      <w:r w:rsidR="00032479" w:rsidRPr="00032479">
        <w:rPr>
          <w:color w:val="000000" w:themeColor="text1"/>
          <w:lang w:eastAsia="zh-CN"/>
        </w:rPr>
        <w:t>[4]</w:t>
      </w:r>
    </w:p>
    <w:p w14:paraId="316FD0A4" w14:textId="245E7155" w:rsidR="00A447F9" w:rsidRPr="00A447F9" w:rsidRDefault="00847B0A" w:rsidP="00847B0A">
      <w:pPr>
        <w:rPr>
          <w:lang w:eastAsia="zh-CN"/>
        </w:rPr>
      </w:pPr>
      <w:r>
        <w:rPr>
          <w:rFonts w:hint="eastAsia"/>
          <w:iCs/>
          <w:lang w:eastAsia="zh-CN"/>
        </w:rPr>
        <w:t xml:space="preserve"> </w:t>
      </w:r>
      <w:r>
        <w:rPr>
          <w:iCs/>
          <w:lang w:eastAsia="zh-CN"/>
        </w:rPr>
        <w:t xml:space="preserve">                    </w:t>
      </w:r>
      <m:oMath>
        <m:sSubSup>
          <m:sSubSup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SupPr>
          <m:e>
            <m:r>
              <w:rPr>
                <w:rFonts w:ascii="Cambria Math" w:hAnsi="Cambria Math"/>
                <w:lang w:eastAsia="zh-CN"/>
              </w:rPr>
              <m:t>C</m:t>
            </m:r>
          </m:e>
          <m:sub>
            <m:r>
              <w:rPr>
                <w:rFonts w:ascii="Cambria Math" w:hAnsi="Cambria Math"/>
                <w:lang w:eastAsia="zh-CN"/>
              </w:rPr>
              <m:t>i,j</m:t>
            </m:r>
          </m:sub>
          <m:sup>
            <m:r>
              <w:rPr>
                <w:rFonts w:ascii="Cambria Math" w:hAnsi="Cambria Math"/>
                <w:lang w:eastAsia="zh-CN"/>
              </w:rPr>
              <m:t>n+1</m:t>
            </m:r>
          </m:sup>
        </m:sSubSup>
      </m:oMath>
      <w:r w:rsidR="00A447F9" w:rsidRPr="00A447F9">
        <w:rPr>
          <w:lang w:eastAsia="zh-CN"/>
        </w:rPr>
        <w:t xml:space="preserve">= </w:t>
      </w:r>
      <m:oMath>
        <m:sSubSup>
          <m:sSubSup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SupPr>
          <m:e>
            <m:r>
              <w:rPr>
                <w:rFonts w:ascii="Cambria Math" w:hAnsi="Cambria Math"/>
                <w:lang w:eastAsia="zh-CN"/>
              </w:rPr>
              <m:t>C</m:t>
            </m:r>
          </m:e>
          <m:sub>
            <m:r>
              <w:rPr>
                <w:rFonts w:ascii="Cambria Math" w:hAnsi="Cambria Math"/>
                <w:lang w:eastAsia="zh-CN"/>
              </w:rPr>
              <m:t>i,j</m:t>
            </m:r>
          </m:sub>
          <m:sup>
            <m:r>
              <w:rPr>
                <w:rFonts w:ascii="Cambria Math" w:hAnsi="Cambria Math"/>
                <w:lang w:eastAsia="zh-CN"/>
              </w:rPr>
              <m:t>n</m:t>
            </m:r>
          </m:sup>
        </m:sSubSup>
        <m:r>
          <w:rPr>
            <w:rFonts w:ascii="Cambria Math" w:hAnsi="Cambria Math"/>
            <w:lang w:eastAsia="zh-CN"/>
          </w:rPr>
          <m:t>+</m:t>
        </m:r>
        <m:f>
          <m:fPr>
            <m:ctrlPr>
              <w:rPr>
                <w:rFonts w:ascii="Cambria Math" w:hAnsi="Cambria Math"/>
                <w:i/>
                <w:iCs/>
                <w:lang w:eastAsia="zh-C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lang w:val="el-GR" w:eastAsia="zh-CN"/>
              </w:rPr>
              <m:t>Δ</m:t>
            </m:r>
            <m:r>
              <w:rPr>
                <w:rFonts w:ascii="Cambria Math" w:hAnsi="Cambria Math"/>
                <w:lang w:eastAsia="zh-CN"/>
              </w:rPr>
              <m:t>t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el-GR" w:eastAsia="zh-CN"/>
              </w:rPr>
              <m:t>Δ</m:t>
            </m:r>
            <m:r>
              <w:rPr>
                <w:rFonts w:ascii="Cambria Math" w:hAnsi="Cambria Math"/>
                <w:lang w:eastAsia="zh-CN"/>
              </w:rPr>
              <m:t>x</m:t>
            </m:r>
            <m:r>
              <w:rPr>
                <w:rFonts w:ascii="Cambria Math" w:hAnsi="Cambria Math"/>
                <w:vertAlign w:val="superscript"/>
                <w:lang w:eastAsia="zh-CN"/>
              </w:rPr>
              <m:t>2</m:t>
            </m:r>
          </m:den>
        </m:f>
        <m:r>
          <w:rPr>
            <w:rFonts w:ascii="Cambria Math" w:hAnsi="Cambria Math"/>
            <w:lang w:eastAsia="zh-CN"/>
          </w:rPr>
          <m:t>(</m:t>
        </m:r>
        <m:sSubSup>
          <m:sSubSup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SupPr>
          <m:e>
            <m:r>
              <w:rPr>
                <w:rFonts w:ascii="Cambria Math" w:hAnsi="Cambria Math"/>
                <w:lang w:eastAsia="zh-CN"/>
              </w:rPr>
              <m:t>C</m:t>
            </m:r>
          </m:e>
          <m:sub>
            <m:r>
              <w:rPr>
                <w:rFonts w:ascii="Cambria Math" w:hAnsi="Cambria Math"/>
                <w:lang w:eastAsia="zh-CN"/>
              </w:rPr>
              <m:t>i+1,j</m:t>
            </m:r>
          </m:sub>
          <m:sup>
            <m:r>
              <w:rPr>
                <w:rFonts w:ascii="Cambria Math" w:hAnsi="Cambria Math"/>
                <w:lang w:eastAsia="zh-CN"/>
              </w:rPr>
              <m:t>n</m:t>
            </m:r>
          </m:sup>
        </m:sSubSup>
        <m:r>
          <w:rPr>
            <w:rFonts w:ascii="Cambria Math" w:hAnsi="Cambria Math"/>
            <w:lang w:eastAsia="zh-CN"/>
          </w:rPr>
          <m:t>-2</m:t>
        </m:r>
        <m:sSubSup>
          <m:sSubSup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SupPr>
          <m:e>
            <m:r>
              <w:rPr>
                <w:rFonts w:ascii="Cambria Math" w:hAnsi="Cambria Math"/>
                <w:lang w:eastAsia="zh-CN"/>
              </w:rPr>
              <m:t>C</m:t>
            </m:r>
          </m:e>
          <m:sub>
            <m:r>
              <w:rPr>
                <w:rFonts w:ascii="Cambria Math" w:hAnsi="Cambria Math"/>
                <w:lang w:eastAsia="zh-CN"/>
              </w:rPr>
              <m:t>i,j</m:t>
            </m:r>
          </m:sub>
          <m:sup>
            <m:r>
              <w:rPr>
                <w:rFonts w:ascii="Cambria Math" w:hAnsi="Cambria Math"/>
                <w:lang w:eastAsia="zh-CN"/>
              </w:rPr>
              <m:t>n</m:t>
            </m:r>
          </m:sup>
        </m:sSubSup>
      </m:oMath>
      <w:r w:rsidR="00A447F9" w:rsidRPr="00A447F9">
        <w:rPr>
          <w:lang w:eastAsia="zh-CN"/>
        </w:rPr>
        <w:t xml:space="preserve">+ </w:t>
      </w:r>
      <m:oMath>
        <m:sSubSup>
          <m:sSubSup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SupPr>
          <m:e>
            <m:r>
              <w:rPr>
                <w:rFonts w:ascii="Cambria Math" w:hAnsi="Cambria Math"/>
                <w:lang w:eastAsia="zh-CN"/>
              </w:rPr>
              <m:t>C</m:t>
            </m:r>
          </m:e>
          <m:sub>
            <m:r>
              <w:rPr>
                <w:rFonts w:ascii="Cambria Math" w:hAnsi="Cambria Math"/>
                <w:lang w:eastAsia="zh-CN"/>
              </w:rPr>
              <m:t>i-1,j</m:t>
            </m:r>
          </m:sub>
          <m:sup>
            <m:r>
              <w:rPr>
                <w:rFonts w:ascii="Cambria Math" w:hAnsi="Cambria Math"/>
                <w:lang w:eastAsia="zh-CN"/>
              </w:rPr>
              <m:t>n</m:t>
            </m:r>
          </m:sup>
        </m:sSubSup>
        <m:r>
          <w:rPr>
            <w:rFonts w:ascii="Cambria Math" w:hAnsi="Cambria Math"/>
            <w:lang w:eastAsia="zh-CN"/>
          </w:rPr>
          <m:t>)+</m:t>
        </m:r>
      </m:oMath>
      <w:r w:rsidR="00A447F9" w:rsidRPr="00A447F9">
        <w:rPr>
          <w:lang w:eastAsia="zh-CN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iCs/>
                <w:lang w:eastAsia="zh-C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lang w:val="el-GR" w:eastAsia="zh-CN"/>
              </w:rPr>
              <m:t>Δ</m:t>
            </m:r>
            <m:r>
              <w:rPr>
                <w:rFonts w:ascii="Cambria Math" w:hAnsi="Cambria Math"/>
                <w:lang w:eastAsia="zh-CN"/>
              </w:rPr>
              <m:t>t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el-GR" w:eastAsia="zh-CN"/>
              </w:rPr>
              <m:t>Δ</m:t>
            </m:r>
            <m:r>
              <w:rPr>
                <w:rFonts w:ascii="Cambria Math" w:hAnsi="Cambria Math"/>
                <w:lang w:eastAsia="zh-CN"/>
              </w:rPr>
              <m:t>y</m:t>
            </m:r>
            <m:r>
              <w:rPr>
                <w:rFonts w:ascii="Cambria Math" w:hAnsi="Cambria Math"/>
                <w:vertAlign w:val="superscript"/>
                <w:lang w:eastAsia="zh-CN"/>
              </w:rPr>
              <m:t>2</m:t>
            </m:r>
          </m:den>
        </m:f>
        <m:r>
          <w:rPr>
            <w:rFonts w:ascii="Cambria Math" w:hAnsi="Cambria Math"/>
            <w:lang w:eastAsia="zh-CN"/>
          </w:rPr>
          <m:t>(</m:t>
        </m:r>
        <m:sSubSup>
          <m:sSubSup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SupPr>
          <m:e>
            <m:r>
              <w:rPr>
                <w:rFonts w:ascii="Cambria Math" w:hAnsi="Cambria Math"/>
                <w:lang w:eastAsia="zh-CN"/>
              </w:rPr>
              <m:t>C</m:t>
            </m:r>
          </m:e>
          <m:sub>
            <m:r>
              <w:rPr>
                <w:rFonts w:ascii="Cambria Math" w:hAnsi="Cambria Math"/>
                <w:lang w:eastAsia="zh-CN"/>
              </w:rPr>
              <m:t>i,j+1</m:t>
            </m:r>
          </m:sub>
          <m:sup>
            <m:r>
              <w:rPr>
                <w:rFonts w:ascii="Cambria Math" w:hAnsi="Cambria Math"/>
                <w:lang w:eastAsia="zh-CN"/>
              </w:rPr>
              <m:t>n</m:t>
            </m:r>
          </m:sup>
        </m:sSubSup>
        <m:r>
          <w:rPr>
            <w:rFonts w:ascii="Cambria Math" w:hAnsi="Cambria Math"/>
            <w:lang w:eastAsia="zh-CN"/>
          </w:rPr>
          <m:t>-2</m:t>
        </m:r>
        <m:sSubSup>
          <m:sSubSup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SupPr>
          <m:e>
            <m:r>
              <w:rPr>
                <w:rFonts w:ascii="Cambria Math" w:hAnsi="Cambria Math"/>
                <w:lang w:eastAsia="zh-CN"/>
              </w:rPr>
              <m:t>C</m:t>
            </m:r>
          </m:e>
          <m:sub>
            <m:r>
              <w:rPr>
                <w:rFonts w:ascii="Cambria Math" w:hAnsi="Cambria Math"/>
                <w:lang w:eastAsia="zh-CN"/>
              </w:rPr>
              <m:t>i,j</m:t>
            </m:r>
          </m:sub>
          <m:sup>
            <m:r>
              <w:rPr>
                <w:rFonts w:ascii="Cambria Math" w:hAnsi="Cambria Math"/>
                <w:lang w:eastAsia="zh-CN"/>
              </w:rPr>
              <m:t>n</m:t>
            </m:r>
          </m:sup>
        </m:sSubSup>
      </m:oMath>
      <w:r w:rsidR="00A447F9" w:rsidRPr="00A447F9">
        <w:rPr>
          <w:lang w:eastAsia="zh-CN"/>
        </w:rPr>
        <w:t xml:space="preserve">+ </w:t>
      </w:r>
      <m:oMath>
        <m:sSubSup>
          <m:sSubSup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SupPr>
          <m:e>
            <m:r>
              <w:rPr>
                <w:rFonts w:ascii="Cambria Math" w:hAnsi="Cambria Math"/>
                <w:lang w:eastAsia="zh-CN"/>
              </w:rPr>
              <m:t>C</m:t>
            </m:r>
          </m:e>
          <m:sub>
            <m:r>
              <w:rPr>
                <w:rFonts w:ascii="Cambria Math" w:hAnsi="Cambria Math"/>
                <w:lang w:eastAsia="zh-CN"/>
              </w:rPr>
              <m:t>i,j-1</m:t>
            </m:r>
          </m:sub>
          <m:sup>
            <m:r>
              <w:rPr>
                <w:rFonts w:ascii="Cambria Math" w:hAnsi="Cambria Math"/>
                <w:lang w:eastAsia="zh-CN"/>
              </w:rPr>
              <m:t>n</m:t>
            </m:r>
          </m:sup>
        </m:sSubSup>
        <m:r>
          <w:rPr>
            <w:rFonts w:ascii="Cambria Math" w:hAnsi="Cambria Math"/>
            <w:lang w:eastAsia="zh-CN"/>
          </w:rPr>
          <m:t>)</m:t>
        </m:r>
      </m:oMath>
      <w:r w:rsidR="00C70C94">
        <w:rPr>
          <w:rFonts w:hint="eastAsia"/>
          <w:iCs/>
          <w:lang w:eastAsia="zh-CN"/>
        </w:rPr>
        <w:t>.</w:t>
      </w:r>
      <w:r>
        <w:rPr>
          <w:iCs/>
          <w:lang w:eastAsia="zh-CN"/>
        </w:rPr>
        <w:t xml:space="preserve">                      (2.3.3)</w:t>
      </w:r>
    </w:p>
    <w:p w14:paraId="1A15121D" w14:textId="13D5F92B" w:rsidR="00A447F9" w:rsidRDefault="00A73D78" w:rsidP="002A4D0C">
      <w:pPr>
        <w:rPr>
          <w:lang w:eastAsia="zh-CN"/>
        </w:rPr>
      </w:pPr>
      <w:r>
        <w:rPr>
          <w:lang w:eastAsia="zh-CN"/>
        </w:rPr>
        <w:t xml:space="preserve">Wind speed and wind direction affects the diffusion </w:t>
      </w:r>
      <w:r w:rsidR="00EF1A85">
        <w:rPr>
          <w:lang w:eastAsia="zh-CN"/>
        </w:rPr>
        <w:t>following such equation:</w:t>
      </w:r>
    </w:p>
    <w:p w14:paraId="52CF2E90" w14:textId="7C0A18B8" w:rsidR="00EF1A85" w:rsidRDefault="00032479" w:rsidP="00032479">
      <w:pPr>
        <w:rPr>
          <w:lang w:eastAsia="zh-CN"/>
        </w:rPr>
      </w:pPr>
      <w:r>
        <w:rPr>
          <w:iCs/>
          <w:lang w:eastAsia="zh-CN"/>
        </w:rPr>
        <w:tab/>
      </w:r>
      <w:r>
        <w:rPr>
          <w:iCs/>
          <w:lang w:eastAsia="zh-CN"/>
        </w:rPr>
        <w:tab/>
      </w:r>
      <w:r>
        <w:rPr>
          <w:iCs/>
          <w:lang w:eastAsia="zh-CN"/>
        </w:rPr>
        <w:tab/>
      </w:r>
      <w:r>
        <w:rPr>
          <w:iCs/>
          <w:lang w:eastAsia="zh-CN"/>
        </w:rPr>
        <w:tab/>
        <w:t xml:space="preserve">                  </w:t>
      </w:r>
      <m:oMath>
        <m:sSubSup>
          <m:sSubSup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SupPr>
          <m:e>
            <m:r>
              <w:rPr>
                <w:rFonts w:ascii="Cambria Math" w:hAnsi="Cambria Math"/>
                <w:lang w:eastAsia="zh-CN"/>
              </w:rPr>
              <m:t>C</m:t>
            </m:r>
          </m:e>
          <m:sub>
            <m:groupChr>
              <m:groupChrPr>
                <m:chr m:val="→"/>
                <m:pos m:val="top"/>
                <m:ctrlPr>
                  <w:rPr>
                    <w:rFonts w:ascii="Cambria Math" w:hAnsi="Cambria Math"/>
                    <w:i/>
                    <w:iCs/>
                    <w:lang w:eastAsia="zh-CN"/>
                  </w:rPr>
                </m:ctrlPr>
              </m:groupChrPr>
              <m:e>
                <m:r>
                  <w:rPr>
                    <w:rFonts w:ascii="Cambria Math" w:hAnsi="Cambria Math"/>
                    <w:lang w:eastAsia="zh-CN"/>
                  </w:rPr>
                  <m:t>p</m:t>
                </m:r>
              </m:e>
            </m:groupChr>
          </m:sub>
          <m:sup>
            <m:r>
              <w:rPr>
                <w:rFonts w:ascii="Cambria Math" w:hAnsi="Cambria Math"/>
                <w:lang w:eastAsia="zh-CN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+1</m:t>
            </m:r>
          </m:sup>
        </m:sSubSup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sSubSup>
          <m:sSubSup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SupPr>
          <m:e>
            <m:r>
              <w:rPr>
                <w:rFonts w:ascii="Cambria Math" w:hAnsi="Cambria Math"/>
                <w:lang w:eastAsia="zh-CN"/>
              </w:rPr>
              <m:t>C</m:t>
            </m:r>
          </m:e>
          <m:sub>
            <m:groupChr>
              <m:groupChrPr>
                <m:chr m:val="→"/>
                <m:pos m:val="top"/>
                <m:ctrlPr>
                  <w:rPr>
                    <w:rFonts w:ascii="Cambria Math" w:hAnsi="Cambria Math"/>
                    <w:i/>
                    <w:iCs/>
                    <w:lang w:eastAsia="zh-CN"/>
                  </w:rPr>
                </m:ctrlPr>
              </m:groupChrPr>
              <m:e>
                <m:r>
                  <w:rPr>
                    <w:rFonts w:ascii="Cambria Math" w:hAnsi="Cambria Math"/>
                    <w:lang w:eastAsia="zh-CN"/>
                  </w:rPr>
                  <m:t>p</m:t>
                </m:r>
              </m:e>
            </m:groupChr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+</m:t>
            </m:r>
            <m:groupChr>
              <m:groupChrPr>
                <m:chr m:val="→"/>
                <m:pos m:val="top"/>
                <m:ctrlPr>
                  <w:rPr>
                    <w:rFonts w:ascii="Cambria Math" w:hAnsi="Cambria Math"/>
                    <w:i/>
                    <w:iCs/>
                    <w:lang w:eastAsia="zh-CN"/>
                  </w:rPr>
                </m:ctrlPr>
              </m:groupChrPr>
              <m:e>
                <m:r>
                  <w:rPr>
                    <w:rFonts w:ascii="Cambria Math" w:hAnsi="Cambria Math"/>
                    <w:lang w:eastAsia="zh-CN"/>
                  </w:rPr>
                  <m:t>d</m:t>
                </m:r>
              </m:e>
            </m:groupChr>
          </m:sub>
          <m:sup>
            <m:r>
              <w:rPr>
                <w:rFonts w:ascii="Cambria Math" w:hAnsi="Cambria Math"/>
                <w:lang w:eastAsia="zh-CN"/>
              </w:rPr>
              <m:t>n</m:t>
            </m:r>
          </m:sup>
        </m:sSubSup>
      </m:oMath>
      <w:r w:rsidR="00EF1A85">
        <w:rPr>
          <w:rFonts w:hint="eastAsia"/>
          <w:lang w:eastAsia="zh-CN"/>
        </w:rPr>
        <w:t>,</w:t>
      </w:r>
      <w:r>
        <w:rPr>
          <w:lang w:eastAsia="zh-CN"/>
        </w:rPr>
        <w:t xml:space="preserve">                                                                (2.3.4)       </w:t>
      </w:r>
    </w:p>
    <w:p w14:paraId="570EE3C3" w14:textId="520F572A" w:rsidR="00EF1A85" w:rsidRPr="00EF1A85" w:rsidRDefault="00EF1A85" w:rsidP="00EF1A85">
      <w:pPr>
        <w:rPr>
          <w:lang w:eastAsia="zh-CN"/>
        </w:rPr>
      </w:pPr>
      <w:r w:rsidRPr="00EF1A85">
        <w:rPr>
          <w:lang w:eastAsia="zh-CN"/>
        </w:rPr>
        <w:t xml:space="preserve">where </w:t>
      </w:r>
      <m:oMath>
        <m:acc>
          <m:accPr>
            <m:chr m:val="⃗"/>
            <m:ctrlPr>
              <w:rPr>
                <w:rFonts w:ascii="Cambria Math" w:hAnsi="Cambria Math"/>
                <w:i/>
                <w:iCs/>
                <w:lang w:eastAsia="zh-CN"/>
              </w:rPr>
            </m:ctrlPr>
          </m:accPr>
          <m:e>
            <m:r>
              <w:rPr>
                <w:rFonts w:ascii="Cambria Math" w:hAnsi="Cambria Math"/>
                <w:lang w:eastAsia="zh-CN"/>
              </w:rPr>
              <m:t>d</m:t>
            </m:r>
          </m:e>
        </m:acc>
      </m:oMath>
      <w:r w:rsidR="00FB7166">
        <w:rPr>
          <w:rFonts w:hint="eastAsia"/>
          <w:iCs/>
          <w:lang w:eastAsia="zh-CN"/>
        </w:rPr>
        <w:t xml:space="preserve"> </w:t>
      </w:r>
      <w:r w:rsidRPr="00EF1A85">
        <w:rPr>
          <w:lang w:eastAsia="zh-CN"/>
        </w:rPr>
        <w:t>can be computed based on speed and direction</w:t>
      </w:r>
      <w:r w:rsidR="00B00D82">
        <w:rPr>
          <w:lang w:eastAsia="zh-CN"/>
        </w:rPr>
        <w:t>.</w:t>
      </w:r>
    </w:p>
    <w:p w14:paraId="1D3B6D08" w14:textId="77777777" w:rsidR="00EF1A85" w:rsidRPr="00EF1A85" w:rsidRDefault="00EF1A85" w:rsidP="002A4D0C">
      <w:pPr>
        <w:rPr>
          <w:lang w:eastAsia="zh-CN"/>
        </w:rPr>
      </w:pPr>
    </w:p>
    <w:p w14:paraId="689D446D" w14:textId="38F31DC2" w:rsidR="002A4D0C" w:rsidRPr="002A4D0C" w:rsidRDefault="002A4D0C" w:rsidP="00A22D05">
      <w:pPr>
        <w:pStyle w:val="2"/>
      </w:pPr>
      <w:bookmarkStart w:id="13" w:name="_Toc41645441"/>
      <w:r>
        <w:t>2.</w:t>
      </w:r>
      <w:r w:rsidR="006B4F3F">
        <w:t>4</w:t>
      </w:r>
      <w:r>
        <w:t xml:space="preserve"> Software Design</w:t>
      </w:r>
      <w:bookmarkEnd w:id="13"/>
    </w:p>
    <w:p w14:paraId="14F85FED" w14:textId="1D1B43FA" w:rsidR="00962A11" w:rsidRDefault="001A195B" w:rsidP="005E125D">
      <w:pPr>
        <w:jc w:val="both"/>
        <w:rPr>
          <w:lang w:eastAsia="zh-CN"/>
        </w:rPr>
      </w:pPr>
      <w:r>
        <w:rPr>
          <w:lang w:eastAsia="zh-CN"/>
        </w:rPr>
        <w:t>The software design i</w:t>
      </w:r>
      <w:r w:rsidR="00826EE6">
        <w:rPr>
          <w:lang w:eastAsia="zh-CN"/>
        </w:rPr>
        <w:t>n this project</w:t>
      </w:r>
      <w:r>
        <w:rPr>
          <w:lang w:eastAsia="zh-CN"/>
        </w:rPr>
        <w:t xml:space="preserve"> mainly consists of control</w:t>
      </w:r>
      <w:r w:rsidR="00E77DE8">
        <w:rPr>
          <w:lang w:eastAsia="zh-CN"/>
        </w:rPr>
        <w:t xml:space="preserve">ling programs running on the MCU and </w:t>
      </w:r>
      <w:r w:rsidR="00F02A38">
        <w:rPr>
          <w:lang w:eastAsia="zh-CN"/>
        </w:rPr>
        <w:t>prediction</w:t>
      </w:r>
      <w:r w:rsidR="00962A11">
        <w:rPr>
          <w:lang w:eastAsia="zh-CN"/>
        </w:rPr>
        <w:t xml:space="preserve"> and</w:t>
      </w:r>
      <w:r w:rsidR="00F02A38">
        <w:rPr>
          <w:lang w:eastAsia="zh-CN"/>
        </w:rPr>
        <w:t xml:space="preserve"> visualization algorithm running on the cloud server hosting the website.</w:t>
      </w:r>
      <w:r w:rsidR="00183A38">
        <w:rPr>
          <w:lang w:eastAsia="zh-CN"/>
        </w:rPr>
        <w:t xml:space="preserve"> </w:t>
      </w:r>
      <w:r w:rsidR="00023314">
        <w:rPr>
          <w:lang w:eastAsia="zh-CN"/>
        </w:rPr>
        <w:t xml:space="preserve">The program on the MCU is in charge of periodically switching on the sensor modules to collect data from them, </w:t>
      </w:r>
      <w:r w:rsidR="00A447DA">
        <w:rPr>
          <w:lang w:eastAsia="zh-CN"/>
        </w:rPr>
        <w:t>parse</w:t>
      </w:r>
      <w:r w:rsidR="00201744">
        <w:rPr>
          <w:lang w:eastAsia="zh-CN"/>
        </w:rPr>
        <w:t xml:space="preserve"> such data, format the data into </w:t>
      </w:r>
      <w:r w:rsidR="00962A11">
        <w:rPr>
          <w:lang w:eastAsia="zh-CN"/>
        </w:rPr>
        <w:t>an ASCII text based InfluxDB write request, and send the request with the Wi-Fi module to the cloud server hosting the InfluxDB instance.</w:t>
      </w:r>
      <w:r w:rsidR="00612F3E">
        <w:rPr>
          <w:lang w:eastAsia="zh-CN"/>
        </w:rPr>
        <w:t xml:space="preserve"> </w:t>
      </w:r>
      <w:r w:rsidR="00FE1CAD">
        <w:rPr>
          <w:lang w:eastAsia="zh-CN"/>
        </w:rPr>
        <w:t>Afterwards, the MCU will turn off all external sensors and communication modules and enter a sleep period of 15 minutes, and then start a new cycle from collecting data from sensors.</w:t>
      </w:r>
    </w:p>
    <w:p w14:paraId="52D16CF8" w14:textId="502DD5B5" w:rsidR="00962A11" w:rsidRPr="00962A11" w:rsidRDefault="00962A11" w:rsidP="005E125D">
      <w:pPr>
        <w:jc w:val="both"/>
        <w:rPr>
          <w:lang w:eastAsia="zh-CN"/>
        </w:rPr>
      </w:pPr>
      <w:r>
        <w:rPr>
          <w:lang w:eastAsia="zh-CN"/>
        </w:rPr>
        <w:t xml:space="preserve">The prediction and visualization algorithm </w:t>
      </w:r>
      <w:r w:rsidR="004E3409">
        <w:rPr>
          <w:lang w:eastAsia="zh-CN"/>
        </w:rPr>
        <w:t>needs to read the latest sensor measurements from the InfluxDB as well as the current wind conditions from the</w:t>
      </w:r>
      <w:r w:rsidR="00350A41">
        <w:rPr>
          <w:lang w:eastAsia="zh-CN"/>
        </w:rPr>
        <w:t xml:space="preserve"> Davis weather station, </w:t>
      </w:r>
      <w:r w:rsidR="00C85C9C">
        <w:rPr>
          <w:lang w:eastAsia="zh-CN"/>
        </w:rPr>
        <w:t xml:space="preserve">perform map generation and prediction using the algorithm in 2.3, </w:t>
      </w:r>
      <w:r w:rsidR="00D11386">
        <w:rPr>
          <w:lang w:eastAsia="zh-CN"/>
        </w:rPr>
        <w:t xml:space="preserve">and upload the generated images to </w:t>
      </w:r>
      <w:r w:rsidR="00506E6C">
        <w:rPr>
          <w:lang w:eastAsia="zh-CN"/>
        </w:rPr>
        <w:t>web server.</w:t>
      </w:r>
    </w:p>
    <w:p w14:paraId="53539E03" w14:textId="1D1D2893" w:rsidR="00023314" w:rsidRDefault="00962A11" w:rsidP="005E125D">
      <w:pPr>
        <w:pStyle w:val="3"/>
        <w:jc w:val="both"/>
      </w:pPr>
      <w:bookmarkStart w:id="14" w:name="_Toc41645442"/>
      <w:r>
        <w:t>2.4.1 MCU Software</w:t>
      </w:r>
      <w:bookmarkEnd w:id="14"/>
    </w:p>
    <w:p w14:paraId="2A139B69" w14:textId="492EDDFC" w:rsidR="002A2903" w:rsidRDefault="00183A38" w:rsidP="005E125D">
      <w:pPr>
        <w:jc w:val="both"/>
        <w:rPr>
          <w:lang w:eastAsia="zh-CN"/>
        </w:rPr>
      </w:pPr>
      <w:r>
        <w:rPr>
          <w:lang w:eastAsia="zh-CN"/>
        </w:rPr>
        <w:t xml:space="preserve">The </w:t>
      </w:r>
      <w:r w:rsidR="00544744">
        <w:rPr>
          <w:lang w:eastAsia="zh-CN"/>
        </w:rPr>
        <w:t xml:space="preserve">program on the MCU </w:t>
      </w:r>
      <w:r w:rsidR="0034124B">
        <w:rPr>
          <w:lang w:eastAsia="zh-CN"/>
        </w:rPr>
        <w:t>is in charge of periodically switching on the sensor modules to collect data from them</w:t>
      </w:r>
      <w:r w:rsidR="004E4D35">
        <w:rPr>
          <w:lang w:eastAsia="zh-CN"/>
        </w:rPr>
        <w:t xml:space="preserve">, </w:t>
      </w:r>
      <w:r w:rsidR="00D4604D">
        <w:rPr>
          <w:lang w:eastAsia="zh-CN"/>
        </w:rPr>
        <w:t xml:space="preserve">optionally after a 30 seconds delay for </w:t>
      </w:r>
      <w:r w:rsidR="005C2D61">
        <w:rPr>
          <w:lang w:eastAsia="zh-CN"/>
        </w:rPr>
        <w:t xml:space="preserve">some sensors to start </w:t>
      </w:r>
      <w:r w:rsidR="00880A4A">
        <w:rPr>
          <w:lang w:eastAsia="zh-CN"/>
        </w:rPr>
        <w:t>up</w:t>
      </w:r>
      <w:r w:rsidR="00251E59">
        <w:rPr>
          <w:lang w:eastAsia="zh-CN"/>
        </w:rPr>
        <w:t xml:space="preserve">, including </w:t>
      </w:r>
      <w:proofErr w:type="spellStart"/>
      <w:r w:rsidR="005A7172">
        <w:rPr>
          <w:lang w:eastAsia="zh-CN"/>
        </w:rPr>
        <w:t>MiCS</w:t>
      </w:r>
      <w:proofErr w:type="spellEnd"/>
      <w:r w:rsidR="005A7172">
        <w:rPr>
          <w:lang w:eastAsia="zh-CN"/>
        </w:rPr>
        <w:t xml:space="preserve"> 6814</w:t>
      </w:r>
      <w:r w:rsidR="00251E59">
        <w:rPr>
          <w:lang w:eastAsia="zh-CN"/>
        </w:rPr>
        <w:t xml:space="preserve"> which needs </w:t>
      </w:r>
      <w:r w:rsidR="00251E59">
        <w:rPr>
          <w:lang w:eastAsia="zh-CN"/>
        </w:rPr>
        <w:lastRenderedPageBreak/>
        <w:t xml:space="preserve">to be heated before producing meaningful output, </w:t>
      </w:r>
      <w:r w:rsidR="009F7743">
        <w:rPr>
          <w:lang w:eastAsia="zh-CN"/>
        </w:rPr>
        <w:t>PMS 5003</w:t>
      </w:r>
      <w:r w:rsidR="00251E59">
        <w:rPr>
          <w:lang w:eastAsia="zh-CN"/>
        </w:rPr>
        <w:t xml:space="preserve"> with an integrated fan</w:t>
      </w:r>
      <w:r w:rsidR="00183653">
        <w:rPr>
          <w:lang w:eastAsia="zh-CN"/>
        </w:rPr>
        <w:t>, and ATGM336H GPS module to search for satellite signal</w:t>
      </w:r>
      <w:r w:rsidR="00251E59">
        <w:rPr>
          <w:lang w:eastAsia="zh-CN"/>
        </w:rPr>
        <w:t>.</w:t>
      </w:r>
    </w:p>
    <w:p w14:paraId="74C04279" w14:textId="5768407B" w:rsidR="002A2903" w:rsidRDefault="00225F93" w:rsidP="005E125D">
      <w:pPr>
        <w:jc w:val="both"/>
        <w:rPr>
          <w:lang w:eastAsia="zh-CN"/>
        </w:rPr>
      </w:pPr>
      <w:r>
        <w:rPr>
          <w:lang w:eastAsia="zh-CN"/>
        </w:rPr>
        <w:t>Then, t</w:t>
      </w:r>
      <w:r w:rsidR="00331C65">
        <w:rPr>
          <w:lang w:eastAsia="zh-CN"/>
        </w:rPr>
        <w:t xml:space="preserve">he program needs to parse the output </w:t>
      </w:r>
      <w:r w:rsidR="00183653">
        <w:rPr>
          <w:lang w:eastAsia="zh-CN"/>
        </w:rPr>
        <w:t>of these modules</w:t>
      </w:r>
      <w:r w:rsidR="00F77802">
        <w:rPr>
          <w:lang w:eastAsia="zh-CN"/>
        </w:rPr>
        <w:t xml:space="preserve">, format the data into </w:t>
      </w:r>
      <w:r w:rsidR="0050765A">
        <w:rPr>
          <w:lang w:eastAsia="zh-CN"/>
        </w:rPr>
        <w:t>an ASCII text based</w:t>
      </w:r>
      <w:r w:rsidR="00F77802">
        <w:rPr>
          <w:lang w:eastAsia="zh-CN"/>
        </w:rPr>
        <w:t xml:space="preserve"> </w:t>
      </w:r>
      <w:r w:rsidR="00F31CC9">
        <w:rPr>
          <w:lang w:eastAsia="zh-CN"/>
        </w:rPr>
        <w:t xml:space="preserve">InfluxDB write request, and send the request </w:t>
      </w:r>
      <w:r w:rsidR="00743546">
        <w:rPr>
          <w:lang w:eastAsia="zh-CN"/>
        </w:rPr>
        <w:t xml:space="preserve">with the Wi-Fi module to the </w:t>
      </w:r>
      <w:r w:rsidR="00AE65FD">
        <w:rPr>
          <w:lang w:eastAsia="zh-CN"/>
        </w:rPr>
        <w:t>cloud server hosting InfluxDB.</w:t>
      </w:r>
    </w:p>
    <w:p w14:paraId="359FBC07" w14:textId="20E5B9E0" w:rsidR="006E03EF" w:rsidRDefault="002A2903" w:rsidP="005E125D">
      <w:pPr>
        <w:jc w:val="both"/>
        <w:rPr>
          <w:lang w:eastAsia="zh-CN"/>
        </w:rPr>
      </w:pPr>
      <w:r>
        <w:rPr>
          <w:lang w:eastAsia="zh-CN"/>
        </w:rPr>
        <w:t>T</w:t>
      </w:r>
      <w:r>
        <w:rPr>
          <w:rFonts w:hint="eastAsia"/>
          <w:lang w:eastAsia="zh-CN"/>
        </w:rPr>
        <w:t>h</w:t>
      </w:r>
      <w:r>
        <w:rPr>
          <w:lang w:eastAsia="zh-CN"/>
        </w:rPr>
        <w:t>e ATGM336H GPS module produces</w:t>
      </w:r>
      <w:r w:rsidR="00EB7D94">
        <w:rPr>
          <w:lang w:eastAsia="zh-CN"/>
        </w:rPr>
        <w:t xml:space="preserve"> NMEA0183-standard formatted strings as its output, </w:t>
      </w:r>
      <w:r w:rsidR="00B70D69">
        <w:rPr>
          <w:lang w:eastAsia="zh-CN"/>
        </w:rPr>
        <w:t>like</w:t>
      </w:r>
      <w:r w:rsidR="00EB7D94">
        <w:rPr>
          <w:lang w:eastAsia="zh-CN"/>
        </w:rPr>
        <w:t xml:space="preserve"> most </w:t>
      </w:r>
      <w:r w:rsidR="00A77690">
        <w:rPr>
          <w:lang w:eastAsia="zh-CN"/>
        </w:rPr>
        <w:t>GPS modules on the market</w:t>
      </w:r>
      <w:r w:rsidR="00B70D69">
        <w:rPr>
          <w:rFonts w:hint="eastAsia"/>
          <w:lang w:eastAsia="zh-CN"/>
        </w:rPr>
        <w:t>.</w:t>
      </w:r>
      <w:r w:rsidR="00B70D69">
        <w:rPr>
          <w:lang w:eastAsia="zh-CN"/>
        </w:rPr>
        <w:t xml:space="preserve"> Each line of NMEA0183 message</w:t>
      </w:r>
      <w:r w:rsidR="00BA02E3">
        <w:rPr>
          <w:lang w:eastAsia="zh-CN"/>
        </w:rPr>
        <w:t xml:space="preserve"> is a comma-delimited string which also</w:t>
      </w:r>
      <w:r w:rsidR="00B70D69">
        <w:rPr>
          <w:lang w:eastAsia="zh-CN"/>
        </w:rPr>
        <w:t xml:space="preserve"> contains a 6-character header that indicates the type of message</w:t>
      </w:r>
      <w:r w:rsidR="005E4857">
        <w:rPr>
          <w:lang w:eastAsia="zh-CN"/>
        </w:rPr>
        <w:t xml:space="preserve">. Since for this project the GPS module is only used for locating the measurement device, we only care about messages starting with “$GNGGA”, which indicates that this line contains </w:t>
      </w:r>
      <w:r w:rsidR="00D32616">
        <w:rPr>
          <w:lang w:eastAsia="zh-CN"/>
        </w:rPr>
        <w:t>latitude</w:t>
      </w:r>
      <w:r w:rsidR="00CF21AA">
        <w:rPr>
          <w:lang w:eastAsia="zh-CN"/>
        </w:rPr>
        <w:t xml:space="preserve"> and longitude information. Such a message is formatted </w:t>
      </w:r>
      <w:r w:rsidR="006E03EF">
        <w:rPr>
          <w:lang w:eastAsia="zh-CN"/>
        </w:rPr>
        <w:t>as below:</w:t>
      </w:r>
    </w:p>
    <w:p w14:paraId="284C448B" w14:textId="77777777" w:rsidR="00EE2BE9" w:rsidRPr="00EE2BE9" w:rsidRDefault="00EE2BE9" w:rsidP="00EE2BE9">
      <w:pPr>
        <w:pStyle w:val="af1"/>
        <w:jc w:val="left"/>
        <w:rPr>
          <w:rFonts w:ascii="Consolas" w:hAnsi="Consolas"/>
          <w:lang w:eastAsia="zh-CN"/>
        </w:rPr>
      </w:pPr>
      <w:r w:rsidRPr="00EE2BE9">
        <w:rPr>
          <w:rFonts w:ascii="Consolas" w:hAnsi="Consolas"/>
          <w:lang w:eastAsia="zh-CN"/>
        </w:rPr>
        <w:t>$GNGGA,hhmmss.sss,llll.lllll,a,yyyyy.yyyyy,a,x,xx,x.x,xx.x,M,x.x,M,x.x,xxxx*hh</w:t>
      </w:r>
    </w:p>
    <w:p w14:paraId="179CAA15" w14:textId="10EE4FD5" w:rsidR="006E03EF" w:rsidRPr="00EE2BE9" w:rsidRDefault="00EE2BE9" w:rsidP="00EE2BE9">
      <w:pPr>
        <w:pStyle w:val="af1"/>
        <w:jc w:val="left"/>
        <w:rPr>
          <w:rFonts w:ascii="Consolas" w:hAnsi="Consolas"/>
          <w:lang w:eastAsia="zh-CN"/>
        </w:rPr>
      </w:pPr>
      <w:r w:rsidRPr="00EE2BE9">
        <w:rPr>
          <w:rFonts w:ascii="Consolas" w:hAnsi="Consolas"/>
          <w:lang w:eastAsia="zh-CN"/>
        </w:rPr>
        <w:t>$GNGGA,074023.000,3005.84164,N,11955.87563,E,1,13,0.9,32.3,M,0.0,M,,*46</w:t>
      </w:r>
    </w:p>
    <w:p w14:paraId="1621F0B2" w14:textId="0F4BFCBF" w:rsidR="00EE2BE9" w:rsidRPr="00F104FA" w:rsidRDefault="00196EE4" w:rsidP="005E125D">
      <w:pPr>
        <w:jc w:val="both"/>
        <w:rPr>
          <w:rFonts w:ascii="Times New Roman" w:eastAsia="Times New Roman" w:hAnsi="Times New Roman" w:cs="Times New Roman"/>
          <w:lang w:eastAsia="zh-CN"/>
        </w:rPr>
      </w:pPr>
      <w:r w:rsidRPr="00F104FA">
        <w:rPr>
          <w:rFonts w:ascii="Times New Roman" w:eastAsia="Times New Roman" w:hAnsi="Times New Roman" w:cs="Times New Roman"/>
          <w:lang w:eastAsia="zh-CN"/>
        </w:rPr>
        <w:t xml:space="preserve">To implement the functionality of </w:t>
      </w:r>
      <w:r w:rsidR="00C117B4" w:rsidRPr="00F104FA">
        <w:rPr>
          <w:rFonts w:ascii="Times New Roman" w:eastAsia="Times New Roman" w:hAnsi="Times New Roman" w:cs="Times New Roman"/>
          <w:lang w:eastAsia="zh-CN"/>
        </w:rPr>
        <w:t xml:space="preserve">GPS locating, only </w:t>
      </w:r>
      <w:r w:rsidR="00F65E04" w:rsidRPr="00F104FA">
        <w:rPr>
          <w:rFonts w:ascii="Times New Roman" w:eastAsia="Times New Roman" w:hAnsi="Times New Roman" w:cs="Times New Roman"/>
          <w:lang w:eastAsia="zh-CN"/>
        </w:rPr>
        <w:t>column 3-6 in this comma-delimited string</w:t>
      </w:r>
      <w:r w:rsidR="00266D4A" w:rsidRPr="00F104FA">
        <w:rPr>
          <w:rFonts w:ascii="Times New Roman" w:eastAsia="Times New Roman" w:hAnsi="Times New Roman" w:cs="Times New Roman"/>
          <w:lang w:eastAsia="zh-CN"/>
        </w:rPr>
        <w:t xml:space="preserve"> are </w:t>
      </w:r>
      <w:r w:rsidR="00D970B0">
        <w:rPr>
          <w:rFonts w:ascii="Times New Roman" w:eastAsia="Times New Roman" w:hAnsi="Times New Roman" w:cs="Times New Roman"/>
          <w:lang w:eastAsia="zh-CN"/>
        </w:rPr>
        <w:t>needed</w:t>
      </w:r>
      <w:r w:rsidR="008A0428" w:rsidRPr="00F104FA">
        <w:rPr>
          <w:rFonts w:ascii="Times New Roman" w:eastAsia="Times New Roman" w:hAnsi="Times New Roman" w:cs="Times New Roman"/>
          <w:lang w:eastAsia="zh-CN"/>
        </w:rPr>
        <w:t xml:space="preserve">, </w:t>
      </w:r>
      <w:r w:rsidR="00CF71A1">
        <w:rPr>
          <w:rFonts w:ascii="Times New Roman" w:eastAsia="Times New Roman" w:hAnsi="Times New Roman" w:cs="Times New Roman"/>
          <w:lang w:eastAsia="zh-CN"/>
        </w:rPr>
        <w:t>each</w:t>
      </w:r>
      <w:r w:rsidR="008A0428" w:rsidRPr="00F104FA">
        <w:rPr>
          <w:rFonts w:ascii="Times New Roman" w:eastAsia="Times New Roman" w:hAnsi="Times New Roman" w:cs="Times New Roman"/>
          <w:lang w:eastAsia="zh-CN"/>
        </w:rPr>
        <w:t xml:space="preserve"> representing </w:t>
      </w:r>
      <w:r w:rsidR="00C1176C" w:rsidRPr="00F104FA">
        <w:rPr>
          <w:rFonts w:ascii="Times New Roman" w:eastAsia="Times New Roman" w:hAnsi="Times New Roman" w:cs="Times New Roman"/>
          <w:lang w:eastAsia="zh-CN"/>
        </w:rPr>
        <w:t>latitude, north/south, longitude, west/east in order.</w:t>
      </w:r>
      <w:r w:rsidR="004B505B" w:rsidRPr="00F104FA">
        <w:rPr>
          <w:rFonts w:ascii="Times New Roman" w:eastAsia="Times New Roman" w:hAnsi="Times New Roman" w:cs="Times New Roman"/>
          <w:lang w:eastAsia="zh-CN"/>
        </w:rPr>
        <w:t xml:space="preserve"> Note that latitude</w:t>
      </w:r>
      <w:r w:rsidR="00784F30" w:rsidRPr="00F104FA">
        <w:rPr>
          <w:rFonts w:ascii="Times New Roman" w:eastAsia="Times New Roman" w:hAnsi="Times New Roman" w:cs="Times New Roman"/>
          <w:lang w:eastAsia="zh-CN"/>
        </w:rPr>
        <w:t xml:space="preserve"> and longitude are represented </w:t>
      </w:r>
      <w:r w:rsidR="002D2847" w:rsidRPr="00F104FA">
        <w:rPr>
          <w:rFonts w:ascii="Times New Roman" w:eastAsia="Times New Roman" w:hAnsi="Times New Roman" w:cs="Times New Roman"/>
          <w:lang w:eastAsia="zh-CN"/>
        </w:rPr>
        <w:t>in degree-minute format</w:t>
      </w:r>
      <w:r w:rsidR="00E927E5" w:rsidRPr="00F104FA">
        <w:rPr>
          <w:rFonts w:ascii="Times New Roman" w:eastAsia="Times New Roman" w:hAnsi="Times New Roman" w:cs="Times New Roman"/>
          <w:lang w:eastAsia="zh-CN"/>
        </w:rPr>
        <w:t>, for example 3005.84164 represents</w:t>
      </w:r>
      <w:r w:rsidR="0047020E" w:rsidRPr="00F104FA">
        <w:rPr>
          <w:rFonts w:ascii="Times New Roman" w:eastAsia="Times New Roman" w:hAnsi="Times New Roman" w:cs="Times New Roman"/>
          <w:lang w:eastAsia="zh-CN"/>
        </w:rPr>
        <w:t xml:space="preserve"> a latitude of 30 degrees</w:t>
      </w:r>
      <w:r w:rsidR="00066132" w:rsidRPr="00F104FA">
        <w:rPr>
          <w:rFonts w:ascii="Times New Roman" w:eastAsia="Times New Roman" w:hAnsi="Times New Roman" w:cs="Times New Roman"/>
          <w:lang w:eastAsia="zh-CN"/>
        </w:rPr>
        <w:t xml:space="preserve"> and 5.84164 minutes</w:t>
      </w:r>
      <w:r w:rsidR="00CF2ACE" w:rsidRPr="00F104FA">
        <w:rPr>
          <w:rFonts w:ascii="Times New Roman" w:eastAsia="Times New Roman" w:hAnsi="Times New Roman" w:cs="Times New Roman"/>
          <w:lang w:eastAsia="zh-CN"/>
        </w:rPr>
        <w:t xml:space="preserve">, so the </w:t>
      </w:r>
      <w:r w:rsidR="003A31AF" w:rsidRPr="00F104FA">
        <w:rPr>
          <w:rFonts w:ascii="Times New Roman" w:eastAsia="Times New Roman" w:hAnsi="Times New Roman" w:cs="Times New Roman"/>
          <w:lang w:eastAsia="zh-CN"/>
        </w:rPr>
        <w:t xml:space="preserve">data needs </w:t>
      </w:r>
      <w:r w:rsidR="005527A9" w:rsidRPr="00F104FA">
        <w:rPr>
          <w:rFonts w:ascii="Times New Roman" w:eastAsia="Times New Roman" w:hAnsi="Times New Roman" w:cs="Times New Roman"/>
          <w:lang w:eastAsia="zh-CN"/>
        </w:rPr>
        <w:t xml:space="preserve">conversion on </w:t>
      </w:r>
      <w:r w:rsidR="001B2948" w:rsidRPr="00F104FA">
        <w:rPr>
          <w:rFonts w:ascii="Times New Roman" w:eastAsia="Times New Roman" w:hAnsi="Times New Roman" w:cs="Times New Roman"/>
          <w:lang w:eastAsia="zh-CN"/>
        </w:rPr>
        <w:t>mapping on the webpage.</w:t>
      </w:r>
    </w:p>
    <w:p w14:paraId="4FEB946F" w14:textId="20BEA90C" w:rsidR="001B2948" w:rsidRPr="00F104FA" w:rsidRDefault="00012204" w:rsidP="005E125D">
      <w:pPr>
        <w:jc w:val="both"/>
        <w:rPr>
          <w:rFonts w:ascii="Times New Roman" w:eastAsia="Times New Roman" w:hAnsi="Times New Roman" w:cs="Times New Roman"/>
          <w:lang w:eastAsia="zh-CN"/>
        </w:rPr>
      </w:pPr>
      <w:r w:rsidRPr="00F104FA">
        <w:rPr>
          <w:rFonts w:ascii="Times New Roman" w:eastAsia="Times New Roman" w:hAnsi="Times New Roman" w:cs="Times New Roman"/>
          <w:lang w:eastAsia="zh-CN"/>
        </w:rPr>
        <w:t xml:space="preserve">Due to the </w:t>
      </w:r>
      <w:r w:rsidR="00A61953" w:rsidRPr="00F104FA">
        <w:rPr>
          <w:rFonts w:ascii="Times New Roman" w:eastAsia="Times New Roman" w:hAnsi="Times New Roman" w:cs="Times New Roman"/>
          <w:lang w:eastAsia="zh-CN"/>
        </w:rPr>
        <w:t>64K</w:t>
      </w:r>
      <w:r w:rsidR="009D3B72" w:rsidRPr="00F104FA">
        <w:rPr>
          <w:rFonts w:ascii="Times New Roman" w:eastAsia="Times New Roman" w:hAnsi="Times New Roman" w:cs="Times New Roman"/>
          <w:lang w:eastAsia="zh-CN"/>
        </w:rPr>
        <w:t>B</w:t>
      </w:r>
      <w:r w:rsidR="00A61953" w:rsidRPr="00F104FA">
        <w:rPr>
          <w:rFonts w:ascii="Times New Roman" w:eastAsia="Times New Roman" w:hAnsi="Times New Roman" w:cs="Times New Roman"/>
          <w:lang w:eastAsia="zh-CN"/>
        </w:rPr>
        <w:t xml:space="preserve"> ROM size limit of our STM32 MCU</w:t>
      </w:r>
      <w:r w:rsidR="00D9371B" w:rsidRPr="00F104FA">
        <w:rPr>
          <w:rFonts w:ascii="Times New Roman" w:eastAsia="Times New Roman" w:hAnsi="Times New Roman" w:cs="Times New Roman"/>
          <w:lang w:eastAsia="zh-CN"/>
        </w:rPr>
        <w:t>,</w:t>
      </w:r>
      <w:r w:rsidR="003A1B41" w:rsidRPr="00F104FA">
        <w:rPr>
          <w:rFonts w:ascii="Times New Roman" w:eastAsia="Times New Roman" w:hAnsi="Times New Roman" w:cs="Times New Roman"/>
          <w:lang w:eastAsia="zh-CN"/>
        </w:rPr>
        <w:t xml:space="preserve"> the fact that we used most of the ROM size</w:t>
      </w:r>
      <w:r w:rsidR="009D3B72" w:rsidRPr="00F104FA">
        <w:rPr>
          <w:rFonts w:ascii="Times New Roman" w:eastAsia="Times New Roman" w:hAnsi="Times New Roman" w:cs="Times New Roman"/>
          <w:lang w:eastAsia="zh-CN"/>
        </w:rPr>
        <w:t xml:space="preserve"> (63.5KB)</w:t>
      </w:r>
      <w:r w:rsidR="00D9612E" w:rsidRPr="00F104FA">
        <w:rPr>
          <w:rFonts w:ascii="Times New Roman" w:eastAsia="Times New Roman" w:hAnsi="Times New Roman" w:cs="Times New Roman"/>
          <w:lang w:eastAsia="zh-CN"/>
        </w:rPr>
        <w:t xml:space="preserve"> in the final version</w:t>
      </w:r>
      <w:r w:rsidR="009D3B72" w:rsidRPr="00F104FA">
        <w:rPr>
          <w:rFonts w:ascii="Times New Roman" w:eastAsia="Times New Roman" w:hAnsi="Times New Roman" w:cs="Times New Roman"/>
          <w:lang w:eastAsia="zh-CN"/>
        </w:rPr>
        <w:t xml:space="preserve"> of program</w:t>
      </w:r>
      <w:r w:rsidR="003A1B41" w:rsidRPr="00F104FA">
        <w:rPr>
          <w:rFonts w:ascii="Times New Roman" w:eastAsia="Times New Roman" w:hAnsi="Times New Roman" w:cs="Times New Roman"/>
          <w:lang w:eastAsia="zh-CN"/>
        </w:rPr>
        <w:t>,</w:t>
      </w:r>
      <w:r w:rsidR="00924AE2" w:rsidRPr="00F104FA">
        <w:rPr>
          <w:rFonts w:ascii="Times New Roman" w:eastAsia="Times New Roman" w:hAnsi="Times New Roman" w:cs="Times New Roman"/>
          <w:lang w:eastAsia="zh-CN"/>
        </w:rPr>
        <w:t xml:space="preserve"> and </w:t>
      </w:r>
      <w:r w:rsidR="00023A79" w:rsidRPr="00F104FA">
        <w:rPr>
          <w:rFonts w:ascii="Times New Roman" w:eastAsia="Times New Roman" w:hAnsi="Times New Roman" w:cs="Times New Roman"/>
          <w:lang w:eastAsia="zh-CN"/>
        </w:rPr>
        <w:t>that InfluxDB accepts values in forms of ASCII texts instead of binaries,</w:t>
      </w:r>
      <w:r w:rsidR="003A1B41" w:rsidRPr="00F104FA">
        <w:rPr>
          <w:rFonts w:ascii="Times New Roman" w:eastAsia="Times New Roman" w:hAnsi="Times New Roman" w:cs="Times New Roman"/>
          <w:lang w:eastAsia="zh-CN"/>
        </w:rPr>
        <w:t xml:space="preserve"> </w:t>
      </w:r>
      <w:r w:rsidR="004A3AC5" w:rsidRPr="00F104FA">
        <w:rPr>
          <w:rFonts w:ascii="Times New Roman" w:eastAsia="Times New Roman" w:hAnsi="Times New Roman" w:cs="Times New Roman"/>
          <w:lang w:eastAsia="zh-CN"/>
        </w:rPr>
        <w:t xml:space="preserve">instead of doing a </w:t>
      </w:r>
      <w:r w:rsidR="00DD3D48" w:rsidRPr="00F104FA">
        <w:rPr>
          <w:rFonts w:ascii="Times New Roman" w:eastAsia="Times New Roman" w:hAnsi="Times New Roman" w:cs="Times New Roman"/>
          <w:lang w:eastAsia="zh-CN"/>
        </w:rPr>
        <w:t xml:space="preserve">string-to-floating-point conversion </w:t>
      </w:r>
      <w:r w:rsidR="008E7953" w:rsidRPr="00F104FA">
        <w:rPr>
          <w:rFonts w:ascii="Times New Roman" w:eastAsia="Times New Roman" w:hAnsi="Times New Roman" w:cs="Times New Roman"/>
          <w:lang w:eastAsia="zh-CN"/>
        </w:rPr>
        <w:t>whose relevant code</w:t>
      </w:r>
      <w:r w:rsidR="00DD3D48" w:rsidRPr="00F104FA">
        <w:rPr>
          <w:rFonts w:ascii="Times New Roman" w:eastAsia="Times New Roman" w:hAnsi="Times New Roman" w:cs="Times New Roman"/>
          <w:lang w:eastAsia="zh-CN"/>
        </w:rPr>
        <w:t xml:space="preserve"> may need </w:t>
      </w:r>
      <w:r w:rsidR="008E7953" w:rsidRPr="00F104FA">
        <w:rPr>
          <w:rFonts w:ascii="Times New Roman" w:eastAsia="Times New Roman" w:hAnsi="Times New Roman" w:cs="Times New Roman"/>
          <w:lang w:eastAsia="zh-CN"/>
        </w:rPr>
        <w:t xml:space="preserve">a few kilobytes of ROM space, we decided to </w:t>
      </w:r>
      <w:r w:rsidR="00752A5A" w:rsidRPr="00F104FA">
        <w:rPr>
          <w:rFonts w:ascii="Times New Roman" w:eastAsia="Times New Roman" w:hAnsi="Times New Roman" w:cs="Times New Roman"/>
          <w:lang w:eastAsia="zh-CN"/>
        </w:rPr>
        <w:t>copy the strings from the NMEA0183 message</w:t>
      </w:r>
      <w:r w:rsidR="00A618D9" w:rsidRPr="00F104FA">
        <w:rPr>
          <w:rFonts w:ascii="Times New Roman" w:eastAsia="Times New Roman" w:hAnsi="Times New Roman" w:cs="Times New Roman"/>
          <w:lang w:eastAsia="zh-CN"/>
        </w:rPr>
        <w:t xml:space="preserve"> as-is, which only needs a few hundred bytes for </w:t>
      </w:r>
      <w:r w:rsidR="001B5D09" w:rsidRPr="00F104FA">
        <w:rPr>
          <w:rFonts w:ascii="Times New Roman" w:eastAsia="Times New Roman" w:hAnsi="Times New Roman" w:cs="Times New Roman"/>
          <w:lang w:eastAsia="zh-CN"/>
        </w:rPr>
        <w:t xml:space="preserve">string splitting and </w:t>
      </w:r>
      <w:r w:rsidR="00E96FF8" w:rsidRPr="00F104FA">
        <w:rPr>
          <w:rFonts w:ascii="Times New Roman" w:eastAsia="Times New Roman" w:hAnsi="Times New Roman" w:cs="Times New Roman"/>
          <w:lang w:eastAsia="zh-CN"/>
        </w:rPr>
        <w:t>memory copy functions, and such functions can be reused when interfacing with other sensors.</w:t>
      </w:r>
    </w:p>
    <w:p w14:paraId="6332B7B9" w14:textId="787E05F8" w:rsidR="001B5D09" w:rsidRPr="00F104FA" w:rsidRDefault="004655C9" w:rsidP="005E125D">
      <w:pPr>
        <w:jc w:val="both"/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T</w:t>
      </w:r>
      <w:r w:rsidR="008C691F" w:rsidRPr="00F104FA">
        <w:rPr>
          <w:rFonts w:ascii="Times New Roman" w:eastAsia="Times New Roman" w:hAnsi="Times New Roman" w:cs="Times New Roman"/>
          <w:lang w:eastAsia="zh-CN"/>
        </w:rPr>
        <w:t xml:space="preserve">he </w:t>
      </w:r>
      <w:proofErr w:type="spellStart"/>
      <w:r w:rsidR="005A7172">
        <w:rPr>
          <w:rFonts w:ascii="Times New Roman" w:eastAsia="Times New Roman" w:hAnsi="Times New Roman" w:cs="Times New Roman"/>
          <w:lang w:eastAsia="zh-CN"/>
        </w:rPr>
        <w:t>MiCS</w:t>
      </w:r>
      <w:proofErr w:type="spellEnd"/>
      <w:r w:rsidR="005A7172">
        <w:rPr>
          <w:rFonts w:ascii="Times New Roman" w:eastAsia="Times New Roman" w:hAnsi="Times New Roman" w:cs="Times New Roman"/>
          <w:lang w:eastAsia="zh-CN"/>
        </w:rPr>
        <w:t xml:space="preserve"> 6814</w:t>
      </w:r>
      <w:r w:rsidR="008C691F" w:rsidRPr="00F104FA">
        <w:rPr>
          <w:rFonts w:ascii="Times New Roman" w:eastAsia="Times New Roman" w:hAnsi="Times New Roman" w:cs="Times New Roman"/>
          <w:lang w:eastAsia="zh-CN"/>
        </w:rPr>
        <w:t xml:space="preserve"> sensor represents its reading with the resistance</w:t>
      </w:r>
      <w:r w:rsidR="00F368B7" w:rsidRPr="00F104FA">
        <w:rPr>
          <w:rFonts w:ascii="Times New Roman" w:eastAsia="Times New Roman" w:hAnsi="Times New Roman" w:cs="Times New Roman"/>
          <w:lang w:eastAsia="zh-CN"/>
        </w:rPr>
        <w:t xml:space="preserve"> on its output port to the ground</w:t>
      </w:r>
      <w:r w:rsidR="00CC6589" w:rsidRPr="00F104FA">
        <w:rPr>
          <w:rFonts w:ascii="Times New Roman" w:eastAsia="Times New Roman" w:hAnsi="Times New Roman" w:cs="Times New Roman"/>
          <w:lang w:eastAsia="zh-CN"/>
        </w:rPr>
        <w:t xml:space="preserve">, </w:t>
      </w:r>
      <w:r>
        <w:rPr>
          <w:rFonts w:ascii="Times New Roman" w:eastAsia="Times New Roman" w:hAnsi="Times New Roman" w:cs="Times New Roman"/>
          <w:lang w:eastAsia="zh-CN"/>
        </w:rPr>
        <w:t>so</w:t>
      </w:r>
      <w:r w:rsidR="00F368B7" w:rsidRPr="00F104FA">
        <w:rPr>
          <w:rFonts w:ascii="Times New Roman" w:eastAsia="Times New Roman" w:hAnsi="Times New Roman" w:cs="Times New Roman"/>
          <w:lang w:eastAsia="zh-CN"/>
        </w:rPr>
        <w:t xml:space="preserve"> </w:t>
      </w:r>
      <w:r w:rsidR="00B43527" w:rsidRPr="00F104FA">
        <w:rPr>
          <w:rFonts w:ascii="Times New Roman" w:eastAsia="Times New Roman" w:hAnsi="Times New Roman" w:cs="Times New Roman"/>
          <w:lang w:eastAsia="zh-CN"/>
        </w:rPr>
        <w:t xml:space="preserve">a pull-up resistor connects the </w:t>
      </w:r>
      <w:proofErr w:type="spellStart"/>
      <w:r w:rsidR="005A7172">
        <w:rPr>
          <w:rFonts w:ascii="Times New Roman" w:eastAsia="Times New Roman" w:hAnsi="Times New Roman" w:cs="Times New Roman"/>
          <w:lang w:eastAsia="zh-CN"/>
        </w:rPr>
        <w:t>MiCS</w:t>
      </w:r>
      <w:proofErr w:type="spellEnd"/>
      <w:r w:rsidR="005A7172">
        <w:rPr>
          <w:rFonts w:ascii="Times New Roman" w:eastAsia="Times New Roman" w:hAnsi="Times New Roman" w:cs="Times New Roman"/>
          <w:lang w:eastAsia="zh-CN"/>
        </w:rPr>
        <w:t xml:space="preserve"> 6814</w:t>
      </w:r>
      <w:r w:rsidR="00B43527" w:rsidRPr="00F104FA">
        <w:rPr>
          <w:rFonts w:ascii="Times New Roman" w:eastAsia="Times New Roman" w:hAnsi="Times New Roman" w:cs="Times New Roman"/>
          <w:lang w:eastAsia="zh-CN"/>
        </w:rPr>
        <w:t>’s output to the 3.3</w:t>
      </w:r>
      <w:r w:rsidR="00E61985" w:rsidRPr="00F104FA">
        <w:rPr>
          <w:rFonts w:ascii="Times New Roman" w:eastAsia="Times New Roman" w:hAnsi="Times New Roman" w:cs="Times New Roman"/>
          <w:lang w:eastAsia="zh-CN"/>
        </w:rPr>
        <w:t xml:space="preserve">V rail, and </w:t>
      </w:r>
      <w:r w:rsidR="001836B5" w:rsidRPr="00F104FA">
        <w:rPr>
          <w:rFonts w:ascii="Times New Roman" w:eastAsia="Times New Roman" w:hAnsi="Times New Roman" w:cs="Times New Roman"/>
          <w:lang w:eastAsia="zh-CN"/>
        </w:rPr>
        <w:t>the MCU reads in the divided voltage</w:t>
      </w:r>
      <w:r w:rsidR="002828F7" w:rsidRPr="00F104FA">
        <w:rPr>
          <w:rFonts w:ascii="Times New Roman" w:eastAsia="Times New Roman" w:hAnsi="Times New Roman" w:cs="Times New Roman"/>
          <w:lang w:eastAsia="zh-CN"/>
        </w:rPr>
        <w:t xml:space="preserve"> of </w:t>
      </w:r>
      <w:proofErr w:type="spellStart"/>
      <w:r w:rsidR="005A7172">
        <w:rPr>
          <w:rFonts w:ascii="Times New Roman" w:eastAsia="Times New Roman" w:hAnsi="Times New Roman" w:cs="Times New Roman"/>
          <w:lang w:eastAsia="zh-CN"/>
        </w:rPr>
        <w:t>MiCS</w:t>
      </w:r>
      <w:proofErr w:type="spellEnd"/>
      <w:r w:rsidR="005A7172">
        <w:rPr>
          <w:rFonts w:ascii="Times New Roman" w:eastAsia="Times New Roman" w:hAnsi="Times New Roman" w:cs="Times New Roman"/>
          <w:lang w:eastAsia="zh-CN"/>
        </w:rPr>
        <w:t xml:space="preserve"> 6814</w:t>
      </w:r>
      <w:r w:rsidR="002828F7" w:rsidRPr="00F104FA">
        <w:rPr>
          <w:rFonts w:ascii="Times New Roman" w:eastAsia="Times New Roman" w:hAnsi="Times New Roman" w:cs="Times New Roman"/>
          <w:lang w:eastAsia="zh-CN"/>
        </w:rPr>
        <w:t xml:space="preserve"> and the pull-up resistor</w:t>
      </w:r>
      <w:r w:rsidR="006B4729">
        <w:rPr>
          <w:rFonts w:ascii="Times New Roman" w:eastAsia="Times New Roman" w:hAnsi="Times New Roman" w:cs="Times New Roman"/>
          <w:lang w:eastAsia="zh-CN"/>
        </w:rPr>
        <w:t xml:space="preserve"> with ADC</w:t>
      </w:r>
      <w:r w:rsidR="002828F7" w:rsidRPr="00F104FA">
        <w:rPr>
          <w:rFonts w:ascii="Times New Roman" w:eastAsia="Times New Roman" w:hAnsi="Times New Roman" w:cs="Times New Roman"/>
          <w:lang w:eastAsia="zh-CN"/>
        </w:rPr>
        <w:t>.</w:t>
      </w:r>
      <w:r w:rsidR="00E556FC" w:rsidRPr="00F104FA">
        <w:rPr>
          <w:rFonts w:ascii="Times New Roman" w:eastAsia="Times New Roman" w:hAnsi="Times New Roman" w:cs="Times New Roman"/>
          <w:lang w:eastAsia="zh-CN"/>
        </w:rPr>
        <w:t xml:space="preserve"> The resistance of </w:t>
      </w:r>
      <w:proofErr w:type="spellStart"/>
      <w:r w:rsidR="005A7172">
        <w:rPr>
          <w:rFonts w:ascii="Times New Roman" w:eastAsia="Times New Roman" w:hAnsi="Times New Roman" w:cs="Times New Roman"/>
          <w:lang w:eastAsia="zh-CN"/>
        </w:rPr>
        <w:t>MiCS</w:t>
      </w:r>
      <w:proofErr w:type="spellEnd"/>
      <w:r w:rsidR="005A7172">
        <w:rPr>
          <w:rFonts w:ascii="Times New Roman" w:eastAsia="Times New Roman" w:hAnsi="Times New Roman" w:cs="Times New Roman"/>
          <w:lang w:eastAsia="zh-CN"/>
        </w:rPr>
        <w:t xml:space="preserve"> 6814</w:t>
      </w:r>
      <w:r w:rsidR="00E556FC" w:rsidRPr="00F104FA">
        <w:rPr>
          <w:rFonts w:ascii="Times New Roman" w:eastAsia="Times New Roman" w:hAnsi="Times New Roman" w:cs="Times New Roman"/>
          <w:lang w:eastAsia="zh-CN"/>
        </w:rPr>
        <w:t xml:space="preserve"> is calculated as follow</w:t>
      </w:r>
      <w:r w:rsidR="003871D3">
        <w:rPr>
          <w:rFonts w:ascii="Times New Roman" w:eastAsia="Times New Roman" w:hAnsi="Times New Roman" w:cs="Times New Roman"/>
          <w:lang w:eastAsia="zh-CN"/>
        </w:rPr>
        <w:t>s</w:t>
      </w:r>
      <w:r w:rsidR="00E556FC" w:rsidRPr="00F104FA">
        <w:rPr>
          <w:rFonts w:ascii="Times New Roman" w:eastAsia="Times New Roman" w:hAnsi="Times New Roman" w:cs="Times New Roman"/>
          <w:lang w:eastAsia="zh-CN"/>
        </w:rPr>
        <w:t>:</w:t>
      </w:r>
    </w:p>
    <w:p w14:paraId="3AE88E16" w14:textId="25C65406" w:rsidR="00E556FC" w:rsidRPr="002820F9" w:rsidRDefault="005E125D" w:rsidP="005E125D">
      <w:pPr>
        <w:pStyle w:val="af1"/>
        <w:jc w:val="left"/>
        <w:rPr>
          <w:rFonts w:ascii="Times New Roman" w:eastAsia="Times New Roman" w:hAnsi="Times New Roman" w:cs="Times New Roman"/>
          <w:i w:val="0"/>
          <w:iCs w:val="0"/>
          <w:color w:val="auto"/>
          <w:lang w:eastAsia="zh-CN"/>
        </w:rPr>
      </w:pPr>
      <w:r>
        <w:rPr>
          <w:rFonts w:ascii="Times New Roman" w:eastAsia="Times New Roman" w:hAnsi="Times New Roman" w:cs="Times New Roman" w:hint="eastAsia"/>
          <w:i w:val="0"/>
          <w:iCs w:val="0"/>
          <w:color w:val="auto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i w:val="0"/>
          <w:iCs w:val="0"/>
          <w:color w:val="auto"/>
          <w:lang w:eastAsia="zh-CN"/>
        </w:rPr>
        <w:t xml:space="preserve">                                     </w:t>
      </w:r>
      <m:oMath>
        <m:sSub>
          <m:sSubPr>
            <m:ctrlPr>
              <w:rPr>
                <w:rFonts w:ascii="Cambria Math" w:eastAsia="Times New Roman" w:hAnsi="Cambria Math" w:cs="Times New Roman"/>
                <w:i w:val="0"/>
                <w:iCs w:val="0"/>
                <w:color w:val="auto"/>
                <w:lang w:eastAsia="zh-CN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auto"/>
                <w:lang w:eastAsia="zh-CN"/>
              </w:rPr>
              <m:t>R</m:t>
            </m:r>
          </m:e>
          <m:sub>
            <m:r>
              <w:rPr>
                <w:rFonts w:ascii="Cambria Math" w:eastAsia="Times New Roman" w:hAnsi="Cambria Math" w:cs="Times New Roman"/>
                <w:color w:val="auto"/>
                <w:lang w:eastAsia="zh-CN"/>
              </w:rPr>
              <m:t>MICS6814</m:t>
            </m:r>
          </m:sub>
        </m:sSub>
        <m:r>
          <w:rPr>
            <w:rFonts w:ascii="Cambria Math" w:eastAsia="Times New Roman" w:hAnsi="Cambria Math" w:cs="Times New Roman"/>
            <w:color w:val="auto"/>
            <w:lang w:eastAsia="zh-CN"/>
          </w:rPr>
          <m:t xml:space="preserve"> =</m:t>
        </m:r>
        <m:f>
          <m:fPr>
            <m:ctrlPr>
              <w:rPr>
                <w:rFonts w:ascii="Cambria Math" w:eastAsia="Times New Roman" w:hAnsi="Cambria Math" w:cs="Times New Roman"/>
                <w:i w:val="0"/>
                <w:iCs w:val="0"/>
                <w:color w:val="auto"/>
                <w:lang w:eastAsia="zh-CN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 w:val="0"/>
                    <w:iCs w:val="0"/>
                    <w:color w:val="auto"/>
                    <w:lang w:eastAsia="zh-CN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auto"/>
                    <w:lang w:eastAsia="zh-CN"/>
                  </w:rPr>
                  <m:t>V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auto"/>
                    <w:lang w:eastAsia="zh-CN"/>
                  </w:rPr>
                  <m:t>IN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color w:val="auto"/>
                <w:lang w:eastAsia="zh-CN"/>
              </w:rPr>
              <m:t xml:space="preserve">3.3V – </m:t>
            </m:r>
            <m:sSub>
              <m:sSubPr>
                <m:ctrlPr>
                  <w:rPr>
                    <w:rFonts w:ascii="Cambria Math" w:eastAsia="Times New Roman" w:hAnsi="Cambria Math" w:cs="Times New Roman"/>
                    <w:i w:val="0"/>
                    <w:iCs w:val="0"/>
                    <w:color w:val="auto"/>
                    <w:lang w:eastAsia="zh-CN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auto"/>
                    <w:lang w:eastAsia="zh-CN"/>
                  </w:rPr>
                  <m:t>V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auto"/>
                    <w:lang w:eastAsia="zh-CN"/>
                  </w:rPr>
                  <m:t>IN</m:t>
                </m:r>
              </m:sub>
            </m:sSub>
          </m:den>
        </m:f>
        <m:r>
          <w:rPr>
            <w:rFonts w:ascii="Cambria Math" w:eastAsia="Times New Roman" w:hAnsi="Cambria Math" w:cs="Times New Roman"/>
            <w:color w:val="auto"/>
            <w:lang w:eastAsia="zh-CN"/>
          </w:rPr>
          <m:t>*</m:t>
        </m:r>
        <m:sSub>
          <m:sSubPr>
            <m:ctrlPr>
              <w:rPr>
                <w:rFonts w:ascii="Cambria Math" w:eastAsia="Times New Roman" w:hAnsi="Cambria Math" w:cs="Times New Roman"/>
                <w:i w:val="0"/>
                <w:iCs w:val="0"/>
                <w:color w:val="auto"/>
                <w:lang w:eastAsia="zh-CN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auto"/>
                <w:lang w:eastAsia="zh-CN"/>
              </w:rPr>
              <m:t>R</m:t>
            </m:r>
          </m:e>
          <m:sub>
            <m:r>
              <w:rPr>
                <w:rFonts w:ascii="Cambria Math" w:eastAsia="Times New Roman" w:hAnsi="Cambria Math" w:cs="Times New Roman"/>
                <w:color w:val="auto"/>
                <w:lang w:eastAsia="zh-CN"/>
              </w:rPr>
              <m:t>PULL-UP</m:t>
            </m:r>
          </m:sub>
        </m:sSub>
      </m:oMath>
      <w:r>
        <w:rPr>
          <w:rFonts w:ascii="Times New Roman" w:eastAsia="Times New Roman" w:hAnsi="Times New Roman" w:cs="Times New Roman"/>
          <w:i w:val="0"/>
          <w:iCs w:val="0"/>
          <w:color w:val="auto"/>
          <w:lang w:eastAsia="zh-CN"/>
        </w:rPr>
        <w:tab/>
      </w:r>
      <w:r>
        <w:rPr>
          <w:rFonts w:ascii="Times New Roman" w:eastAsia="Times New Roman" w:hAnsi="Times New Roman" w:cs="Times New Roman"/>
          <w:i w:val="0"/>
          <w:iCs w:val="0"/>
          <w:color w:val="auto"/>
          <w:lang w:eastAsia="zh-CN"/>
        </w:rPr>
        <w:tab/>
        <w:t xml:space="preserve">            (2.4.1)</w:t>
      </w:r>
    </w:p>
    <w:p w14:paraId="1C0D227B" w14:textId="4492C161" w:rsidR="00E96FF8" w:rsidRPr="00F104FA" w:rsidRDefault="009920F6" w:rsidP="005E125D">
      <w:pPr>
        <w:jc w:val="both"/>
        <w:rPr>
          <w:rFonts w:ascii="Times New Roman" w:eastAsia="Times New Roman" w:hAnsi="Times New Roman" w:cs="Times New Roman"/>
          <w:lang w:eastAsia="zh-CN"/>
        </w:rPr>
      </w:pPr>
      <w:r w:rsidRPr="00F104FA">
        <w:rPr>
          <w:rFonts w:ascii="Times New Roman" w:eastAsia="Times New Roman" w:hAnsi="Times New Roman" w:cs="Times New Roman"/>
          <w:lang w:eastAsia="zh-CN"/>
        </w:rPr>
        <w:t xml:space="preserve">The resistance is then mapped to a numeric reading </w:t>
      </w:r>
      <w:r w:rsidR="00A5413D" w:rsidRPr="00F104FA">
        <w:rPr>
          <w:rFonts w:ascii="Times New Roman" w:eastAsia="Times New Roman" w:hAnsi="Times New Roman" w:cs="Times New Roman"/>
          <w:lang w:eastAsia="zh-CN"/>
        </w:rPr>
        <w:t>using information from</w:t>
      </w:r>
      <w:r w:rsidRPr="00F104FA">
        <w:rPr>
          <w:rFonts w:ascii="Times New Roman" w:eastAsia="Times New Roman" w:hAnsi="Times New Roman" w:cs="Times New Roman"/>
          <w:lang w:eastAsia="zh-CN"/>
        </w:rPr>
        <w:t xml:space="preserve"> the </w:t>
      </w:r>
      <w:r w:rsidR="006C3EFE" w:rsidRPr="00F104FA">
        <w:rPr>
          <w:rFonts w:ascii="Times New Roman" w:eastAsia="Times New Roman" w:hAnsi="Times New Roman" w:cs="Times New Roman"/>
          <w:lang w:eastAsia="zh-CN"/>
        </w:rPr>
        <w:t>re</w:t>
      </w:r>
      <w:r w:rsidR="00A5413D" w:rsidRPr="00F104FA">
        <w:rPr>
          <w:rFonts w:ascii="Times New Roman" w:eastAsia="Times New Roman" w:hAnsi="Times New Roman" w:cs="Times New Roman"/>
          <w:lang w:eastAsia="zh-CN"/>
        </w:rPr>
        <w:t xml:space="preserve">lationship graph on </w:t>
      </w:r>
      <w:proofErr w:type="spellStart"/>
      <w:r w:rsidR="005A7172">
        <w:rPr>
          <w:rFonts w:ascii="Times New Roman" w:eastAsia="Times New Roman" w:hAnsi="Times New Roman" w:cs="Times New Roman"/>
          <w:lang w:eastAsia="zh-CN"/>
        </w:rPr>
        <w:t>MiCS</w:t>
      </w:r>
      <w:proofErr w:type="spellEnd"/>
      <w:r w:rsidR="005A7172">
        <w:rPr>
          <w:rFonts w:ascii="Times New Roman" w:eastAsia="Times New Roman" w:hAnsi="Times New Roman" w:cs="Times New Roman"/>
          <w:lang w:eastAsia="zh-CN"/>
        </w:rPr>
        <w:t xml:space="preserve"> 6814</w:t>
      </w:r>
      <w:r w:rsidR="00A5413D" w:rsidRPr="00F104FA">
        <w:rPr>
          <w:rFonts w:ascii="Times New Roman" w:eastAsia="Times New Roman" w:hAnsi="Times New Roman" w:cs="Times New Roman"/>
          <w:lang w:eastAsia="zh-CN"/>
        </w:rPr>
        <w:t>’s datasheet.</w:t>
      </w:r>
    </w:p>
    <w:p w14:paraId="05C29AD9" w14:textId="6FDB6B7D" w:rsidR="00C3688A" w:rsidRPr="00F104FA" w:rsidRDefault="00C3688A" w:rsidP="005E125D">
      <w:pPr>
        <w:jc w:val="both"/>
        <w:rPr>
          <w:rFonts w:ascii="Times New Roman" w:eastAsia="Times New Roman" w:hAnsi="Times New Roman" w:cs="Times New Roman"/>
          <w:lang w:eastAsia="zh-CN"/>
        </w:rPr>
      </w:pPr>
      <w:r w:rsidRPr="00F104FA">
        <w:rPr>
          <w:rFonts w:ascii="Times New Roman" w:eastAsia="Times New Roman" w:hAnsi="Times New Roman" w:cs="Times New Roman"/>
          <w:lang w:eastAsia="zh-CN"/>
        </w:rPr>
        <w:t xml:space="preserve">The </w:t>
      </w:r>
      <w:r w:rsidR="009F7743">
        <w:rPr>
          <w:rFonts w:ascii="Times New Roman" w:eastAsia="Times New Roman" w:hAnsi="Times New Roman" w:cs="Times New Roman"/>
          <w:lang w:eastAsia="zh-CN"/>
        </w:rPr>
        <w:t>PMS 5003</w:t>
      </w:r>
      <w:r w:rsidRPr="00F104FA">
        <w:rPr>
          <w:rFonts w:ascii="Times New Roman" w:eastAsia="Times New Roman" w:hAnsi="Times New Roman" w:cs="Times New Roman"/>
          <w:lang w:eastAsia="zh-CN"/>
        </w:rPr>
        <w:t xml:space="preserve"> sends its result as 32-byte packets over the UART interface, and each packet contains a fixed header, </w:t>
      </w:r>
      <w:r w:rsidR="00FB6937" w:rsidRPr="00F104FA">
        <w:rPr>
          <w:rFonts w:ascii="Times New Roman" w:eastAsia="Times New Roman" w:hAnsi="Times New Roman" w:cs="Times New Roman"/>
          <w:lang w:eastAsia="zh-CN"/>
        </w:rPr>
        <w:t xml:space="preserve">readings, and </w:t>
      </w:r>
      <w:r w:rsidR="00733E32" w:rsidRPr="00F104FA">
        <w:rPr>
          <w:rFonts w:ascii="Times New Roman" w:eastAsia="Times New Roman" w:hAnsi="Times New Roman" w:cs="Times New Roman"/>
          <w:lang w:eastAsia="zh-CN"/>
        </w:rPr>
        <w:t xml:space="preserve">a checksum. The MCU verifies each packet to ensure the </w:t>
      </w:r>
      <w:r w:rsidR="005250B9" w:rsidRPr="00F104FA">
        <w:rPr>
          <w:rFonts w:ascii="Times New Roman" w:eastAsia="Times New Roman" w:hAnsi="Times New Roman" w:cs="Times New Roman"/>
          <w:lang w:eastAsia="zh-CN"/>
        </w:rPr>
        <w:t>data integrity and discards any data</w:t>
      </w:r>
      <w:r w:rsidR="0009143E" w:rsidRPr="00F104FA">
        <w:rPr>
          <w:rFonts w:ascii="Times New Roman" w:eastAsia="Times New Roman" w:hAnsi="Times New Roman" w:cs="Times New Roman"/>
          <w:lang w:eastAsia="zh-CN"/>
        </w:rPr>
        <w:t xml:space="preserve"> that failed the checksum test.</w:t>
      </w:r>
    </w:p>
    <w:p w14:paraId="1CEF9612" w14:textId="2FAA5871" w:rsidR="009114F8" w:rsidRPr="00F104FA" w:rsidRDefault="00643F79" w:rsidP="005E125D">
      <w:pPr>
        <w:jc w:val="both"/>
        <w:rPr>
          <w:rFonts w:ascii="Times New Roman" w:eastAsia="Times New Roman" w:hAnsi="Times New Roman" w:cs="Times New Roman"/>
          <w:lang w:eastAsia="zh-CN"/>
        </w:rPr>
      </w:pPr>
      <w:r w:rsidRPr="00F104FA">
        <w:rPr>
          <w:rFonts w:ascii="Times New Roman" w:eastAsia="Times New Roman" w:hAnsi="Times New Roman" w:cs="Times New Roman"/>
          <w:lang w:eastAsia="zh-CN"/>
        </w:rPr>
        <w:t xml:space="preserve">The </w:t>
      </w:r>
      <w:r w:rsidR="009F7743">
        <w:rPr>
          <w:rFonts w:ascii="Times New Roman" w:eastAsia="Times New Roman" w:hAnsi="Times New Roman" w:cs="Times New Roman"/>
          <w:lang w:eastAsia="zh-CN"/>
        </w:rPr>
        <w:t>BME 680</w:t>
      </w:r>
      <w:r w:rsidRPr="00F104FA">
        <w:rPr>
          <w:rFonts w:ascii="Times New Roman" w:eastAsia="Times New Roman" w:hAnsi="Times New Roman" w:cs="Times New Roman"/>
          <w:lang w:eastAsia="zh-CN"/>
        </w:rPr>
        <w:t xml:space="preserve"> represents its data in </w:t>
      </w:r>
      <w:r w:rsidR="005A3A56" w:rsidRPr="00F104FA">
        <w:rPr>
          <w:rFonts w:ascii="Times New Roman" w:eastAsia="Times New Roman" w:hAnsi="Times New Roman" w:cs="Times New Roman"/>
          <w:lang w:eastAsia="zh-CN"/>
        </w:rPr>
        <w:t>I</w:t>
      </w:r>
      <w:r w:rsidR="005A3A56" w:rsidRPr="00F104FA">
        <w:rPr>
          <w:rFonts w:ascii="Times New Roman" w:eastAsia="Times New Roman" w:hAnsi="Times New Roman" w:cs="Times New Roman"/>
          <w:vertAlign w:val="superscript"/>
          <w:lang w:eastAsia="zh-CN"/>
        </w:rPr>
        <w:t>2</w:t>
      </w:r>
      <w:r w:rsidR="005A3A56" w:rsidRPr="00F104FA">
        <w:rPr>
          <w:rFonts w:ascii="Times New Roman" w:eastAsia="Times New Roman" w:hAnsi="Times New Roman" w:cs="Times New Roman"/>
          <w:lang w:eastAsia="zh-CN"/>
        </w:rPr>
        <w:t>C registers</w:t>
      </w:r>
      <w:r w:rsidR="00F53BA5" w:rsidRPr="00F104FA">
        <w:rPr>
          <w:rFonts w:ascii="Times New Roman" w:eastAsia="Times New Roman" w:hAnsi="Times New Roman" w:cs="Times New Roman"/>
          <w:lang w:eastAsia="zh-CN"/>
        </w:rPr>
        <w:t xml:space="preserve">, and Bosch’s BSEC library is used to </w:t>
      </w:r>
      <w:r w:rsidR="00ED44A5" w:rsidRPr="00F104FA">
        <w:rPr>
          <w:rFonts w:ascii="Times New Roman" w:eastAsia="Times New Roman" w:hAnsi="Times New Roman" w:cs="Times New Roman"/>
          <w:lang w:eastAsia="zh-CN"/>
        </w:rPr>
        <w:t>convert register values to actual readings, as well as performing temperat</w:t>
      </w:r>
      <w:r w:rsidR="00916063" w:rsidRPr="00F104FA">
        <w:rPr>
          <w:rFonts w:ascii="Times New Roman" w:eastAsia="Times New Roman" w:hAnsi="Times New Roman" w:cs="Times New Roman"/>
          <w:lang w:eastAsia="zh-CN"/>
        </w:rPr>
        <w:t>ure calibration.</w:t>
      </w:r>
    </w:p>
    <w:p w14:paraId="74EBE78A" w14:textId="63E7ECEF" w:rsidR="00AC1D4F" w:rsidRPr="00F104FA" w:rsidRDefault="00AC1D4F" w:rsidP="00EE2BE9">
      <w:p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lastRenderedPageBreak/>
        <w:t xml:space="preserve">In addition, the MCU will also measure </w:t>
      </w:r>
      <w:r w:rsidR="00E22B1B">
        <w:rPr>
          <w:rFonts w:ascii="Times New Roman" w:eastAsia="Times New Roman" w:hAnsi="Times New Roman" w:cs="Times New Roman"/>
          <w:lang w:eastAsia="zh-CN"/>
        </w:rPr>
        <w:t>three device health related metrics to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  <w:r w:rsidR="00466D24">
        <w:rPr>
          <w:rFonts w:ascii="Times New Roman" w:eastAsia="Times New Roman" w:hAnsi="Times New Roman" w:cs="Times New Roman"/>
          <w:lang w:eastAsia="zh-CN"/>
        </w:rPr>
        <w:t xml:space="preserve">ensure it properly functions. The </w:t>
      </w:r>
      <w:r w:rsidR="001F1F03">
        <w:rPr>
          <w:rFonts w:ascii="Times New Roman" w:eastAsia="Times New Roman" w:hAnsi="Times New Roman" w:cs="Times New Roman"/>
          <w:lang w:eastAsia="zh-CN"/>
        </w:rPr>
        <w:t xml:space="preserve">positive </w:t>
      </w:r>
      <w:r w:rsidR="00142636">
        <w:rPr>
          <w:rFonts w:ascii="Times New Roman" w:eastAsia="Times New Roman" w:hAnsi="Times New Roman" w:cs="Times New Roman"/>
          <w:lang w:eastAsia="zh-CN"/>
        </w:rPr>
        <w:t xml:space="preserve">lead of the battery is connected to </w:t>
      </w:r>
      <w:r w:rsidR="006B4729">
        <w:rPr>
          <w:rFonts w:ascii="Times New Roman" w:eastAsia="Times New Roman" w:hAnsi="Times New Roman" w:cs="Times New Roman"/>
          <w:lang w:eastAsia="zh-CN"/>
        </w:rPr>
        <w:t>the ADC</w:t>
      </w:r>
      <w:r w:rsidR="005642F4">
        <w:rPr>
          <w:rFonts w:ascii="Times New Roman" w:eastAsia="Times New Roman" w:hAnsi="Times New Roman" w:cs="Times New Roman"/>
          <w:lang w:eastAsia="zh-CN"/>
        </w:rPr>
        <w:t xml:space="preserve"> </w:t>
      </w:r>
      <w:r w:rsidR="00F33CA7">
        <w:rPr>
          <w:rFonts w:ascii="Times New Roman" w:eastAsia="Times New Roman" w:hAnsi="Times New Roman" w:cs="Times New Roman"/>
          <w:lang w:eastAsia="zh-CN"/>
        </w:rPr>
        <w:t xml:space="preserve">through a voltage divider, </w:t>
      </w:r>
      <w:r w:rsidR="005642F4">
        <w:rPr>
          <w:rFonts w:ascii="Times New Roman" w:eastAsia="Times New Roman" w:hAnsi="Times New Roman" w:cs="Times New Roman"/>
          <w:lang w:eastAsia="zh-CN"/>
        </w:rPr>
        <w:t xml:space="preserve">so </w:t>
      </w:r>
      <w:r w:rsidR="00F33CA7">
        <w:rPr>
          <w:rFonts w:ascii="Times New Roman" w:eastAsia="Times New Roman" w:hAnsi="Times New Roman" w:cs="Times New Roman"/>
          <w:lang w:eastAsia="zh-CN"/>
        </w:rPr>
        <w:t>the battery</w:t>
      </w:r>
      <w:r w:rsidR="005642F4">
        <w:rPr>
          <w:rFonts w:ascii="Times New Roman" w:eastAsia="Times New Roman" w:hAnsi="Times New Roman" w:cs="Times New Roman"/>
          <w:lang w:eastAsia="zh-CN"/>
        </w:rPr>
        <w:t xml:space="preserve"> voltage can be read</w:t>
      </w:r>
      <w:r w:rsidR="00F33CA7">
        <w:rPr>
          <w:rFonts w:ascii="Times New Roman" w:eastAsia="Times New Roman" w:hAnsi="Times New Roman" w:cs="Times New Roman"/>
          <w:lang w:eastAsia="zh-CN"/>
        </w:rPr>
        <w:t xml:space="preserve"> and calculated</w:t>
      </w:r>
      <w:r w:rsidR="00235714">
        <w:rPr>
          <w:rFonts w:ascii="Times New Roman" w:eastAsia="Times New Roman" w:hAnsi="Times New Roman" w:cs="Times New Roman"/>
          <w:lang w:eastAsia="zh-CN"/>
        </w:rPr>
        <w:t>, and maintenance personnel can be alerted to replace batteries if the voltage is too low.</w:t>
      </w:r>
      <w:r w:rsidR="00860EBC">
        <w:rPr>
          <w:rFonts w:ascii="Times New Roman" w:eastAsia="Times New Roman" w:hAnsi="Times New Roman" w:cs="Times New Roman"/>
          <w:lang w:eastAsia="zh-CN"/>
        </w:rPr>
        <w:t xml:space="preserve"> The MCU will also measure the temperature of its chip and </w:t>
      </w:r>
      <w:r w:rsidR="00D57415">
        <w:rPr>
          <w:rFonts w:ascii="Times New Roman" w:eastAsia="Times New Roman" w:hAnsi="Times New Roman" w:cs="Times New Roman"/>
          <w:lang w:eastAsia="zh-CN"/>
        </w:rPr>
        <w:t xml:space="preserve">the voltage on the 3.3V rail, so that </w:t>
      </w:r>
      <w:r w:rsidR="002D5244">
        <w:rPr>
          <w:rFonts w:ascii="Times New Roman" w:eastAsia="Times New Roman" w:hAnsi="Times New Roman" w:cs="Times New Roman"/>
          <w:lang w:eastAsia="zh-CN"/>
        </w:rPr>
        <w:t>personnel can be alarmed</w:t>
      </w:r>
      <w:r w:rsidR="005F3904">
        <w:rPr>
          <w:rFonts w:ascii="Times New Roman" w:eastAsia="Times New Roman" w:hAnsi="Times New Roman" w:cs="Times New Roman"/>
          <w:lang w:eastAsia="zh-CN"/>
        </w:rPr>
        <w:t xml:space="preserve"> if </w:t>
      </w:r>
      <w:r w:rsidR="0077356D">
        <w:rPr>
          <w:rFonts w:ascii="Times New Roman" w:eastAsia="Times New Roman" w:hAnsi="Times New Roman" w:cs="Times New Roman"/>
          <w:lang w:eastAsia="zh-CN"/>
        </w:rPr>
        <w:t xml:space="preserve">such metrics are abnormal and </w:t>
      </w:r>
      <w:r w:rsidR="00FC756F">
        <w:rPr>
          <w:rFonts w:ascii="Times New Roman" w:eastAsia="Times New Roman" w:hAnsi="Times New Roman" w:cs="Times New Roman"/>
          <w:lang w:eastAsia="zh-CN"/>
        </w:rPr>
        <w:t>a chip damage may happen.</w:t>
      </w:r>
    </w:p>
    <w:p w14:paraId="4C460907" w14:textId="50C24FD3" w:rsidR="00FE1CAD" w:rsidRPr="00F104FA" w:rsidRDefault="0067444D" w:rsidP="00EE2BE9">
      <w:pPr>
        <w:rPr>
          <w:rFonts w:ascii="Times New Roman" w:eastAsia="Times New Roman" w:hAnsi="Times New Roman" w:cs="Times New Roman"/>
          <w:lang w:eastAsia="zh-CN"/>
        </w:rPr>
      </w:pPr>
      <w:r w:rsidRPr="00F104FA">
        <w:rPr>
          <w:rFonts w:ascii="Times New Roman" w:eastAsia="Times New Roman" w:hAnsi="Times New Roman" w:cs="Times New Roman"/>
          <w:lang w:eastAsia="zh-CN"/>
        </w:rPr>
        <w:t xml:space="preserve">After collecting data from various sensors, the MCU </w:t>
      </w:r>
      <w:r w:rsidR="00415EC4" w:rsidRPr="00F104FA">
        <w:rPr>
          <w:rFonts w:ascii="Times New Roman" w:eastAsia="Times New Roman" w:hAnsi="Times New Roman" w:cs="Times New Roman"/>
          <w:lang w:eastAsia="zh-CN"/>
        </w:rPr>
        <w:t>turns on the Wi-Fi module by</w:t>
      </w:r>
      <w:r w:rsidR="00302F89" w:rsidRPr="00F104FA">
        <w:rPr>
          <w:rFonts w:ascii="Times New Roman" w:eastAsia="Times New Roman" w:hAnsi="Times New Roman" w:cs="Times New Roman"/>
          <w:lang w:eastAsia="zh-CN"/>
        </w:rPr>
        <w:t xml:space="preserve"> sending a</w:t>
      </w:r>
      <w:r w:rsidR="00CF3C4F" w:rsidRPr="00F104FA">
        <w:rPr>
          <w:rFonts w:ascii="Times New Roman" w:eastAsia="Times New Roman" w:hAnsi="Times New Roman" w:cs="Times New Roman"/>
          <w:lang w:eastAsia="zh-CN"/>
        </w:rPr>
        <w:t>n</w:t>
      </w:r>
      <w:r w:rsidR="00302F89" w:rsidRPr="00F104FA">
        <w:rPr>
          <w:rFonts w:ascii="Times New Roman" w:eastAsia="Times New Roman" w:hAnsi="Times New Roman" w:cs="Times New Roman"/>
          <w:lang w:eastAsia="zh-CN"/>
        </w:rPr>
        <w:t xml:space="preserve"> </w:t>
      </w:r>
      <w:r w:rsidR="00CF3C4F" w:rsidRPr="00F104FA">
        <w:rPr>
          <w:rFonts w:ascii="Times New Roman" w:eastAsia="Times New Roman" w:hAnsi="Times New Roman" w:cs="Times New Roman"/>
          <w:lang w:eastAsia="zh-CN"/>
        </w:rPr>
        <w:t>active low signal to Wi-Fi module’s enable pin and</w:t>
      </w:r>
      <w:r w:rsidR="00302F89" w:rsidRPr="00F104FA">
        <w:rPr>
          <w:rFonts w:ascii="Times New Roman" w:eastAsia="Times New Roman" w:hAnsi="Times New Roman" w:cs="Times New Roman"/>
          <w:lang w:eastAsia="zh-CN"/>
        </w:rPr>
        <w:t xml:space="preserve"> </w:t>
      </w:r>
      <w:r w:rsidR="002E5D9A" w:rsidRPr="00F104FA">
        <w:rPr>
          <w:rFonts w:ascii="Times New Roman" w:eastAsia="Times New Roman" w:hAnsi="Times New Roman" w:cs="Times New Roman"/>
          <w:lang w:eastAsia="zh-CN"/>
        </w:rPr>
        <w:t xml:space="preserve">send </w:t>
      </w:r>
      <w:r w:rsidR="00E867CA" w:rsidRPr="00F104FA">
        <w:rPr>
          <w:rFonts w:ascii="Times New Roman" w:eastAsia="Times New Roman" w:hAnsi="Times New Roman" w:cs="Times New Roman"/>
          <w:lang w:eastAsia="zh-CN"/>
        </w:rPr>
        <w:t>commands</w:t>
      </w:r>
      <w:r w:rsidR="00355321" w:rsidRPr="00F104FA">
        <w:rPr>
          <w:rFonts w:ascii="Times New Roman" w:eastAsia="Times New Roman" w:hAnsi="Times New Roman" w:cs="Times New Roman"/>
          <w:lang w:eastAsia="zh-CN"/>
        </w:rPr>
        <w:t xml:space="preserve"> to connect to Zhejiang University’s ZJUWLAN network. Then, a HTTP request is sent to ZJUWLAN’s web authentica</w:t>
      </w:r>
      <w:r w:rsidR="00E748F2" w:rsidRPr="00F104FA">
        <w:rPr>
          <w:rFonts w:ascii="Times New Roman" w:eastAsia="Times New Roman" w:hAnsi="Times New Roman" w:cs="Times New Roman"/>
          <w:lang w:eastAsia="zh-CN"/>
        </w:rPr>
        <w:t>tion</w:t>
      </w:r>
      <w:r w:rsidR="00355321" w:rsidRPr="00F104FA">
        <w:rPr>
          <w:rFonts w:ascii="Times New Roman" w:eastAsia="Times New Roman" w:hAnsi="Times New Roman" w:cs="Times New Roman"/>
          <w:lang w:eastAsia="zh-CN"/>
        </w:rPr>
        <w:t xml:space="preserve"> portal server, which </w:t>
      </w:r>
      <w:r w:rsidR="00E748F2" w:rsidRPr="00F104FA">
        <w:rPr>
          <w:rFonts w:ascii="Times New Roman" w:eastAsia="Times New Roman" w:hAnsi="Times New Roman" w:cs="Times New Roman"/>
          <w:lang w:eastAsia="zh-CN"/>
        </w:rPr>
        <w:t xml:space="preserve">includes the username and password for logging on to the Wi-Fi network. After Wi-Fi is connected and </w:t>
      </w:r>
      <w:r w:rsidR="00E867CA" w:rsidRPr="00F104FA">
        <w:rPr>
          <w:rFonts w:ascii="Times New Roman" w:eastAsia="Times New Roman" w:hAnsi="Times New Roman" w:cs="Times New Roman"/>
          <w:lang w:eastAsia="zh-CN"/>
        </w:rPr>
        <w:t>authenticated</w:t>
      </w:r>
      <w:r w:rsidR="00E748F2" w:rsidRPr="00F104FA">
        <w:rPr>
          <w:rFonts w:ascii="Times New Roman" w:eastAsia="Times New Roman" w:hAnsi="Times New Roman" w:cs="Times New Roman"/>
          <w:lang w:eastAsia="zh-CN"/>
        </w:rPr>
        <w:t xml:space="preserve">, </w:t>
      </w:r>
      <w:r w:rsidRPr="00F104FA">
        <w:rPr>
          <w:rFonts w:ascii="Times New Roman" w:eastAsia="Times New Roman" w:hAnsi="Times New Roman" w:cs="Times New Roman"/>
          <w:lang w:eastAsia="zh-CN"/>
        </w:rPr>
        <w:t>the MCU will create a HTTP POST request</w:t>
      </w:r>
      <w:r w:rsidR="00F6251F" w:rsidRPr="00F104FA">
        <w:rPr>
          <w:rFonts w:ascii="Times New Roman" w:eastAsia="Times New Roman" w:hAnsi="Times New Roman" w:cs="Times New Roman"/>
          <w:lang w:eastAsia="zh-CN"/>
        </w:rPr>
        <w:t xml:space="preserve"> </w:t>
      </w:r>
      <w:r w:rsidR="0008612F" w:rsidRPr="00F104FA">
        <w:rPr>
          <w:rFonts w:ascii="Times New Roman" w:eastAsia="Times New Roman" w:hAnsi="Times New Roman" w:cs="Times New Roman"/>
          <w:lang w:eastAsia="zh-CN"/>
        </w:rPr>
        <w:t xml:space="preserve">with the </w:t>
      </w:r>
      <w:r w:rsidR="00023A79" w:rsidRPr="00F104FA">
        <w:rPr>
          <w:rFonts w:ascii="Times New Roman" w:eastAsia="Times New Roman" w:hAnsi="Times New Roman" w:cs="Times New Roman"/>
          <w:lang w:eastAsia="zh-CN"/>
        </w:rPr>
        <w:t>ASCII-</w:t>
      </w:r>
      <w:r w:rsidR="00D9371B" w:rsidRPr="00F104FA">
        <w:rPr>
          <w:rFonts w:ascii="Times New Roman" w:eastAsia="Times New Roman" w:hAnsi="Times New Roman" w:cs="Times New Roman"/>
          <w:lang w:eastAsia="zh-CN"/>
        </w:rPr>
        <w:t>formatted measurement data</w:t>
      </w:r>
      <w:r w:rsidR="00E867CA" w:rsidRPr="00F104FA">
        <w:rPr>
          <w:rFonts w:ascii="Times New Roman" w:eastAsia="Times New Roman" w:hAnsi="Times New Roman" w:cs="Times New Roman"/>
          <w:lang w:eastAsia="zh-CN"/>
        </w:rPr>
        <w:t xml:space="preserve"> and send it to the InfluxDB server.</w:t>
      </w:r>
    </w:p>
    <w:p w14:paraId="0AAC2794" w14:textId="1846FBC7" w:rsidR="00FE1CAD" w:rsidRPr="00F104FA" w:rsidRDefault="00FE1CAD" w:rsidP="00FE1CAD">
      <w:pPr>
        <w:rPr>
          <w:lang w:eastAsia="zh-CN"/>
        </w:rPr>
      </w:pPr>
      <w:r w:rsidRPr="00F104FA">
        <w:rPr>
          <w:lang w:eastAsia="zh-CN"/>
        </w:rPr>
        <w:t xml:space="preserve">Afterwards, the MCU will </w:t>
      </w:r>
      <w:r w:rsidR="00E867CA" w:rsidRPr="00F104FA">
        <w:rPr>
          <w:lang w:eastAsia="zh-CN"/>
        </w:rPr>
        <w:t xml:space="preserve">turn off all sensors and communication modules and </w:t>
      </w:r>
      <w:r w:rsidRPr="00F104FA">
        <w:rPr>
          <w:lang w:eastAsia="zh-CN"/>
        </w:rPr>
        <w:t xml:space="preserve">enter </w:t>
      </w:r>
      <w:r w:rsidR="00E867CA" w:rsidRPr="00F104FA">
        <w:rPr>
          <w:lang w:eastAsia="zh-CN"/>
        </w:rPr>
        <w:t>asleep-awake</w:t>
      </w:r>
      <w:r w:rsidRPr="00F104FA">
        <w:rPr>
          <w:lang w:eastAsia="zh-CN"/>
        </w:rPr>
        <w:t xml:space="preserve"> cycles of 15 minutes, with </w:t>
      </w:r>
      <w:r w:rsidR="00E867CA" w:rsidRPr="00F104FA">
        <w:rPr>
          <w:lang w:eastAsia="zh-CN"/>
        </w:rPr>
        <w:t>9</w:t>
      </w:r>
      <w:r w:rsidRPr="00F104FA">
        <w:rPr>
          <w:lang w:eastAsia="zh-CN"/>
        </w:rPr>
        <w:t xml:space="preserve"> second sleep and 0.5 second wakeup in each cycle</w:t>
      </w:r>
      <w:r w:rsidR="00E867CA" w:rsidRPr="00F104FA">
        <w:rPr>
          <w:lang w:eastAsia="zh-CN"/>
        </w:rPr>
        <w:t xml:space="preserve">. </w:t>
      </w:r>
      <w:r w:rsidR="0031673A" w:rsidRPr="00F104FA">
        <w:rPr>
          <w:lang w:eastAsia="zh-CN"/>
        </w:rPr>
        <w:t>Since the battery management module will automatically shut down power after</w:t>
      </w:r>
      <w:r w:rsidR="003B1305" w:rsidRPr="00F104FA">
        <w:rPr>
          <w:lang w:eastAsia="zh-CN"/>
        </w:rPr>
        <w:t xml:space="preserve"> 30 seconds of </w:t>
      </w:r>
      <w:r w:rsidR="00843110" w:rsidRPr="00F104FA">
        <w:rPr>
          <w:lang w:eastAsia="zh-CN"/>
        </w:rPr>
        <w:t xml:space="preserve">low power consumption (less than </w:t>
      </w:r>
      <w:r w:rsidR="002C0B75" w:rsidRPr="00F104FA">
        <w:rPr>
          <w:lang w:eastAsia="zh-CN"/>
        </w:rPr>
        <w:t>45 mA), i</w:t>
      </w:r>
      <w:r w:rsidR="00E867CA" w:rsidRPr="00F104FA">
        <w:rPr>
          <w:lang w:eastAsia="zh-CN"/>
        </w:rPr>
        <w:t>n the wakeup period, an active low signal</w:t>
      </w:r>
      <w:r w:rsidRPr="00F104FA">
        <w:rPr>
          <w:lang w:eastAsia="zh-CN"/>
        </w:rPr>
        <w:t xml:space="preserve"> </w:t>
      </w:r>
      <w:r w:rsidR="007353FA" w:rsidRPr="00F104FA">
        <w:rPr>
          <w:lang w:eastAsia="zh-CN"/>
        </w:rPr>
        <w:t>is sent</w:t>
      </w:r>
      <w:r w:rsidRPr="00F104FA">
        <w:rPr>
          <w:lang w:eastAsia="zh-CN"/>
        </w:rPr>
        <w:t xml:space="preserve"> to the battery management module to </w:t>
      </w:r>
      <w:r w:rsidR="0097118C" w:rsidRPr="00F104FA">
        <w:rPr>
          <w:lang w:eastAsia="zh-CN"/>
        </w:rPr>
        <w:t xml:space="preserve">emulate pressing the power key, which keeps the power supply </w:t>
      </w:r>
      <w:r w:rsidR="00311195" w:rsidRPr="00F104FA">
        <w:rPr>
          <w:lang w:eastAsia="zh-CN"/>
        </w:rPr>
        <w:t>active</w:t>
      </w:r>
      <w:r w:rsidRPr="00F104FA">
        <w:rPr>
          <w:lang w:eastAsia="zh-CN"/>
        </w:rPr>
        <w:t>.</w:t>
      </w:r>
      <w:r w:rsidR="00634BB7" w:rsidRPr="00F104FA">
        <w:rPr>
          <w:lang w:eastAsia="zh-CN"/>
        </w:rPr>
        <w:t xml:space="preserve"> After 15 minutes is over, the MCU program starts a new cycle of </w:t>
      </w:r>
      <w:r w:rsidR="00420700" w:rsidRPr="00F104FA">
        <w:rPr>
          <w:lang w:eastAsia="zh-CN"/>
        </w:rPr>
        <w:t>measurements and uploads.</w:t>
      </w:r>
    </w:p>
    <w:p w14:paraId="417766F9" w14:textId="00FB589E" w:rsidR="00815AAB" w:rsidRDefault="00130BFA" w:rsidP="002C0090">
      <w:pPr>
        <w:pStyle w:val="3"/>
        <w:rPr>
          <w:lang w:eastAsia="zh-CN"/>
        </w:rPr>
      </w:pPr>
      <w:bookmarkStart w:id="15" w:name="_Toc41645443"/>
      <w:r>
        <w:rPr>
          <w:lang w:eastAsia="zh-CN"/>
        </w:rPr>
        <w:t xml:space="preserve">2.4.2 </w:t>
      </w:r>
      <w:r w:rsidR="002C0090">
        <w:rPr>
          <w:lang w:eastAsia="zh-CN"/>
        </w:rPr>
        <w:t>Cloud Server Software</w:t>
      </w:r>
      <w:bookmarkEnd w:id="15"/>
    </w:p>
    <w:p w14:paraId="1EE41FB0" w14:textId="30097542" w:rsidR="002C0090" w:rsidRPr="00F104FA" w:rsidRDefault="00412F2D" w:rsidP="00FE1CAD">
      <w:pPr>
        <w:rPr>
          <w:lang w:eastAsia="zh-CN"/>
        </w:rPr>
      </w:pPr>
      <w:r w:rsidRPr="00F104FA">
        <w:rPr>
          <w:lang w:eastAsia="zh-CN"/>
        </w:rPr>
        <w:t>The program running on the cloud server periodically reads latest measurements from the InfluxDB</w:t>
      </w:r>
      <w:r w:rsidR="00266E62" w:rsidRPr="00F104FA">
        <w:rPr>
          <w:lang w:eastAsia="zh-CN"/>
        </w:rPr>
        <w:t xml:space="preserve"> database</w:t>
      </w:r>
      <w:r w:rsidR="00CB18B2" w:rsidRPr="00F104FA">
        <w:rPr>
          <w:lang w:eastAsia="zh-CN"/>
        </w:rPr>
        <w:t xml:space="preserve"> for later use with map generation and prediction algorithm.</w:t>
      </w:r>
      <w:r w:rsidR="004F0000" w:rsidRPr="00F104FA">
        <w:rPr>
          <w:lang w:eastAsia="zh-CN"/>
        </w:rPr>
        <w:t xml:space="preserve"> </w:t>
      </w:r>
      <w:r w:rsidR="0056477B" w:rsidRPr="00F104FA">
        <w:rPr>
          <w:lang w:eastAsia="zh-CN"/>
        </w:rPr>
        <w:t xml:space="preserve">For </w:t>
      </w:r>
      <w:r w:rsidR="00DF4229" w:rsidRPr="00F104FA">
        <w:rPr>
          <w:lang w:eastAsia="zh-CN"/>
        </w:rPr>
        <w:t xml:space="preserve">sensors related to air conditions, including temperature, humidity, </w:t>
      </w:r>
      <w:r w:rsidR="006466B7" w:rsidRPr="00F104FA">
        <w:rPr>
          <w:lang w:eastAsia="zh-CN"/>
        </w:rPr>
        <w:t>pressure, CO, NO</w:t>
      </w:r>
      <w:r w:rsidR="006466B7" w:rsidRPr="00F104FA">
        <w:rPr>
          <w:vertAlign w:val="subscript"/>
          <w:lang w:eastAsia="zh-CN"/>
        </w:rPr>
        <w:t>2</w:t>
      </w:r>
      <w:r w:rsidR="006466B7" w:rsidRPr="00F104FA">
        <w:rPr>
          <w:lang w:eastAsia="zh-CN"/>
        </w:rPr>
        <w:t xml:space="preserve"> and particle matters, the latest reading is used</w:t>
      </w:r>
      <w:r w:rsidR="003630A0" w:rsidRPr="00F104FA">
        <w:rPr>
          <w:lang w:eastAsia="zh-CN"/>
        </w:rPr>
        <w:t xml:space="preserve">; but </w:t>
      </w:r>
      <w:r w:rsidR="009B5F0C" w:rsidRPr="00F104FA">
        <w:rPr>
          <w:lang w:eastAsia="zh-CN"/>
        </w:rPr>
        <w:t>since</w:t>
      </w:r>
      <w:r w:rsidR="003630A0" w:rsidRPr="00F104FA">
        <w:rPr>
          <w:lang w:eastAsia="zh-CN"/>
        </w:rPr>
        <w:t xml:space="preserve"> GPS </w:t>
      </w:r>
      <w:r w:rsidR="00C62882" w:rsidRPr="00F104FA">
        <w:rPr>
          <w:lang w:eastAsia="zh-CN"/>
        </w:rPr>
        <w:t xml:space="preserve">module may not be able to </w:t>
      </w:r>
      <w:r w:rsidR="00C945F2" w:rsidRPr="00F104FA">
        <w:rPr>
          <w:lang w:eastAsia="zh-CN"/>
        </w:rPr>
        <w:t xml:space="preserve">receive satellite signals of enough strength in limited time, and </w:t>
      </w:r>
      <w:r w:rsidR="005423D9" w:rsidRPr="00F104FA">
        <w:rPr>
          <w:lang w:eastAsia="zh-CN"/>
        </w:rPr>
        <w:t xml:space="preserve">the measurement </w:t>
      </w:r>
      <w:r w:rsidR="00880528" w:rsidRPr="00F104FA">
        <w:rPr>
          <w:lang w:eastAsia="zh-CN"/>
        </w:rPr>
        <w:t>devices</w:t>
      </w:r>
      <w:r w:rsidR="005423D9" w:rsidRPr="00F104FA">
        <w:rPr>
          <w:lang w:eastAsia="zh-CN"/>
        </w:rPr>
        <w:t xml:space="preserve"> will stay </w:t>
      </w:r>
      <w:r w:rsidR="00BB63AB" w:rsidRPr="00F104FA">
        <w:rPr>
          <w:lang w:eastAsia="zh-CN"/>
        </w:rPr>
        <w:t>unmoved most of the time, when the latest reading of GPS coordinates is not available, the last available reading is used to map sensors onto the webpage.</w:t>
      </w:r>
    </w:p>
    <w:p w14:paraId="6F515976" w14:textId="37BB6641" w:rsidR="00BB63AB" w:rsidRPr="00F104FA" w:rsidRDefault="00CC7F7B" w:rsidP="00FE1CAD">
      <w:pPr>
        <w:rPr>
          <w:lang w:eastAsia="zh-CN"/>
        </w:rPr>
      </w:pPr>
      <w:r w:rsidRPr="00F104FA">
        <w:rPr>
          <w:lang w:eastAsia="zh-CN"/>
        </w:rPr>
        <w:t>The algorithm also needs w</w:t>
      </w:r>
      <w:r w:rsidR="00F5624D" w:rsidRPr="00F104FA">
        <w:rPr>
          <w:lang w:eastAsia="zh-CN"/>
        </w:rPr>
        <w:t xml:space="preserve">ind speed and </w:t>
      </w:r>
      <w:r w:rsidRPr="00F104FA">
        <w:rPr>
          <w:lang w:eastAsia="zh-CN"/>
        </w:rPr>
        <w:t xml:space="preserve">wind </w:t>
      </w:r>
      <w:r w:rsidR="00F5624D" w:rsidRPr="00F104FA">
        <w:rPr>
          <w:lang w:eastAsia="zh-CN"/>
        </w:rPr>
        <w:t xml:space="preserve">direction in the region </w:t>
      </w:r>
      <w:r w:rsidRPr="00F104FA">
        <w:rPr>
          <w:lang w:eastAsia="zh-CN"/>
        </w:rPr>
        <w:t>for prediction, and such data is provided by the Davis weather station. However, the Wi-Fi module of Davis weather station is limited to uploading the data to Davis’s cloud service</w:t>
      </w:r>
      <w:r w:rsidR="00724195">
        <w:rPr>
          <w:lang w:eastAsia="zh-CN"/>
        </w:rPr>
        <w:t xml:space="preserve"> only</w:t>
      </w:r>
      <w:r w:rsidRPr="00F104FA">
        <w:rPr>
          <w:lang w:eastAsia="zh-CN"/>
        </w:rPr>
        <w:t xml:space="preserve">, </w:t>
      </w:r>
      <w:r w:rsidR="00787634" w:rsidRPr="00F104FA">
        <w:rPr>
          <w:lang w:eastAsia="zh-CN"/>
        </w:rPr>
        <w:t xml:space="preserve">and given that Davis’s cloud service provides a webpage for </w:t>
      </w:r>
      <w:r w:rsidR="00A2680A" w:rsidRPr="00F104FA">
        <w:rPr>
          <w:lang w:eastAsia="zh-CN"/>
        </w:rPr>
        <w:t xml:space="preserve">weather statistics of the station, </w:t>
      </w:r>
      <w:r w:rsidR="00A56B9D" w:rsidRPr="00F104FA">
        <w:rPr>
          <w:lang w:eastAsia="zh-CN"/>
        </w:rPr>
        <w:t xml:space="preserve">the server software includes a web crawler that downloads wind speed and direction from </w:t>
      </w:r>
      <w:r w:rsidR="00540E7D" w:rsidRPr="00F104FA">
        <w:rPr>
          <w:lang w:eastAsia="zh-CN"/>
        </w:rPr>
        <w:t>Davis’s statistics page.</w:t>
      </w:r>
    </w:p>
    <w:p w14:paraId="6775A55F" w14:textId="11A338E7" w:rsidR="00437523" w:rsidRPr="00437523" w:rsidRDefault="00531D9E" w:rsidP="00437523">
      <w:pPr>
        <w:rPr>
          <w:lang w:eastAsia="zh-CN"/>
        </w:rPr>
      </w:pPr>
      <w:r w:rsidRPr="00F104FA">
        <w:rPr>
          <w:lang w:eastAsia="zh-CN"/>
        </w:rPr>
        <w:t xml:space="preserve">Then, the </w:t>
      </w:r>
      <w:r w:rsidR="00F36C18" w:rsidRPr="00F104FA">
        <w:rPr>
          <w:lang w:eastAsia="zh-CN"/>
        </w:rPr>
        <w:t xml:space="preserve">prediction </w:t>
      </w:r>
      <w:r w:rsidR="000C7B4D" w:rsidRPr="00F104FA">
        <w:rPr>
          <w:lang w:eastAsia="zh-CN"/>
        </w:rPr>
        <w:t xml:space="preserve">algorithm is executed to produce a series of progressive images </w:t>
      </w:r>
      <w:r w:rsidR="00E55EE6" w:rsidRPr="00F104FA">
        <w:rPr>
          <w:lang w:eastAsia="zh-CN"/>
        </w:rPr>
        <w:t xml:space="preserve">of air quality </w:t>
      </w:r>
      <w:r w:rsidR="00DF75F5" w:rsidRPr="00F104FA">
        <w:rPr>
          <w:lang w:eastAsia="zh-CN"/>
        </w:rPr>
        <w:t>over the next few minutes</w:t>
      </w:r>
      <w:r w:rsidR="00662D9D" w:rsidRPr="00F104FA">
        <w:rPr>
          <w:lang w:eastAsia="zh-CN"/>
        </w:rPr>
        <w:t>, and all images are copied to the website folder</w:t>
      </w:r>
      <w:r w:rsidR="00FE2FDF" w:rsidRPr="00F104FA">
        <w:rPr>
          <w:lang w:eastAsia="zh-CN"/>
        </w:rPr>
        <w:t>, which is served with a web server program for public access.</w:t>
      </w:r>
    </w:p>
    <w:p w14:paraId="2631201A" w14:textId="4A91842F" w:rsidR="008A7049" w:rsidRDefault="008A7049" w:rsidP="008A7049">
      <w:pPr>
        <w:pStyle w:val="2"/>
      </w:pPr>
      <w:bookmarkStart w:id="16" w:name="_Toc41645444"/>
      <w:r>
        <w:t>2.5 Web Design</w:t>
      </w:r>
      <w:bookmarkEnd w:id="16"/>
    </w:p>
    <w:p w14:paraId="4BCE9FB5" w14:textId="2E3960BD" w:rsidR="00D6092B" w:rsidRDefault="00816D82" w:rsidP="00222C46">
      <w:pPr>
        <w:rPr>
          <w:lang w:eastAsia="zh-CN"/>
        </w:rPr>
      </w:pPr>
      <w:r>
        <w:rPr>
          <w:lang w:eastAsia="zh-CN"/>
        </w:rPr>
        <w:t xml:space="preserve">Two web pages are </w:t>
      </w:r>
      <w:r w:rsidR="00832E0A">
        <w:rPr>
          <w:lang w:eastAsia="zh-CN"/>
        </w:rPr>
        <w:t xml:space="preserve">hosted on the cloud server for ease of access to sensor readings. The first </w:t>
      </w:r>
      <w:r w:rsidR="00CE5563">
        <w:rPr>
          <w:lang w:eastAsia="zh-CN"/>
        </w:rPr>
        <w:t>web page</w:t>
      </w:r>
      <w:r w:rsidR="00832E0A">
        <w:rPr>
          <w:lang w:eastAsia="zh-CN"/>
        </w:rPr>
        <w:t xml:space="preserve"> shows the map of the campus covered with the air quality </w:t>
      </w:r>
      <w:r w:rsidR="00CE5563">
        <w:rPr>
          <w:lang w:eastAsia="zh-CN"/>
        </w:rPr>
        <w:t xml:space="preserve">mapping image generated by the server software. The web page allows users to </w:t>
      </w:r>
      <w:r w:rsidR="002F1E75">
        <w:rPr>
          <w:lang w:eastAsia="zh-CN"/>
        </w:rPr>
        <w:t xml:space="preserve">view detailed results from a measurement device by clicking on the dot that represents the device, switch between different metrics for the </w:t>
      </w:r>
      <w:r w:rsidR="00D72E63">
        <w:rPr>
          <w:lang w:eastAsia="zh-CN"/>
        </w:rPr>
        <w:t>heatmap</w:t>
      </w:r>
      <w:r w:rsidR="002F1E75">
        <w:rPr>
          <w:lang w:eastAsia="zh-CN"/>
        </w:rPr>
        <w:t xml:space="preserve">, see a color bar for representations of different value ranges, see a </w:t>
      </w:r>
      <w:r w:rsidR="00AD20CA">
        <w:rPr>
          <w:lang w:eastAsia="zh-CN"/>
        </w:rPr>
        <w:t>wind rose map</w:t>
      </w:r>
      <w:r w:rsidR="00BB74BB">
        <w:rPr>
          <w:lang w:eastAsia="zh-CN"/>
        </w:rPr>
        <w:t xml:space="preserve"> based on the data from Davis weather station, drag a </w:t>
      </w:r>
      <w:r w:rsidR="00155684">
        <w:rPr>
          <w:lang w:eastAsia="zh-CN"/>
        </w:rPr>
        <w:t>range slider to see predictions of air quality changes across campus, and download data</w:t>
      </w:r>
      <w:r w:rsidR="00E72478">
        <w:rPr>
          <w:lang w:eastAsia="zh-CN"/>
        </w:rPr>
        <w:t xml:space="preserve"> in CSV format for programmatic or statistic</w:t>
      </w:r>
      <w:r w:rsidR="00BF4246">
        <w:rPr>
          <w:lang w:eastAsia="zh-CN"/>
        </w:rPr>
        <w:t>s</w:t>
      </w:r>
      <w:r w:rsidR="00E72478">
        <w:rPr>
          <w:lang w:eastAsia="zh-CN"/>
        </w:rPr>
        <w:t xml:space="preserve"> usage. </w:t>
      </w:r>
    </w:p>
    <w:p w14:paraId="7A3A35DC" w14:textId="4F083CB1" w:rsidR="008A7049" w:rsidRPr="007A4FD0" w:rsidRDefault="00E72478" w:rsidP="00222C46">
      <w:pPr>
        <w:rPr>
          <w:lang w:eastAsia="zh-CN"/>
        </w:rPr>
      </w:pPr>
      <w:r>
        <w:rPr>
          <w:lang w:eastAsia="zh-CN"/>
        </w:rPr>
        <w:lastRenderedPageBreak/>
        <w:t>The other page shows the detailed upload time and raw values from each measurement device</w:t>
      </w:r>
      <w:r w:rsidR="00D6092B">
        <w:rPr>
          <w:lang w:eastAsia="zh-CN"/>
        </w:rPr>
        <w:t xml:space="preserve">, mainly for maintenance </w:t>
      </w:r>
      <w:r w:rsidR="002E65B1">
        <w:rPr>
          <w:rFonts w:hint="eastAsia"/>
          <w:lang w:eastAsia="zh-CN"/>
        </w:rPr>
        <w:t>pers</w:t>
      </w:r>
      <w:r w:rsidR="002E65B1">
        <w:rPr>
          <w:lang w:eastAsia="zh-CN"/>
        </w:rPr>
        <w:t xml:space="preserve">onnel to be alerted </w:t>
      </w:r>
      <w:r w:rsidR="00F45E76">
        <w:rPr>
          <w:lang w:eastAsia="zh-CN"/>
        </w:rPr>
        <w:t>in case of</w:t>
      </w:r>
      <w:r w:rsidR="002E65B1">
        <w:rPr>
          <w:lang w:eastAsia="zh-CN"/>
        </w:rPr>
        <w:t xml:space="preserve"> low battery</w:t>
      </w:r>
      <w:r w:rsidR="00F45E76">
        <w:rPr>
          <w:lang w:eastAsia="zh-CN"/>
        </w:rPr>
        <w:t xml:space="preserve"> voltage</w:t>
      </w:r>
      <w:r w:rsidR="002E65B1">
        <w:rPr>
          <w:lang w:eastAsia="zh-CN"/>
        </w:rPr>
        <w:t xml:space="preserve">, unexpected MCU chip temperature or </w:t>
      </w:r>
      <w:r w:rsidR="00A6479F">
        <w:rPr>
          <w:lang w:eastAsia="zh-CN"/>
        </w:rPr>
        <w:t>power supply voltage, or a loss of connection of device</w:t>
      </w:r>
      <w:r w:rsidR="00D6092B">
        <w:rPr>
          <w:lang w:eastAsia="zh-CN"/>
        </w:rPr>
        <w:t>.</w:t>
      </w:r>
    </w:p>
    <w:p w14:paraId="73E0BD5A" w14:textId="0B3A6E29" w:rsidR="00A6479F" w:rsidRPr="007A4FD0" w:rsidRDefault="00A6479F" w:rsidP="0090264C">
      <w:pPr>
        <w:jc w:val="center"/>
        <w:rPr>
          <w:lang w:eastAsia="zh-CN"/>
        </w:rPr>
      </w:pPr>
    </w:p>
    <w:tbl>
      <w:tblPr>
        <w:tblStyle w:val="af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675"/>
        <w:gridCol w:w="4675"/>
      </w:tblGrid>
      <w:tr w:rsidR="00424C8E" w14:paraId="1BC2A6A7" w14:textId="77777777" w:rsidTr="00424C8E">
        <w:tc>
          <w:tcPr>
            <w:tcW w:w="4675" w:type="dxa"/>
          </w:tcPr>
          <w:p w14:paraId="15E4C9DD" w14:textId="77777777" w:rsidR="00424C8E" w:rsidRDefault="00424C8E" w:rsidP="00424C8E">
            <w:pPr>
              <w:jc w:val="center"/>
              <w:rPr>
                <w:lang w:eastAsia="zh-CN"/>
              </w:rPr>
            </w:pPr>
            <w:r w:rsidRPr="00D6092B">
              <w:rPr>
                <w:noProof/>
                <w:lang w:eastAsia="zh-CN"/>
              </w:rPr>
              <w:drawing>
                <wp:inline distT="0" distB="0" distL="0" distR="0" wp14:anchorId="57F2C77A" wp14:editId="17DB721B">
                  <wp:extent cx="2919710" cy="1571625"/>
                  <wp:effectExtent l="0" t="0" r="0" b="0"/>
                  <wp:docPr id="8" name="图片 5" descr="地图的截图&#10;&#10;描述已自动生成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558814E-1955-A840-AFA9-BDEFE7422B6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5" descr="地图的截图&#10;&#10;描述已自动生成">
                            <a:extLst>
                              <a:ext uri="{FF2B5EF4-FFF2-40B4-BE49-F238E27FC236}">
                                <a16:creationId xmlns:a16="http://schemas.microsoft.com/office/drawing/2014/main" id="{1558814E-1955-A840-AFA9-BDEFE7422B6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556" cy="157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7A977A" w14:textId="4A86D18E" w:rsidR="00424C8E" w:rsidRPr="005E125D" w:rsidRDefault="00424C8E" w:rsidP="00424C8E">
            <w:pPr>
              <w:jc w:val="center"/>
              <w:rPr>
                <w:color w:val="000000" w:themeColor="text1"/>
                <w:lang w:eastAsia="zh-CN"/>
              </w:rPr>
            </w:pPr>
            <w:r w:rsidRPr="005E125D">
              <w:rPr>
                <w:rFonts w:hint="eastAsia"/>
                <w:color w:val="000000" w:themeColor="text1"/>
                <w:lang w:eastAsia="zh-CN"/>
              </w:rPr>
              <w:t>Figure</w:t>
            </w:r>
            <w:r w:rsidRPr="005E125D">
              <w:rPr>
                <w:color w:val="000000" w:themeColor="text1"/>
                <w:lang w:eastAsia="zh-CN"/>
              </w:rPr>
              <w:t xml:space="preserve"> </w:t>
            </w:r>
            <w:r w:rsidR="005E125D" w:rsidRPr="005E125D">
              <w:rPr>
                <w:color w:val="000000" w:themeColor="text1"/>
                <w:lang w:eastAsia="zh-CN"/>
              </w:rPr>
              <w:t>4</w:t>
            </w:r>
            <w:r w:rsidRPr="005E125D">
              <w:rPr>
                <w:color w:val="000000" w:themeColor="text1"/>
                <w:lang w:eastAsia="zh-CN"/>
              </w:rPr>
              <w:t>:</w:t>
            </w:r>
          </w:p>
          <w:p w14:paraId="0520D75D" w14:textId="102BFC4C" w:rsidR="00424C8E" w:rsidRDefault="00424C8E" w:rsidP="00424C8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Web Page for Visualization to End Users</w:t>
            </w:r>
          </w:p>
          <w:p w14:paraId="2F4BB457" w14:textId="77777777" w:rsidR="00424C8E" w:rsidRDefault="00424C8E" w:rsidP="00222C46">
            <w:pPr>
              <w:rPr>
                <w:lang w:eastAsia="zh-CN"/>
              </w:rPr>
            </w:pPr>
          </w:p>
        </w:tc>
        <w:tc>
          <w:tcPr>
            <w:tcW w:w="4675" w:type="dxa"/>
          </w:tcPr>
          <w:p w14:paraId="3092E52E" w14:textId="77777777" w:rsidR="00424C8E" w:rsidRDefault="00424C8E" w:rsidP="00424C8E">
            <w:pPr>
              <w:jc w:val="center"/>
              <w:rPr>
                <w:lang w:eastAsia="zh-CN"/>
              </w:rPr>
            </w:pPr>
            <w:r w:rsidRPr="0090264C">
              <w:rPr>
                <w:noProof/>
                <w:lang w:eastAsia="zh-CN"/>
              </w:rPr>
              <w:drawing>
                <wp:inline distT="0" distB="0" distL="0" distR="0" wp14:anchorId="4FB533BB" wp14:editId="3C8D940D">
                  <wp:extent cx="2937405" cy="1581150"/>
                  <wp:effectExtent l="0" t="0" r="0" b="0"/>
                  <wp:docPr id="11" name="图片 7" descr="手机屏幕截图&#10;&#10;描述已自动生成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C97F579-059D-204C-BA6A-888C558A889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7" descr="手机屏幕截图&#10;&#10;描述已自动生成">
                            <a:extLst>
                              <a:ext uri="{FF2B5EF4-FFF2-40B4-BE49-F238E27FC236}">
                                <a16:creationId xmlns:a16="http://schemas.microsoft.com/office/drawing/2014/main" id="{4C97F579-059D-204C-BA6A-888C558A889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018" cy="1603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E9229B" w14:textId="1BAE510D" w:rsidR="00424C8E" w:rsidRPr="005E125D" w:rsidRDefault="00424C8E" w:rsidP="00424C8E">
            <w:pPr>
              <w:jc w:val="center"/>
              <w:rPr>
                <w:color w:val="000000" w:themeColor="text1"/>
                <w:lang w:eastAsia="zh-CN"/>
              </w:rPr>
            </w:pPr>
            <w:r w:rsidRPr="005E125D">
              <w:rPr>
                <w:color w:val="000000" w:themeColor="text1"/>
                <w:lang w:eastAsia="zh-CN"/>
              </w:rPr>
              <w:t xml:space="preserve">Figure </w:t>
            </w:r>
            <w:r w:rsidR="005E125D" w:rsidRPr="005E125D">
              <w:rPr>
                <w:color w:val="000000" w:themeColor="text1"/>
                <w:lang w:eastAsia="zh-CN"/>
              </w:rPr>
              <w:t>5</w:t>
            </w:r>
            <w:r w:rsidRPr="005E125D">
              <w:rPr>
                <w:color w:val="000000" w:themeColor="text1"/>
                <w:lang w:eastAsia="zh-CN"/>
              </w:rPr>
              <w:t>:</w:t>
            </w:r>
          </w:p>
          <w:p w14:paraId="0E6EE789" w14:textId="294DBA19" w:rsidR="00424C8E" w:rsidRPr="007A4FD0" w:rsidRDefault="00424C8E" w:rsidP="00424C8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Web Page for Maintenance Personnel</w:t>
            </w:r>
          </w:p>
          <w:p w14:paraId="06523B89" w14:textId="77777777" w:rsidR="00424C8E" w:rsidRDefault="00424C8E" w:rsidP="00222C46">
            <w:pPr>
              <w:rPr>
                <w:lang w:eastAsia="zh-CN"/>
              </w:rPr>
            </w:pPr>
          </w:p>
        </w:tc>
      </w:tr>
    </w:tbl>
    <w:p w14:paraId="587D0882" w14:textId="77777777" w:rsidR="00424C8E" w:rsidRDefault="00424C8E" w:rsidP="00222C46">
      <w:pPr>
        <w:rPr>
          <w:lang w:eastAsia="zh-CN"/>
        </w:rPr>
      </w:pPr>
    </w:p>
    <w:p w14:paraId="27560A5A" w14:textId="77777777" w:rsidR="00367D59" w:rsidRDefault="00367D59">
      <w:pPr>
        <w:rPr>
          <w:color w:val="FF0000"/>
          <w:lang w:eastAsia="zh-CN"/>
        </w:rPr>
      </w:pPr>
      <w:r>
        <w:rPr>
          <w:color w:val="FF0000"/>
        </w:rPr>
        <w:br w:type="page"/>
      </w:r>
    </w:p>
    <w:p w14:paraId="2AD7D432" w14:textId="77777777" w:rsidR="00367D59" w:rsidRDefault="0088616A" w:rsidP="00367D59">
      <w:pPr>
        <w:pStyle w:val="1"/>
      </w:pPr>
      <w:bookmarkStart w:id="17" w:name="_Toc41645445"/>
      <w:r>
        <w:lastRenderedPageBreak/>
        <w:t xml:space="preserve">3. </w:t>
      </w:r>
      <w:r w:rsidR="003874C7">
        <w:t>Design Verification</w:t>
      </w:r>
      <w:bookmarkEnd w:id="17"/>
    </w:p>
    <w:p w14:paraId="34F4502A" w14:textId="367CBB17" w:rsidR="003874C7" w:rsidRPr="00F315E4" w:rsidRDefault="00F315E4" w:rsidP="005E125D">
      <w:pPr>
        <w:jc w:val="both"/>
      </w:pPr>
      <w:r>
        <w:t xml:space="preserve">The design verification section includes our methods and data on </w:t>
      </w:r>
      <w:r w:rsidR="001B60A4">
        <w:t>ensuring the functionality of our air quality monitoring system</w:t>
      </w:r>
      <w:r w:rsidR="00C9759D">
        <w:t xml:space="preserve"> and sensor network</w:t>
      </w:r>
      <w:r w:rsidR="00557A8A">
        <w:t>, specifically that it needs to meet requirements</w:t>
      </w:r>
      <w:r w:rsidR="008B1770">
        <w:t xml:space="preserve"> in the design document.</w:t>
      </w:r>
    </w:p>
    <w:p w14:paraId="1BB43879" w14:textId="1BA9F2CB" w:rsidR="003874C7" w:rsidRDefault="0088616A" w:rsidP="005E125D">
      <w:pPr>
        <w:pStyle w:val="2"/>
        <w:jc w:val="both"/>
      </w:pPr>
      <w:bookmarkStart w:id="18" w:name="_Toc41645446"/>
      <w:r>
        <w:t xml:space="preserve">3.1 </w:t>
      </w:r>
      <w:r w:rsidR="00D84587">
        <w:t>Hardware Verification</w:t>
      </w:r>
      <w:bookmarkEnd w:id="18"/>
    </w:p>
    <w:p w14:paraId="6BE72BEF" w14:textId="19494303" w:rsidR="003874C7" w:rsidRPr="009D27EA" w:rsidRDefault="009D27EA" w:rsidP="005E125D">
      <w:pPr>
        <w:jc w:val="both"/>
      </w:pPr>
      <w:r>
        <w:t xml:space="preserve">In this section, we verify that the </w:t>
      </w:r>
      <w:r w:rsidR="00965787">
        <w:t xml:space="preserve">measurement </w:t>
      </w:r>
      <w:r w:rsidR="00880528">
        <w:t>device</w:t>
      </w:r>
      <w:r w:rsidR="00965787">
        <w:t xml:space="preserve"> hardware can </w:t>
      </w:r>
      <w:r w:rsidR="00652D9D">
        <w:t>meet the expected design requirements to fulfill their duty.</w:t>
      </w:r>
    </w:p>
    <w:p w14:paraId="3EF6D41D" w14:textId="0A34C151" w:rsidR="00652D9D" w:rsidRDefault="00652D9D" w:rsidP="005E125D">
      <w:pPr>
        <w:pStyle w:val="3"/>
        <w:jc w:val="both"/>
      </w:pPr>
      <w:bookmarkStart w:id="19" w:name="_Toc41645447"/>
      <w:r>
        <w:t xml:space="preserve">3.1.1 </w:t>
      </w:r>
      <w:r w:rsidR="00DC3FFB">
        <w:t>Seven</w:t>
      </w:r>
      <w:r>
        <w:t xml:space="preserve"> Days of Battery Life</w:t>
      </w:r>
      <w:bookmarkEnd w:id="19"/>
    </w:p>
    <w:p w14:paraId="4E068C4F" w14:textId="5F6E5234" w:rsidR="00652D9D" w:rsidRPr="00652D9D" w:rsidRDefault="00652D9D" w:rsidP="005E125D">
      <w:pPr>
        <w:jc w:val="both"/>
      </w:pPr>
      <w:r>
        <w:t>In</w:t>
      </w:r>
      <w:r w:rsidR="00553506">
        <w:t xml:space="preserve"> our original design document, we expected that our </w:t>
      </w:r>
      <w:r w:rsidR="005764E8">
        <w:t xml:space="preserve">measurement </w:t>
      </w:r>
      <w:r w:rsidR="00880528">
        <w:t>devices</w:t>
      </w:r>
      <w:r w:rsidR="005764E8">
        <w:t xml:space="preserve"> should run</w:t>
      </w:r>
      <w:r w:rsidR="00EC1498">
        <w:t xml:space="preserve"> battery-powered for at least </w:t>
      </w:r>
      <w:r w:rsidR="00DC3FFB">
        <w:t>seven</w:t>
      </w:r>
      <w:r w:rsidR="00EC1498">
        <w:t xml:space="preserve"> days</w:t>
      </w:r>
      <w:r w:rsidR="00DC3FFB">
        <w:t xml:space="preserve"> at one</w:t>
      </w:r>
      <w:r w:rsidR="006E1656">
        <w:t>-</w:t>
      </w:r>
      <w:r w:rsidR="00DC3FFB">
        <w:t>hour measurement intervals</w:t>
      </w:r>
      <w:r w:rsidR="00712FFB">
        <w:t>, to reduce human efforts in recharging</w:t>
      </w:r>
      <w:r w:rsidR="001150B0">
        <w:t xml:space="preserve"> and replacing the batteries</w:t>
      </w:r>
      <w:r w:rsidR="00F64F28">
        <w:t xml:space="preserve">. </w:t>
      </w:r>
      <w:r w:rsidR="006E1656">
        <w:t xml:space="preserve">But since then, we decided that one-hour interval is not sufficient for accurate </w:t>
      </w:r>
      <w:r w:rsidR="002A229A">
        <w:t xml:space="preserve">prediction of </w:t>
      </w:r>
      <w:r w:rsidR="00DC6BEB">
        <w:t>air quality changes</w:t>
      </w:r>
      <w:r w:rsidR="00A201CA">
        <w:t xml:space="preserve"> and reduced the interval from one hour to 15 minutes.</w:t>
      </w:r>
    </w:p>
    <w:p w14:paraId="72304D5F" w14:textId="79E84A10" w:rsidR="00F96DE9" w:rsidRDefault="00A33CF6" w:rsidP="005E125D">
      <w:pPr>
        <w:jc w:val="both"/>
        <w:rPr>
          <w:color w:val="FF0000"/>
        </w:rPr>
      </w:pPr>
      <w:r>
        <w:t>We took</w:t>
      </w:r>
      <w:r w:rsidR="0095596B">
        <w:t xml:space="preserve"> a measurement </w:t>
      </w:r>
      <w:r w:rsidR="00880528">
        <w:t>device</w:t>
      </w:r>
      <w:r w:rsidR="0095596B">
        <w:t xml:space="preserve"> and run it on battery power continuously and recorded the </w:t>
      </w:r>
      <w:r w:rsidR="00E44736">
        <w:t xml:space="preserve">change of battery output voltage over time as they were uploaded along with sensor data to </w:t>
      </w:r>
      <w:r w:rsidR="00E94207">
        <w:t>the database.</w:t>
      </w:r>
      <w:r w:rsidR="00880528">
        <w:t xml:space="preserve"> The voltage change is plotted as below:</w:t>
      </w:r>
    </w:p>
    <w:p w14:paraId="290DFA14" w14:textId="1267F76B" w:rsidR="00950E09" w:rsidRDefault="00950E09" w:rsidP="00880528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398B831C" wp14:editId="4A245F97">
            <wp:extent cx="3409950" cy="2557462"/>
            <wp:effectExtent l="0" t="0" r="0" b="0"/>
            <wp:docPr id="1545699304" name="图片 6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/>
                  </pic:nvPicPr>
                  <pic:blipFill>
                    <a:blip r:embed="rId16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16="http://schemas.microsoft.com/office/drawing/2014/main" xmlns:arto="http://schemas.microsoft.com/office/word/2006/arto" id="{2909BFC9-E60D-8B4B-8E03-5A1F35F56470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55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808F" w14:textId="1882DFD3" w:rsidR="00880528" w:rsidRDefault="00880528" w:rsidP="00880528">
      <w:pPr>
        <w:jc w:val="center"/>
        <w:rPr>
          <w:color w:val="FF0000"/>
        </w:rPr>
      </w:pPr>
      <w:r w:rsidRPr="005E125D">
        <w:rPr>
          <w:color w:val="000000" w:themeColor="text1"/>
        </w:rPr>
        <w:t xml:space="preserve">Figure </w:t>
      </w:r>
      <w:r w:rsidR="005E125D" w:rsidRPr="005E125D">
        <w:rPr>
          <w:color w:val="000000" w:themeColor="text1"/>
        </w:rPr>
        <w:t>6:</w:t>
      </w:r>
      <w:r w:rsidRPr="005E125D">
        <w:rPr>
          <w:color w:val="000000" w:themeColor="text1"/>
        </w:rPr>
        <w:t xml:space="preserve"> Battery Voltage C</w:t>
      </w:r>
      <w:r w:rsidRPr="00812D60">
        <w:t>urve of Measurement Device</w:t>
      </w:r>
    </w:p>
    <w:p w14:paraId="7E8E5E22" w14:textId="3370997A" w:rsidR="00812D60" w:rsidRPr="00812D60" w:rsidRDefault="003C6B28" w:rsidP="005E125D">
      <w:pPr>
        <w:jc w:val="both"/>
      </w:pPr>
      <w:r>
        <w:t>We set the cutoff threshold to 3.4V since it is a safer</w:t>
      </w:r>
      <w:r w:rsidR="0020109F">
        <w:t xml:space="preserve"> value for </w:t>
      </w:r>
      <w:r w:rsidR="00986B53">
        <w:t>overall lifetime of Lithium batteries.</w:t>
      </w:r>
      <w:r w:rsidR="003D2E2A">
        <w:t xml:space="preserve"> Based on the graph, the</w:t>
      </w:r>
      <w:r w:rsidR="00096183">
        <w:t xml:space="preserve"> batter</w:t>
      </w:r>
      <w:r w:rsidR="004058C6">
        <w:t>ies contain enough power to run the measurement device for 5.31 days at 15</w:t>
      </w:r>
      <w:r w:rsidR="00634C5B">
        <w:t>-</w:t>
      </w:r>
      <w:r w:rsidR="004058C6">
        <w:t>minute measurement intervals.</w:t>
      </w:r>
      <w:r w:rsidR="00634C5B">
        <w:t xml:space="preserve"> Although not the same, </w:t>
      </w:r>
      <w:r w:rsidR="00EB0573">
        <w:t xml:space="preserve">we still </w:t>
      </w:r>
      <w:r w:rsidR="001113CF">
        <w:t xml:space="preserve">decided that </w:t>
      </w:r>
      <w:r w:rsidR="00217C57">
        <w:t>the battery life met our original design expectations.</w:t>
      </w:r>
    </w:p>
    <w:p w14:paraId="3C1957D5" w14:textId="36E5DDC0" w:rsidR="00812D60" w:rsidRDefault="00217C57" w:rsidP="005E125D">
      <w:pPr>
        <w:pStyle w:val="3"/>
        <w:jc w:val="both"/>
      </w:pPr>
      <w:bookmarkStart w:id="20" w:name="_Toc41645448"/>
      <w:r>
        <w:t>3.1.2 Safe Component Temperatures</w:t>
      </w:r>
      <w:bookmarkEnd w:id="20"/>
    </w:p>
    <w:p w14:paraId="2C9FA4E6" w14:textId="42EE8173" w:rsidR="00451891" w:rsidRDefault="00217C57" w:rsidP="005E125D">
      <w:pPr>
        <w:jc w:val="both"/>
      </w:pPr>
      <w:r>
        <w:t>The temperature of all components on the measurement device should be kept below 125</w:t>
      </w:r>
      <w:r w:rsidRPr="00217C57">
        <w:t>°C</w:t>
      </w:r>
      <w:r w:rsidR="00451891">
        <w:t>, so the device will not be in danger of burning or hurting people nearby.</w:t>
      </w:r>
      <w:r w:rsidR="00591958">
        <w:t xml:space="preserve"> We confirmed that by looking at the MCU chip temperature</w:t>
      </w:r>
      <w:r w:rsidR="00FB1165">
        <w:t xml:space="preserve"> uploaded along with sensor data:</w:t>
      </w:r>
    </w:p>
    <w:p w14:paraId="0806846C" w14:textId="77777777" w:rsidR="00CE1F64" w:rsidRDefault="00CE1F64" w:rsidP="00FB1165">
      <w:pPr>
        <w:jc w:val="center"/>
        <w:rPr>
          <w:color w:val="FF0000"/>
        </w:rPr>
      </w:pPr>
    </w:p>
    <w:p w14:paraId="0FF7B78B" w14:textId="1CFFB239" w:rsidR="00BA6AEF" w:rsidRDefault="00BA6AEF" w:rsidP="00FB1165">
      <w:pPr>
        <w:jc w:val="center"/>
        <w:rPr>
          <w:color w:val="FF0000"/>
        </w:rPr>
      </w:pPr>
      <w:r w:rsidRPr="00BA6AEF">
        <w:rPr>
          <w:noProof/>
          <w:color w:val="FF0000"/>
        </w:rPr>
        <w:drawing>
          <wp:inline distT="0" distB="0" distL="0" distR="0" wp14:anchorId="1864FE37" wp14:editId="639B0028">
            <wp:extent cx="5391150" cy="2046819"/>
            <wp:effectExtent l="0" t="0" r="0" b="0"/>
            <wp:docPr id="9" name="图片 8" descr="手机屏幕截图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1EB464E0-5F91-7F40-9E1A-BA0688DE54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 descr="手机屏幕截图&#10;&#10;描述已自动生成">
                      <a:extLst>
                        <a:ext uri="{FF2B5EF4-FFF2-40B4-BE49-F238E27FC236}">
                          <a16:creationId xmlns:a16="http://schemas.microsoft.com/office/drawing/2014/main" id="{1EB464E0-5F91-7F40-9E1A-BA0688DE54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1762" t="13717"/>
                    <a:stretch/>
                  </pic:blipFill>
                  <pic:spPr bwMode="auto">
                    <a:xfrm>
                      <a:off x="0" y="0"/>
                      <a:ext cx="5398744" cy="2049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419A6" w14:textId="2BE69CFB" w:rsidR="00FB1165" w:rsidRPr="005E125D" w:rsidRDefault="00FB1165" w:rsidP="00FB1165">
      <w:pPr>
        <w:jc w:val="center"/>
        <w:rPr>
          <w:color w:val="000000" w:themeColor="text1"/>
        </w:rPr>
      </w:pPr>
      <w:r w:rsidRPr="0047176C">
        <w:t>Fig</w:t>
      </w:r>
      <w:r w:rsidRPr="005E125D">
        <w:rPr>
          <w:color w:val="000000" w:themeColor="text1"/>
        </w:rPr>
        <w:t xml:space="preserve">ure </w:t>
      </w:r>
      <w:r w:rsidR="005E125D" w:rsidRPr="005E125D">
        <w:rPr>
          <w:color w:val="000000" w:themeColor="text1"/>
        </w:rPr>
        <w:t>7</w:t>
      </w:r>
      <w:r w:rsidRPr="005E125D">
        <w:rPr>
          <w:color w:val="000000" w:themeColor="text1"/>
        </w:rPr>
        <w:t xml:space="preserve">: Chip Temperature of </w:t>
      </w:r>
      <w:r w:rsidR="0047176C" w:rsidRPr="005E125D">
        <w:rPr>
          <w:color w:val="000000" w:themeColor="text1"/>
        </w:rPr>
        <w:t>MCU</w:t>
      </w:r>
    </w:p>
    <w:p w14:paraId="0EBF167A" w14:textId="04AB69C9" w:rsidR="0047176C" w:rsidRPr="0047176C" w:rsidRDefault="007D79FB" w:rsidP="005E125D">
      <w:pPr>
        <w:jc w:val="both"/>
      </w:pPr>
      <w:r w:rsidRPr="005E125D">
        <w:rPr>
          <w:color w:val="000000" w:themeColor="text1"/>
        </w:rPr>
        <w:t xml:space="preserve">The chip temperature of all </w:t>
      </w:r>
      <w:r w:rsidR="00CE591E" w:rsidRPr="005E125D">
        <w:rPr>
          <w:color w:val="000000" w:themeColor="text1"/>
        </w:rPr>
        <w:t xml:space="preserve">measurement </w:t>
      </w:r>
      <w:r w:rsidRPr="005E125D">
        <w:rPr>
          <w:color w:val="000000" w:themeColor="text1"/>
        </w:rPr>
        <w:t xml:space="preserve">devices </w:t>
      </w:r>
      <w:r w:rsidR="00CE591E" w:rsidRPr="005E125D">
        <w:rPr>
          <w:color w:val="000000" w:themeColor="text1"/>
        </w:rPr>
        <w:t>is</w:t>
      </w:r>
      <w:r w:rsidRPr="005E125D">
        <w:rPr>
          <w:color w:val="000000" w:themeColor="text1"/>
        </w:rPr>
        <w:t xml:space="preserve"> with</w:t>
      </w:r>
      <w:r>
        <w:t xml:space="preserve">in </w:t>
      </w:r>
      <w:r w:rsidR="00CE591E">
        <w:t>the</w:t>
      </w:r>
      <w:r>
        <w:t xml:space="preserve"> safe range</w:t>
      </w:r>
      <w:r w:rsidR="00CE591E">
        <w:t xml:space="preserve"> and will not be a threat.</w:t>
      </w:r>
    </w:p>
    <w:p w14:paraId="278204B8" w14:textId="40C4AD2C" w:rsidR="00CE591E" w:rsidRPr="0047176C" w:rsidRDefault="00CE591E" w:rsidP="005E125D">
      <w:pPr>
        <w:jc w:val="both"/>
      </w:pPr>
      <w:r>
        <w:t xml:space="preserve">In addition, we have verified that the batteries we use have built-in </w:t>
      </w:r>
      <w:r w:rsidR="000F33EA">
        <w:t>short circuit protection</w:t>
      </w:r>
      <w:r w:rsidR="00EE285D">
        <w:t xml:space="preserve"> during our</w:t>
      </w:r>
      <w:r w:rsidR="00CC12A6">
        <w:t xml:space="preserve"> development process, so in the catastrophic scenario of </w:t>
      </w:r>
      <w:r w:rsidR="004F7F53">
        <w:t>module failure or water flooding, the batteries will not generate</w:t>
      </w:r>
      <w:r w:rsidR="00CB5B0A">
        <w:t xml:space="preserve"> lots of heat for short circuit</w:t>
      </w:r>
      <w:r w:rsidR="00A05F80">
        <w:t xml:space="preserve"> and risk </w:t>
      </w:r>
      <w:r w:rsidR="002C131D">
        <w:t>burning.</w:t>
      </w:r>
    </w:p>
    <w:p w14:paraId="3A8577F5" w14:textId="2EE6856E" w:rsidR="00E21115" w:rsidRDefault="002C131D" w:rsidP="005E125D">
      <w:pPr>
        <w:pStyle w:val="3"/>
        <w:jc w:val="both"/>
      </w:pPr>
      <w:bookmarkStart w:id="21" w:name="_Toc41645449"/>
      <w:r>
        <w:t xml:space="preserve">3.1.3 </w:t>
      </w:r>
      <w:r w:rsidR="00DD01C1">
        <w:t>Accuracy of Sensors</w:t>
      </w:r>
      <w:bookmarkEnd w:id="21"/>
    </w:p>
    <w:p w14:paraId="1026D5D6" w14:textId="0EE3035A" w:rsidR="00C24AE8" w:rsidRPr="004A466F" w:rsidRDefault="002C131D" w:rsidP="005E125D">
      <w:pPr>
        <w:jc w:val="both"/>
        <w:rPr>
          <w:color w:val="FF0000"/>
          <w:lang w:eastAsia="zh-CN"/>
        </w:rPr>
      </w:pPr>
      <w:r>
        <w:t>We verified that most of the sensors produce correct results</w:t>
      </w:r>
      <w:r w:rsidR="00765F14">
        <w:t xml:space="preserve"> </w:t>
      </w:r>
      <w:r w:rsidR="00DD01C1">
        <w:t>within 15%</w:t>
      </w:r>
      <w:r w:rsidR="008B02CF">
        <w:t xml:space="preserve"> error</w:t>
      </w:r>
      <w:r w:rsidR="00765F14">
        <w:t xml:space="preserve"> by comparing them to local air quality report</w:t>
      </w:r>
      <w:r w:rsidR="006F75C8">
        <w:t>s</w:t>
      </w:r>
      <w:r w:rsidR="00765F14">
        <w:t xml:space="preserve"> and </w:t>
      </w:r>
      <w:r w:rsidR="00467088">
        <w:t>a mor</w:t>
      </w:r>
      <w:r w:rsidR="00467088" w:rsidRPr="005E125D">
        <w:rPr>
          <w:color w:val="000000" w:themeColor="text1"/>
        </w:rPr>
        <w:t>e professional device, Air Quality Egg</w:t>
      </w:r>
      <w:r w:rsidR="002F3E83" w:rsidRPr="005E125D">
        <w:rPr>
          <w:color w:val="000000" w:themeColor="text1"/>
        </w:rPr>
        <w:t>. We run both our device and the Egg side by side and compared their results</w:t>
      </w:r>
      <w:r w:rsidR="00C24AE8" w:rsidRPr="005E125D">
        <w:rPr>
          <w:rFonts w:hint="eastAsia"/>
          <w:color w:val="000000" w:themeColor="text1"/>
          <w:lang w:eastAsia="zh-CN"/>
        </w:rPr>
        <w:t>,</w:t>
      </w:r>
      <w:r w:rsidR="00C24AE8" w:rsidRPr="005E125D">
        <w:rPr>
          <w:color w:val="000000" w:themeColor="text1"/>
          <w:lang w:eastAsia="zh-CN"/>
        </w:rPr>
        <w:t xml:space="preserve"> which is shown in Table </w:t>
      </w:r>
      <w:r w:rsidR="005E125D" w:rsidRPr="005E125D">
        <w:rPr>
          <w:color w:val="000000" w:themeColor="text1"/>
          <w:lang w:eastAsia="zh-CN"/>
        </w:rPr>
        <w:t>1</w:t>
      </w:r>
    </w:p>
    <w:p w14:paraId="6644C429" w14:textId="71C9C759" w:rsidR="00C24AE8" w:rsidRDefault="00C24AE8" w:rsidP="00C24AE8">
      <w:pPr>
        <w:pStyle w:val="ad"/>
        <w:keepNext/>
      </w:pPr>
      <w:r>
        <w:tab/>
      </w:r>
      <w:r>
        <w:tab/>
        <w:t xml:space="preserve">Table </w:t>
      </w:r>
      <w:r w:rsidR="00764E44">
        <w:fldChar w:fldCharType="begin"/>
      </w:r>
      <w:r w:rsidR="00764E44">
        <w:instrText xml:space="preserve"> SEQ Table \* ARABIC </w:instrText>
      </w:r>
      <w:r w:rsidR="00764E44">
        <w:fldChar w:fldCharType="separate"/>
      </w:r>
      <w:r w:rsidR="00F044EA">
        <w:rPr>
          <w:noProof/>
        </w:rPr>
        <w:t>1</w:t>
      </w:r>
      <w:r w:rsidR="00764E44">
        <w:rPr>
          <w:noProof/>
        </w:rPr>
        <w:fldChar w:fldCharType="end"/>
      </w:r>
      <w:r>
        <w:t xml:space="preserve">:Air quality </w:t>
      </w:r>
      <w:r w:rsidR="00761AE2">
        <w:t>d</w:t>
      </w:r>
      <w:r>
        <w:t>ata measured by different Devices at the same time and same places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289"/>
        <w:gridCol w:w="1340"/>
        <w:gridCol w:w="1060"/>
        <w:gridCol w:w="971"/>
        <w:gridCol w:w="864"/>
        <w:gridCol w:w="1242"/>
        <w:gridCol w:w="844"/>
        <w:gridCol w:w="986"/>
        <w:gridCol w:w="754"/>
      </w:tblGrid>
      <w:tr w:rsidR="00952199" w14:paraId="60344D72" w14:textId="0E2BB757" w:rsidTr="009750C6">
        <w:tc>
          <w:tcPr>
            <w:tcW w:w="1289" w:type="dxa"/>
          </w:tcPr>
          <w:p w14:paraId="57CCD30D" w14:textId="273DEF80" w:rsidR="00952199" w:rsidRDefault="00952199" w:rsidP="00761AE2">
            <w:pPr>
              <w:jc w:val="center"/>
            </w:pPr>
            <w:r>
              <w:rPr>
                <w:rFonts w:hint="eastAsia"/>
              </w:rPr>
              <w:t>D</w:t>
            </w:r>
            <w:r>
              <w:t>evice</w:t>
            </w:r>
          </w:p>
        </w:tc>
        <w:tc>
          <w:tcPr>
            <w:tcW w:w="1340" w:type="dxa"/>
          </w:tcPr>
          <w:p w14:paraId="67C98EAF" w14:textId="7D4CEC0D" w:rsidR="00952199" w:rsidRDefault="00952199" w:rsidP="003874C7">
            <w:r>
              <w:t>Temperature</w:t>
            </w:r>
          </w:p>
        </w:tc>
        <w:tc>
          <w:tcPr>
            <w:tcW w:w="1060" w:type="dxa"/>
          </w:tcPr>
          <w:p w14:paraId="3A73BE2B" w14:textId="15D74F38" w:rsidR="00952199" w:rsidRDefault="00952199" w:rsidP="003874C7">
            <w:r>
              <w:rPr>
                <w:rFonts w:hint="eastAsia"/>
              </w:rPr>
              <w:t>H</w:t>
            </w:r>
            <w:r>
              <w:t>umidity</w:t>
            </w:r>
          </w:p>
        </w:tc>
        <w:tc>
          <w:tcPr>
            <w:tcW w:w="971" w:type="dxa"/>
          </w:tcPr>
          <w:p w14:paraId="0553555C" w14:textId="5E72111F" w:rsidR="00952199" w:rsidRDefault="00952199" w:rsidP="003874C7">
            <w:r>
              <w:rPr>
                <w:rFonts w:hint="eastAsia"/>
              </w:rPr>
              <w:t>p</w:t>
            </w:r>
            <w:r>
              <w:t>ressure</w:t>
            </w:r>
          </w:p>
        </w:tc>
        <w:tc>
          <w:tcPr>
            <w:tcW w:w="864" w:type="dxa"/>
          </w:tcPr>
          <w:p w14:paraId="68FE66D0" w14:textId="744C9BB5" w:rsidR="00952199" w:rsidRDefault="00952199" w:rsidP="003874C7">
            <w:r>
              <w:rPr>
                <w:rFonts w:hint="eastAsia"/>
              </w:rPr>
              <w:t>C</w:t>
            </w:r>
            <w:r>
              <w:t>O</w:t>
            </w:r>
          </w:p>
        </w:tc>
        <w:tc>
          <w:tcPr>
            <w:tcW w:w="1242" w:type="dxa"/>
          </w:tcPr>
          <w:p w14:paraId="02BB22D7" w14:textId="77AA5EAE" w:rsidR="00952199" w:rsidRDefault="00952199" w:rsidP="003874C7">
            <w:r>
              <w:rPr>
                <w:rFonts w:hint="eastAsia"/>
              </w:rPr>
              <w:t>N</w:t>
            </w:r>
            <w:r>
              <w:t>O2</w:t>
            </w:r>
          </w:p>
        </w:tc>
        <w:tc>
          <w:tcPr>
            <w:tcW w:w="844" w:type="dxa"/>
          </w:tcPr>
          <w:p w14:paraId="44492488" w14:textId="41A0C771" w:rsidR="00952199" w:rsidRDefault="00952199" w:rsidP="003874C7">
            <w:r>
              <w:rPr>
                <w:rFonts w:hint="eastAsia"/>
              </w:rPr>
              <w:t>P</w:t>
            </w:r>
            <w:r>
              <w:t>M1</w:t>
            </w:r>
          </w:p>
        </w:tc>
        <w:tc>
          <w:tcPr>
            <w:tcW w:w="986" w:type="dxa"/>
          </w:tcPr>
          <w:p w14:paraId="4B604CED" w14:textId="73682733" w:rsidR="00952199" w:rsidRDefault="00952199" w:rsidP="003874C7">
            <w:r>
              <w:t>PM2.5</w:t>
            </w:r>
          </w:p>
        </w:tc>
        <w:tc>
          <w:tcPr>
            <w:tcW w:w="754" w:type="dxa"/>
          </w:tcPr>
          <w:p w14:paraId="3E2541BF" w14:textId="300C124D" w:rsidR="00952199" w:rsidRDefault="00952199" w:rsidP="003874C7">
            <w:r>
              <w:t>PM10</w:t>
            </w:r>
          </w:p>
        </w:tc>
      </w:tr>
      <w:tr w:rsidR="00952199" w14:paraId="234306D5" w14:textId="7F7B262A" w:rsidTr="009750C6">
        <w:tc>
          <w:tcPr>
            <w:tcW w:w="1289" w:type="dxa"/>
          </w:tcPr>
          <w:p w14:paraId="518C0939" w14:textId="6ED596F7" w:rsidR="00952199" w:rsidRDefault="00952199" w:rsidP="00761AE2">
            <w:pPr>
              <w:jc w:val="center"/>
            </w:pPr>
            <w:r>
              <w:rPr>
                <w:rFonts w:hint="eastAsia"/>
              </w:rPr>
              <w:t>N</w:t>
            </w:r>
            <w:r>
              <w:t>o.2 measure device</w:t>
            </w:r>
          </w:p>
        </w:tc>
        <w:tc>
          <w:tcPr>
            <w:tcW w:w="1340" w:type="dxa"/>
          </w:tcPr>
          <w:p w14:paraId="044AB564" w14:textId="41E3350F" w:rsidR="00952199" w:rsidRDefault="00952199" w:rsidP="003874C7">
            <w:r>
              <w:rPr>
                <w:rFonts w:hint="eastAsia"/>
              </w:rPr>
              <w:t>2</w:t>
            </w:r>
            <w:r>
              <w:t>5.855297</w:t>
            </w:r>
          </w:p>
        </w:tc>
        <w:tc>
          <w:tcPr>
            <w:tcW w:w="1060" w:type="dxa"/>
          </w:tcPr>
          <w:p w14:paraId="411D5D19" w14:textId="777B1ACD" w:rsidR="00952199" w:rsidRDefault="00952199" w:rsidP="003874C7">
            <w:r>
              <w:rPr>
                <w:rFonts w:hint="eastAsia"/>
              </w:rPr>
              <w:t>5</w:t>
            </w:r>
            <w:r>
              <w:t>6.0576</w:t>
            </w:r>
          </w:p>
        </w:tc>
        <w:tc>
          <w:tcPr>
            <w:tcW w:w="971" w:type="dxa"/>
          </w:tcPr>
          <w:p w14:paraId="1E896286" w14:textId="02A9DA84" w:rsidR="00952199" w:rsidRDefault="00952199" w:rsidP="003874C7">
            <w:r>
              <w:rPr>
                <w:rFonts w:hint="eastAsia"/>
              </w:rPr>
              <w:t>1</w:t>
            </w:r>
            <w:r>
              <w:t>01044</w:t>
            </w:r>
          </w:p>
        </w:tc>
        <w:tc>
          <w:tcPr>
            <w:tcW w:w="864" w:type="dxa"/>
          </w:tcPr>
          <w:p w14:paraId="17956B60" w14:textId="224A4930" w:rsidR="00952199" w:rsidRDefault="009750C6" w:rsidP="003874C7">
            <w:r w:rsidRPr="009750C6">
              <w:t>0.</w:t>
            </w:r>
            <w:r w:rsidR="003C5F42">
              <w:t>3</w:t>
            </w:r>
            <w:r w:rsidRPr="009750C6">
              <w:t>85</w:t>
            </w:r>
          </w:p>
        </w:tc>
        <w:tc>
          <w:tcPr>
            <w:tcW w:w="1242" w:type="dxa"/>
          </w:tcPr>
          <w:p w14:paraId="5A44FA4B" w14:textId="0DA9771C" w:rsidR="00952199" w:rsidRDefault="00952199" w:rsidP="003874C7">
            <w:r w:rsidRPr="00BC4586">
              <w:t>15.924</w:t>
            </w:r>
          </w:p>
        </w:tc>
        <w:tc>
          <w:tcPr>
            <w:tcW w:w="844" w:type="dxa"/>
          </w:tcPr>
          <w:p w14:paraId="73B069FC" w14:textId="14B8196A" w:rsidR="00952199" w:rsidRPr="00BC4586" w:rsidRDefault="00952199" w:rsidP="003874C7">
            <w:r>
              <w:rPr>
                <w:rFonts w:hint="eastAsia"/>
              </w:rPr>
              <w:t>2</w:t>
            </w:r>
            <w:r>
              <w:t>6</w:t>
            </w:r>
          </w:p>
        </w:tc>
        <w:tc>
          <w:tcPr>
            <w:tcW w:w="986" w:type="dxa"/>
          </w:tcPr>
          <w:p w14:paraId="0F2823D1" w14:textId="59583DE6" w:rsidR="00952199" w:rsidRPr="00BC4586" w:rsidRDefault="00952199" w:rsidP="003874C7"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754" w:type="dxa"/>
          </w:tcPr>
          <w:p w14:paraId="32741185" w14:textId="2EE7BCBA" w:rsidR="00952199" w:rsidRDefault="00673999" w:rsidP="003874C7">
            <w:r>
              <w:rPr>
                <w:rFonts w:hint="eastAsia"/>
              </w:rPr>
              <w:t>3</w:t>
            </w:r>
            <w:r>
              <w:t>9</w:t>
            </w:r>
          </w:p>
        </w:tc>
      </w:tr>
      <w:tr w:rsidR="00952199" w14:paraId="5CAA40D5" w14:textId="1B451F4E" w:rsidTr="009750C6">
        <w:tc>
          <w:tcPr>
            <w:tcW w:w="1289" w:type="dxa"/>
          </w:tcPr>
          <w:p w14:paraId="5D69EF52" w14:textId="55A324B9" w:rsidR="00952199" w:rsidRDefault="00952199" w:rsidP="00761AE2">
            <w:pPr>
              <w:jc w:val="center"/>
            </w:pPr>
            <w:r>
              <w:rPr>
                <w:rFonts w:hint="eastAsia"/>
              </w:rPr>
              <w:t>N</w:t>
            </w:r>
            <w:r>
              <w:t>o.9 measure device</w:t>
            </w:r>
          </w:p>
        </w:tc>
        <w:tc>
          <w:tcPr>
            <w:tcW w:w="1340" w:type="dxa"/>
          </w:tcPr>
          <w:p w14:paraId="440F03BE" w14:textId="18119AD0" w:rsidR="00952199" w:rsidRDefault="00952199" w:rsidP="003874C7">
            <w:r>
              <w:rPr>
                <w:rFonts w:hint="eastAsia"/>
              </w:rPr>
              <w:t>2</w:t>
            </w:r>
            <w:r>
              <w:t>5.713614</w:t>
            </w:r>
          </w:p>
        </w:tc>
        <w:tc>
          <w:tcPr>
            <w:tcW w:w="1060" w:type="dxa"/>
          </w:tcPr>
          <w:p w14:paraId="0F0F5988" w14:textId="4770302E" w:rsidR="00952199" w:rsidRDefault="00952199" w:rsidP="003874C7">
            <w:r>
              <w:rPr>
                <w:rFonts w:hint="eastAsia"/>
              </w:rPr>
              <w:t>5</w:t>
            </w:r>
            <w:r>
              <w:t>5.749</w:t>
            </w:r>
          </w:p>
        </w:tc>
        <w:tc>
          <w:tcPr>
            <w:tcW w:w="971" w:type="dxa"/>
          </w:tcPr>
          <w:p w14:paraId="5AEA7126" w14:textId="0AF698E4" w:rsidR="00952199" w:rsidRDefault="00952199" w:rsidP="003874C7">
            <w:r>
              <w:rPr>
                <w:rFonts w:hint="eastAsia"/>
              </w:rPr>
              <w:t>1</w:t>
            </w:r>
            <w:r>
              <w:t>01002</w:t>
            </w:r>
          </w:p>
        </w:tc>
        <w:tc>
          <w:tcPr>
            <w:tcW w:w="864" w:type="dxa"/>
          </w:tcPr>
          <w:p w14:paraId="6F03A83A" w14:textId="1B068AFE" w:rsidR="00952199" w:rsidRDefault="009750C6" w:rsidP="003874C7">
            <w:r w:rsidRPr="009750C6">
              <w:t>0.377</w:t>
            </w:r>
          </w:p>
        </w:tc>
        <w:tc>
          <w:tcPr>
            <w:tcW w:w="1242" w:type="dxa"/>
          </w:tcPr>
          <w:p w14:paraId="53CE24D7" w14:textId="092D3E20" w:rsidR="00952199" w:rsidRDefault="00952199" w:rsidP="007F4FC3">
            <w:r>
              <w:t>1</w:t>
            </w:r>
            <w:r w:rsidRPr="00BC4586">
              <w:t>6.57</w:t>
            </w:r>
            <w:r>
              <w:t>4</w:t>
            </w:r>
          </w:p>
          <w:p w14:paraId="7A59A8B6" w14:textId="77777777" w:rsidR="00952199" w:rsidRDefault="00952199" w:rsidP="003874C7"/>
        </w:tc>
        <w:tc>
          <w:tcPr>
            <w:tcW w:w="844" w:type="dxa"/>
          </w:tcPr>
          <w:p w14:paraId="0AB841CF" w14:textId="0C342EDF" w:rsidR="00952199" w:rsidRDefault="00952199" w:rsidP="007F4FC3"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986" w:type="dxa"/>
          </w:tcPr>
          <w:p w14:paraId="3337157C" w14:textId="5032FFE5" w:rsidR="00952199" w:rsidRDefault="00952199" w:rsidP="007F4FC3">
            <w:r>
              <w:rPr>
                <w:rFonts w:hint="eastAsia"/>
              </w:rPr>
              <w:t>3</w:t>
            </w:r>
            <w:r>
              <w:t>4</w:t>
            </w:r>
          </w:p>
        </w:tc>
        <w:tc>
          <w:tcPr>
            <w:tcW w:w="754" w:type="dxa"/>
          </w:tcPr>
          <w:p w14:paraId="45CEB51F" w14:textId="2EACC664" w:rsidR="00952199" w:rsidRDefault="00673999" w:rsidP="007F4FC3">
            <w:r>
              <w:rPr>
                <w:rFonts w:hint="eastAsia"/>
              </w:rPr>
              <w:t>3</w:t>
            </w:r>
            <w:r>
              <w:t>8</w:t>
            </w:r>
          </w:p>
        </w:tc>
      </w:tr>
      <w:tr w:rsidR="00952199" w14:paraId="01231222" w14:textId="58E8D464" w:rsidTr="009750C6">
        <w:tc>
          <w:tcPr>
            <w:tcW w:w="1289" w:type="dxa"/>
          </w:tcPr>
          <w:p w14:paraId="0A8608D1" w14:textId="7F62F25D" w:rsidR="00952199" w:rsidRDefault="00952199" w:rsidP="00761AE2">
            <w:pPr>
              <w:jc w:val="center"/>
            </w:pPr>
            <w:r>
              <w:rPr>
                <w:rFonts w:hint="eastAsia"/>
              </w:rPr>
              <w:t>A</w:t>
            </w:r>
            <w:r>
              <w:t>ir Quality Egg</w:t>
            </w:r>
          </w:p>
        </w:tc>
        <w:tc>
          <w:tcPr>
            <w:tcW w:w="1340" w:type="dxa"/>
          </w:tcPr>
          <w:p w14:paraId="530D00CF" w14:textId="10BDB54E" w:rsidR="00952199" w:rsidRDefault="00952199" w:rsidP="003874C7">
            <w:r>
              <w:rPr>
                <w:rFonts w:hint="eastAsia"/>
              </w:rPr>
              <w:t>2</w:t>
            </w:r>
            <w:r>
              <w:t>6</w:t>
            </w:r>
          </w:p>
        </w:tc>
        <w:tc>
          <w:tcPr>
            <w:tcW w:w="1060" w:type="dxa"/>
          </w:tcPr>
          <w:p w14:paraId="34E4D898" w14:textId="5AE055A9" w:rsidR="00952199" w:rsidRDefault="00952199" w:rsidP="003874C7">
            <w:r>
              <w:rPr>
                <w:rFonts w:hint="eastAsia"/>
              </w:rPr>
              <w:t>5</w:t>
            </w:r>
            <w:r>
              <w:t>6</w:t>
            </w:r>
          </w:p>
        </w:tc>
        <w:tc>
          <w:tcPr>
            <w:tcW w:w="971" w:type="dxa"/>
          </w:tcPr>
          <w:p w14:paraId="4A561F6D" w14:textId="68334646" w:rsidR="00952199" w:rsidRDefault="00952199" w:rsidP="003874C7">
            <w:r>
              <w:rPr>
                <w:rFonts w:hint="eastAsia"/>
              </w:rPr>
              <w:t>1</w:t>
            </w:r>
            <w:r>
              <w:t>01020</w:t>
            </w:r>
          </w:p>
        </w:tc>
        <w:tc>
          <w:tcPr>
            <w:tcW w:w="864" w:type="dxa"/>
          </w:tcPr>
          <w:p w14:paraId="65007B20" w14:textId="7D5263C1" w:rsidR="00952199" w:rsidRDefault="00952199" w:rsidP="003874C7"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1242" w:type="dxa"/>
          </w:tcPr>
          <w:p w14:paraId="5E80755B" w14:textId="152F0BD6" w:rsidR="00952199" w:rsidRDefault="00952199" w:rsidP="003874C7"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844" w:type="dxa"/>
          </w:tcPr>
          <w:p w14:paraId="2C0D3D53" w14:textId="5F248982" w:rsidR="00952199" w:rsidRDefault="00673999" w:rsidP="003874C7"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986" w:type="dxa"/>
          </w:tcPr>
          <w:p w14:paraId="30163DBA" w14:textId="5811CBD8" w:rsidR="00952199" w:rsidRDefault="00673999" w:rsidP="003874C7"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754" w:type="dxa"/>
          </w:tcPr>
          <w:p w14:paraId="7728DDFD" w14:textId="1BE2104F" w:rsidR="00952199" w:rsidRDefault="00673999" w:rsidP="003874C7">
            <w:r>
              <w:rPr>
                <w:rFonts w:hint="eastAsia"/>
              </w:rPr>
              <w:t>N</w:t>
            </w:r>
            <w:r>
              <w:t>/A</w:t>
            </w:r>
          </w:p>
        </w:tc>
      </w:tr>
    </w:tbl>
    <w:p w14:paraId="43D01A66" w14:textId="2191945F" w:rsidR="00290587" w:rsidRDefault="00290587" w:rsidP="003874C7"/>
    <w:p w14:paraId="68F5C7C4" w14:textId="77777777" w:rsidR="00290587" w:rsidRPr="002C131D" w:rsidRDefault="00290587" w:rsidP="003874C7"/>
    <w:p w14:paraId="5FD019AC" w14:textId="380EA083" w:rsidR="001877E5" w:rsidRPr="002C131D" w:rsidRDefault="001877E5" w:rsidP="003874C7">
      <w:r>
        <w:t xml:space="preserve">We disabled the </w:t>
      </w:r>
      <w:r w:rsidR="00BB6063">
        <w:t>TVOC and CO</w:t>
      </w:r>
      <w:r w:rsidR="00BB6063" w:rsidRPr="00BB6063">
        <w:rPr>
          <w:vertAlign w:val="subscript"/>
        </w:rPr>
        <w:t>2</w:t>
      </w:r>
      <w:r w:rsidR="00BB6063">
        <w:t xml:space="preserve"> output of the </w:t>
      </w:r>
      <w:r w:rsidR="009F7743">
        <w:t>BME 680</w:t>
      </w:r>
      <w:r w:rsidR="00BB6063">
        <w:t xml:space="preserve"> sensor</w:t>
      </w:r>
      <w:r w:rsidR="00960275">
        <w:t xml:space="preserve"> as well as the NH</w:t>
      </w:r>
      <w:r w:rsidR="00960275" w:rsidRPr="00960275">
        <w:rPr>
          <w:vertAlign w:val="subscript"/>
        </w:rPr>
        <w:t>3</w:t>
      </w:r>
      <w:r w:rsidR="00960275">
        <w:t xml:space="preserve"> reading of the </w:t>
      </w:r>
      <w:proofErr w:type="spellStart"/>
      <w:r w:rsidR="005A7172">
        <w:t>MiCS</w:t>
      </w:r>
      <w:proofErr w:type="spellEnd"/>
      <w:r w:rsidR="005A7172">
        <w:t xml:space="preserve"> 6814</w:t>
      </w:r>
      <w:r w:rsidR="00960275">
        <w:t xml:space="preserve"> sensor, since they are </w:t>
      </w:r>
      <w:r w:rsidR="007266E9">
        <w:t xml:space="preserve">unreliable and are often out of the accuracy range. </w:t>
      </w:r>
      <w:r w:rsidR="00C44341">
        <w:t xml:space="preserve">The accuracy of other readings </w:t>
      </w:r>
      <w:r w:rsidR="00AC75A9">
        <w:t>is</w:t>
      </w:r>
      <w:r w:rsidR="00C44341">
        <w:t xml:space="preserve"> verified, and these readings are used.</w:t>
      </w:r>
      <w:r w:rsidR="007266E9">
        <w:t xml:space="preserve"> </w:t>
      </w:r>
    </w:p>
    <w:p w14:paraId="540EA13F" w14:textId="66F11F24" w:rsidR="00D84587" w:rsidRDefault="00D84587" w:rsidP="00300E24">
      <w:pPr>
        <w:pStyle w:val="2"/>
        <w:jc w:val="both"/>
      </w:pPr>
      <w:bookmarkStart w:id="22" w:name="_Toc41645450"/>
      <w:r>
        <w:lastRenderedPageBreak/>
        <w:t>3.</w:t>
      </w:r>
      <w:r w:rsidR="00C6188C">
        <w:t>2</w:t>
      </w:r>
      <w:r>
        <w:t xml:space="preserve"> Software Verification</w:t>
      </w:r>
      <w:bookmarkEnd w:id="22"/>
    </w:p>
    <w:p w14:paraId="4A6D006C" w14:textId="4D126820" w:rsidR="00B42632" w:rsidRDefault="002E3D84" w:rsidP="00300E24">
      <w:pPr>
        <w:jc w:val="both"/>
      </w:pPr>
      <w:r>
        <w:t>In this section</w:t>
      </w:r>
      <w:r w:rsidR="0071760E">
        <w:t xml:space="preserve"> we verify the functionality of our software design, including </w:t>
      </w:r>
      <w:r w:rsidR="00445CFD">
        <w:t>the software running on the MCU and the software on the cloud server.</w:t>
      </w:r>
    </w:p>
    <w:p w14:paraId="15C01F8A" w14:textId="3BE44744" w:rsidR="00567879" w:rsidRDefault="00445CFD" w:rsidP="00300E24">
      <w:pPr>
        <w:pStyle w:val="3"/>
        <w:jc w:val="both"/>
      </w:pPr>
      <w:bookmarkStart w:id="23" w:name="_Toc41645451"/>
      <w:r>
        <w:t xml:space="preserve">3.2.1 Sensors Update at Specified </w:t>
      </w:r>
      <w:r w:rsidR="00CC4182">
        <w:t>Interval</w:t>
      </w:r>
      <w:bookmarkEnd w:id="23"/>
    </w:p>
    <w:p w14:paraId="30C39BE8" w14:textId="4F9C2A52" w:rsidR="00445CFD" w:rsidRPr="00445CFD" w:rsidRDefault="00445CFD" w:rsidP="00300E24">
      <w:pPr>
        <w:jc w:val="both"/>
      </w:pPr>
      <w:r>
        <w:t xml:space="preserve">We </w:t>
      </w:r>
      <w:r w:rsidR="00CC4182">
        <w:t xml:space="preserve">verified that our sensors </w:t>
      </w:r>
      <w:r w:rsidR="00DC4C70">
        <w:t>could</w:t>
      </w:r>
      <w:r w:rsidR="00CC4182">
        <w:t xml:space="preserve"> upload data at a specified interval of </w:t>
      </w:r>
      <w:r w:rsidR="00471248">
        <w:t xml:space="preserve">around </w:t>
      </w:r>
      <w:r w:rsidR="00CC4182">
        <w:t>15 minutes by looking at the timestamp</w:t>
      </w:r>
      <w:r w:rsidR="00471248">
        <w:t>s</w:t>
      </w:r>
      <w:r w:rsidR="00CC4182">
        <w:t xml:space="preserve"> of </w:t>
      </w:r>
      <w:r w:rsidR="00D2311B">
        <w:t>uploaded data recorded by the cloud server.</w:t>
      </w:r>
      <w:r w:rsidR="00471248">
        <w:t xml:space="preserve"> Here is an example of recorded timestamps on our server:</w:t>
      </w:r>
    </w:p>
    <w:p w14:paraId="0B52FC2B" w14:textId="0E17CFBC" w:rsidR="00193D3B" w:rsidRPr="00445CFD" w:rsidRDefault="00193D3B" w:rsidP="00471248">
      <w:pPr>
        <w:jc w:val="center"/>
      </w:pPr>
      <w:r>
        <w:rPr>
          <w:noProof/>
        </w:rPr>
        <w:drawing>
          <wp:inline distT="0" distB="0" distL="0" distR="0" wp14:anchorId="42890B94" wp14:editId="71D5B3C4">
            <wp:extent cx="2435225" cy="823175"/>
            <wp:effectExtent l="0" t="0" r="3175" b="0"/>
            <wp:docPr id="2030523791" name="图片 5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/>
                  </pic:nvPicPr>
                  <pic:blipFill>
                    <a:blip r:embed="rId18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16="http://schemas.microsoft.com/office/drawing/2014/main" xmlns:arto="http://schemas.microsoft.com/office/word/2006/arto" id="{CDCEAC28-5D5E-474C-884C-91B3A2A06117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82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59DE" w14:textId="5432855F" w:rsidR="00471248" w:rsidRPr="00445CFD" w:rsidRDefault="00471248" w:rsidP="00471248">
      <w:pPr>
        <w:jc w:val="center"/>
      </w:pPr>
      <w:r w:rsidRPr="00300E24">
        <w:rPr>
          <w:color w:val="000000" w:themeColor="text1"/>
        </w:rPr>
        <w:t xml:space="preserve">Figure </w:t>
      </w:r>
      <w:r w:rsidR="00300E24" w:rsidRPr="00300E24">
        <w:rPr>
          <w:color w:val="000000" w:themeColor="text1"/>
        </w:rPr>
        <w:t>8</w:t>
      </w:r>
      <w:r w:rsidR="009B7EEB" w:rsidRPr="00300E24">
        <w:rPr>
          <w:color w:val="000000" w:themeColor="text1"/>
        </w:rPr>
        <w:t>: Timesta</w:t>
      </w:r>
      <w:r w:rsidR="009B7EEB">
        <w:t>mps of Uploaded Data from A Sensor</w:t>
      </w:r>
    </w:p>
    <w:p w14:paraId="76969A69" w14:textId="579236CD" w:rsidR="009B7EEB" w:rsidRPr="00445CFD" w:rsidRDefault="002012D9" w:rsidP="00300E24">
      <w:pPr>
        <w:jc w:val="both"/>
      </w:pPr>
      <w:r>
        <w:t>The data is uploaded at actual intervals of around 17 minutes, which is expected sin</w:t>
      </w:r>
      <w:r w:rsidR="006C31CE">
        <w:t xml:space="preserve">ce warming up sensors, </w:t>
      </w:r>
      <w:r w:rsidR="00614E0E">
        <w:t xml:space="preserve">collecting data, </w:t>
      </w:r>
      <w:r w:rsidR="00A4512A">
        <w:t>performing GPS localization</w:t>
      </w:r>
      <w:r w:rsidR="00FA1BFA">
        <w:t xml:space="preserve"> and uploading data take</w:t>
      </w:r>
      <w:r w:rsidR="001B0A52">
        <w:t xml:space="preserve"> approximately 2 minutes.</w:t>
      </w:r>
    </w:p>
    <w:p w14:paraId="68E0114A" w14:textId="2C996011" w:rsidR="009911FF" w:rsidRDefault="002E3D84" w:rsidP="00300E24">
      <w:pPr>
        <w:pStyle w:val="3"/>
        <w:jc w:val="both"/>
      </w:pPr>
      <w:bookmarkStart w:id="24" w:name="_Toc41645452"/>
      <w:r>
        <w:t>3.2.</w:t>
      </w:r>
      <w:r w:rsidR="00567879">
        <w:t>2</w:t>
      </w:r>
      <w:r>
        <w:t xml:space="preserve"> Accuracy of Predicted Map</w:t>
      </w:r>
      <w:bookmarkEnd w:id="24"/>
    </w:p>
    <w:p w14:paraId="66D97933" w14:textId="4F6D1BD6" w:rsidR="00641848" w:rsidRDefault="00641848" w:rsidP="00300E24">
      <w:pPr>
        <w:jc w:val="both"/>
      </w:pPr>
      <w:r>
        <w:t>We verified that the air quality map generated for the present time point</w:t>
      </w:r>
      <w:r w:rsidR="002E2B99">
        <w:t xml:space="preserve"> (the time when sensors upload data)</w:t>
      </w:r>
      <w:r w:rsidR="00B55399">
        <w:t xml:space="preserve"> is within </w:t>
      </w:r>
      <w:r w:rsidR="008B7FA9">
        <w:t>20</w:t>
      </w:r>
      <w:r w:rsidR="00B55399">
        <w:t>% error for most areas of the campus</w:t>
      </w:r>
      <w:r w:rsidR="009A7455">
        <w:t>, by comparing the map to one</w:t>
      </w:r>
      <w:r w:rsidR="00A4384C">
        <w:t xml:space="preserve"> measurement </w:t>
      </w:r>
      <w:r w:rsidR="001F4FDA">
        <w:t>device</w:t>
      </w:r>
      <w:r w:rsidR="00A4384C">
        <w:t xml:space="preserve"> taken </w:t>
      </w:r>
      <w:r w:rsidR="001F4FDA">
        <w:t>off map</w:t>
      </w:r>
      <w:r w:rsidR="00A4384C">
        <w:t xml:space="preserve">. The GPS module of the measurement </w:t>
      </w:r>
      <w:r w:rsidR="001F4FDA">
        <w:t>device</w:t>
      </w:r>
      <w:r w:rsidR="00A4384C">
        <w:t xml:space="preserve"> is intentionally taken out</w:t>
      </w:r>
      <w:r w:rsidR="00DC2101">
        <w:t>,</w:t>
      </w:r>
      <w:r w:rsidR="00A4384C">
        <w:t xml:space="preserve"> so </w:t>
      </w:r>
      <w:r w:rsidR="00775BBB">
        <w:t>without location data</w:t>
      </w:r>
      <w:r w:rsidR="00A4384C">
        <w:t xml:space="preserve"> it will </w:t>
      </w:r>
      <w:r w:rsidR="00DC2101">
        <w:t>neither</w:t>
      </w:r>
      <w:r w:rsidR="00A4384C">
        <w:t xml:space="preserve"> show on the map </w:t>
      </w:r>
      <w:r w:rsidR="003B02CD">
        <w:t>nor be considered in map generation.</w:t>
      </w:r>
      <w:r w:rsidR="00693550">
        <w:t xml:space="preserve"> The </w:t>
      </w:r>
      <w:r w:rsidR="00B1637F">
        <w:t xml:space="preserve">location of the measurement </w:t>
      </w:r>
      <w:r w:rsidR="001F4FDA">
        <w:t>device</w:t>
      </w:r>
      <w:r w:rsidR="00B1637F">
        <w:t xml:space="preserve"> is manually recorded, and </w:t>
      </w:r>
      <w:r w:rsidR="003D05A2">
        <w:t>its</w:t>
      </w:r>
      <w:r w:rsidR="00B1637F">
        <w:t xml:space="preserve"> data </w:t>
      </w:r>
      <w:r w:rsidR="00661A32">
        <w:t xml:space="preserve">at </w:t>
      </w:r>
      <w:r w:rsidR="006B79DF">
        <w:t>that</w:t>
      </w:r>
      <w:r w:rsidR="00661A32">
        <w:t xml:space="preserve"> location</w:t>
      </w:r>
      <w:r w:rsidR="003D05A2">
        <w:t xml:space="preserve"> </w:t>
      </w:r>
      <w:r w:rsidR="009B337A">
        <w:t xml:space="preserve">is compared to the </w:t>
      </w:r>
      <w:r w:rsidR="00661A32">
        <w:t xml:space="preserve">generated </w:t>
      </w:r>
      <w:r w:rsidR="009B337A">
        <w:t>map</w:t>
      </w:r>
      <w:r w:rsidR="00661A32">
        <w:t>.</w:t>
      </w:r>
    </w:p>
    <w:p w14:paraId="4D3F20EE" w14:textId="6743A3A0" w:rsidR="00EF60C5" w:rsidRPr="00EF60C5" w:rsidRDefault="008B7FA9" w:rsidP="00300E24">
      <w:pPr>
        <w:pStyle w:val="3"/>
        <w:jc w:val="both"/>
      </w:pPr>
      <w:bookmarkStart w:id="25" w:name="_Toc41645453"/>
      <w:r>
        <w:t>3.2.3 Able to View Realtime Map</w:t>
      </w:r>
      <w:r w:rsidR="00EF60C5" w:rsidRPr="00EF60C5">
        <w:t xml:space="preserve"> </w:t>
      </w:r>
      <w:r w:rsidR="00911819">
        <w:t>in Browser</w:t>
      </w:r>
      <w:bookmarkEnd w:id="25"/>
    </w:p>
    <w:p w14:paraId="02C11381" w14:textId="6A1B3C57" w:rsidR="00B42632" w:rsidRPr="00B42632" w:rsidRDefault="00911819" w:rsidP="00300E24">
      <w:pPr>
        <w:jc w:val="both"/>
      </w:pPr>
      <w:r>
        <w:t xml:space="preserve">We </w:t>
      </w:r>
      <w:r w:rsidR="00D0693D">
        <w:t>checked</w:t>
      </w:r>
      <w:r>
        <w:t xml:space="preserve"> that the website is available to general public</w:t>
      </w:r>
      <w:r w:rsidR="00D15DBF">
        <w:t xml:space="preserve"> by visiting</w:t>
      </w:r>
      <w:r w:rsidR="00185700">
        <w:t xml:space="preserve"> the website with various computers and browsers</w:t>
      </w:r>
      <w:r w:rsidR="00D0693D">
        <w:t xml:space="preserve"> to verify its functionality. The website </w:t>
      </w:r>
      <w:r w:rsidR="00751BF2">
        <w:t>can</w:t>
      </w:r>
      <w:r w:rsidR="00D0693D">
        <w:t xml:space="preserve"> </w:t>
      </w:r>
      <w:r w:rsidR="00134ED8">
        <w:t xml:space="preserve">display maps of different metrics across the campus, </w:t>
      </w:r>
      <w:r w:rsidR="00F4565B">
        <w:t>display wind rose map based on weather station’s data,</w:t>
      </w:r>
      <w:r w:rsidR="007A56F3">
        <w:t xml:space="preserve"> and provide a download link to the latest data </w:t>
      </w:r>
      <w:r w:rsidR="00751BF2">
        <w:t>for programmatic or statistics usage</w:t>
      </w:r>
      <w:r w:rsidR="00B42632" w:rsidRPr="00B42632">
        <w:t xml:space="preserve">. </w:t>
      </w:r>
    </w:p>
    <w:p w14:paraId="4F913BE8" w14:textId="77777777" w:rsidR="00751BF2" w:rsidRPr="00B42632" w:rsidRDefault="00751BF2" w:rsidP="00751BF2"/>
    <w:p w14:paraId="4763CCCF" w14:textId="77777777" w:rsidR="00D84587" w:rsidRPr="00D84587" w:rsidRDefault="00D84587" w:rsidP="00D84587"/>
    <w:p w14:paraId="56C4B989" w14:textId="77777777" w:rsidR="00D84587" w:rsidRPr="003874C7" w:rsidRDefault="00D84587" w:rsidP="003874C7">
      <w:pPr>
        <w:rPr>
          <w:color w:val="FF0000"/>
          <w:lang w:eastAsia="zh-CN"/>
        </w:rPr>
      </w:pPr>
    </w:p>
    <w:p w14:paraId="71BC5274" w14:textId="77777777" w:rsidR="003874C7" w:rsidRDefault="003874C7" w:rsidP="003874C7"/>
    <w:p w14:paraId="60B40FB8" w14:textId="77777777" w:rsidR="008A47A8" w:rsidRDefault="008A47A8">
      <w:r>
        <w:br w:type="page"/>
      </w:r>
    </w:p>
    <w:p w14:paraId="76CBEF1D" w14:textId="77777777" w:rsidR="00B32010" w:rsidRPr="00B32010" w:rsidRDefault="0088616A" w:rsidP="00B32010">
      <w:pPr>
        <w:pStyle w:val="1"/>
      </w:pPr>
      <w:bookmarkStart w:id="26" w:name="_Toc41645454"/>
      <w:r>
        <w:lastRenderedPageBreak/>
        <w:t xml:space="preserve">4. </w:t>
      </w:r>
      <w:r w:rsidR="00E91562">
        <w:t>Costs</w:t>
      </w:r>
      <w:bookmarkEnd w:id="26"/>
    </w:p>
    <w:p w14:paraId="50262B59" w14:textId="19E8E755" w:rsidR="003810BD" w:rsidRPr="003810BD" w:rsidRDefault="0088616A" w:rsidP="003810BD">
      <w:pPr>
        <w:pStyle w:val="2"/>
      </w:pPr>
      <w:bookmarkStart w:id="27" w:name="_Toc41645455"/>
      <w:r>
        <w:t xml:space="preserve">4.1 </w:t>
      </w:r>
      <w:r w:rsidR="005D5995">
        <w:t>Har</w:t>
      </w:r>
      <w:r w:rsidR="00043382">
        <w:t>dware cost</w:t>
      </w:r>
      <w:bookmarkEnd w:id="27"/>
    </w:p>
    <w:p w14:paraId="188CC95A" w14:textId="5C34F140" w:rsidR="00D779B4" w:rsidRPr="00D779B4" w:rsidRDefault="00D779B4" w:rsidP="00D779B4">
      <w:r>
        <w:rPr>
          <w:rFonts w:hint="eastAsia"/>
        </w:rPr>
        <w:t>I</w:t>
      </w:r>
      <w:r>
        <w:t xml:space="preserve">n our project, </w:t>
      </w:r>
      <w:r w:rsidR="0024768D">
        <w:t xml:space="preserve">the major hardware cost includes </w:t>
      </w:r>
      <w:r w:rsidR="00AF7CC2">
        <w:t xml:space="preserve">the cost to </w:t>
      </w:r>
      <w:r w:rsidR="00FF17D0">
        <w:t xml:space="preserve">build 10 </w:t>
      </w:r>
      <w:r w:rsidR="00523C73">
        <w:t xml:space="preserve">self-designed </w:t>
      </w:r>
      <w:r w:rsidR="00FF17D0">
        <w:t xml:space="preserve">measure </w:t>
      </w:r>
      <w:r w:rsidR="00E17A98">
        <w:t>devices</w:t>
      </w:r>
      <w:r w:rsidR="00523C73">
        <w:t xml:space="preserve"> and the cost to rent a cloud server. </w:t>
      </w:r>
      <w:r w:rsidR="00723EF9">
        <w:t xml:space="preserve">We rent </w:t>
      </w:r>
      <w:r w:rsidR="00015A73">
        <w:t>a cloud server for two months to</w:t>
      </w:r>
      <w:r w:rsidR="00723EF9">
        <w:t xml:space="preserve"> </w:t>
      </w:r>
      <w:r w:rsidR="006A1D04">
        <w:t xml:space="preserve">finish our project. </w:t>
      </w:r>
      <w:r w:rsidR="00EB2794">
        <w:t>For t</w:t>
      </w:r>
      <w:r w:rsidR="00523C73">
        <w:t xml:space="preserve">he Davis </w:t>
      </w:r>
      <w:r w:rsidR="00BD0D9A">
        <w:t>weather station</w:t>
      </w:r>
      <w:r w:rsidR="00EB2794">
        <w:t>, we</w:t>
      </w:r>
      <w:r w:rsidR="00403724">
        <w:t xml:space="preserve"> </w:t>
      </w:r>
      <w:r w:rsidR="00EB27B6">
        <w:t xml:space="preserve">borrow </w:t>
      </w:r>
      <w:r w:rsidR="00A21ABC">
        <w:t>this expensive device</w:t>
      </w:r>
      <w:r w:rsidR="00EB2794">
        <w:t xml:space="preserve"> from</w:t>
      </w:r>
      <w:r w:rsidR="00104A7D">
        <w:t xml:space="preserve"> </w:t>
      </w:r>
      <w:r w:rsidR="00A71F0F">
        <w:t>instructor Simon Hu</w:t>
      </w:r>
      <w:r w:rsidR="00E21B9A">
        <w:t xml:space="preserve">. We </w:t>
      </w:r>
      <w:r w:rsidR="00C60FEE">
        <w:t xml:space="preserve">can </w:t>
      </w:r>
      <w:r w:rsidR="003F7F5A">
        <w:t xml:space="preserve">avoid to </w:t>
      </w:r>
      <w:r w:rsidR="00A21ABC">
        <w:t xml:space="preserve">use this station by getting real-time wind speed and direction from other websites, so we </w:t>
      </w:r>
      <w:r w:rsidR="00774F35">
        <w:t xml:space="preserve">do not count it </w:t>
      </w:r>
      <w:r w:rsidR="000E05BA">
        <w:t xml:space="preserve">in the </w:t>
      </w:r>
      <w:r w:rsidR="00F14EAF">
        <w:t xml:space="preserve">Hardware cost table, which is shown in Table </w:t>
      </w:r>
      <w:r w:rsidR="00300E24">
        <w:t>2</w:t>
      </w:r>
      <w:r w:rsidR="00F14EAF">
        <w:t>.</w:t>
      </w:r>
    </w:p>
    <w:p w14:paraId="40DB57FA" w14:textId="419D05F3" w:rsidR="0028323F" w:rsidRPr="0028323F" w:rsidRDefault="0028323F" w:rsidP="0028323F">
      <w:pPr>
        <w:pStyle w:val="ad"/>
        <w:rPr>
          <w:color w:val="FF0000"/>
        </w:rPr>
      </w:pPr>
      <w:r>
        <w:tab/>
      </w:r>
      <w:r>
        <w:tab/>
      </w:r>
      <w:r>
        <w:tab/>
      </w:r>
      <w:r w:rsidR="00300E24">
        <w:t xml:space="preserve">         </w:t>
      </w:r>
      <w:r>
        <w:t xml:space="preserve">Table </w:t>
      </w:r>
      <w:fldSimple w:instr=" SEQ Table \* ARABIC ">
        <w:r w:rsidR="00F044EA">
          <w:rPr>
            <w:noProof/>
          </w:rPr>
          <w:t>2</w:t>
        </w:r>
      </w:fldSimple>
      <w:r>
        <w:t>: Hardware Cost</w:t>
      </w:r>
      <w:r w:rsidR="00964A0F">
        <w:t xml:space="preserve"> of the </w:t>
      </w:r>
      <w:r w:rsidR="0085506C">
        <w:t>W</w:t>
      </w:r>
      <w:r w:rsidR="00964A0F">
        <w:t xml:space="preserve">hole </w:t>
      </w:r>
      <w:r w:rsidR="0085506C">
        <w:t xml:space="preserve">System </w:t>
      </w:r>
    </w:p>
    <w:tbl>
      <w:tblPr>
        <w:tblStyle w:val="ae"/>
        <w:tblW w:w="0" w:type="auto"/>
        <w:tblInd w:w="-5" w:type="dxa"/>
        <w:tblLook w:val="04A0" w:firstRow="1" w:lastRow="0" w:firstColumn="1" w:lastColumn="0" w:noHBand="0" w:noVBand="1"/>
      </w:tblPr>
      <w:tblGrid>
        <w:gridCol w:w="2728"/>
        <w:gridCol w:w="1986"/>
        <w:gridCol w:w="1994"/>
        <w:gridCol w:w="2295"/>
      </w:tblGrid>
      <w:tr w:rsidR="00127C5A" w:rsidRPr="0041397C" w14:paraId="0A8A2414" w14:textId="77777777" w:rsidTr="00351E36">
        <w:trPr>
          <w:trHeight w:val="342"/>
        </w:trPr>
        <w:tc>
          <w:tcPr>
            <w:tcW w:w="2728" w:type="dxa"/>
            <w:tcBorders>
              <w:top w:val="single" w:sz="4" w:space="0" w:color="auto"/>
            </w:tcBorders>
          </w:tcPr>
          <w:p w14:paraId="2017B028" w14:textId="5CBFFF7D" w:rsidR="00E55AA5" w:rsidRPr="0041397C" w:rsidRDefault="00575FE0" w:rsidP="006B0986"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986" w:type="dxa"/>
            <w:tcBorders>
              <w:top w:val="single" w:sz="4" w:space="0" w:color="auto"/>
            </w:tcBorders>
          </w:tcPr>
          <w:p w14:paraId="389603D6" w14:textId="5635D11F" w:rsidR="00E55AA5" w:rsidRPr="0041397C" w:rsidRDefault="00E55AA5" w:rsidP="006B0986">
            <w:pPr>
              <w:jc w:val="center"/>
              <w:rPr>
                <w:b/>
              </w:rPr>
            </w:pPr>
            <w:r>
              <w:rPr>
                <w:b/>
              </w:rPr>
              <w:t>Retail Cost (</w:t>
            </w:r>
            <w:r w:rsidR="00EF7B07">
              <w:rPr>
                <w:rFonts w:hint="eastAsia"/>
                <w:b/>
                <w:lang w:eastAsia="zh-CN"/>
              </w:rPr>
              <w:t>¥</w:t>
            </w:r>
            <w:r>
              <w:rPr>
                <w:b/>
              </w:rPr>
              <w:t>)</w:t>
            </w:r>
          </w:p>
        </w:tc>
        <w:tc>
          <w:tcPr>
            <w:tcW w:w="1994" w:type="dxa"/>
            <w:tcBorders>
              <w:top w:val="single" w:sz="4" w:space="0" w:color="auto"/>
            </w:tcBorders>
          </w:tcPr>
          <w:p w14:paraId="6E1DFF0F" w14:textId="12842CA5" w:rsidR="00E55AA5" w:rsidRPr="0041397C" w:rsidRDefault="00682B7B" w:rsidP="006B0986">
            <w:pPr>
              <w:jc w:val="center"/>
              <w:rPr>
                <w:b/>
              </w:rPr>
            </w:pPr>
            <w:r>
              <w:rPr>
                <w:b/>
              </w:rPr>
              <w:t>Bulk Cost(</w:t>
            </w:r>
            <w:r>
              <w:rPr>
                <w:rFonts w:hint="eastAsia"/>
                <w:b/>
                <w:lang w:eastAsia="zh-CN"/>
              </w:rPr>
              <w:t>¥</w:t>
            </w:r>
            <w:r>
              <w:rPr>
                <w:b/>
                <w:lang w:eastAsia="zh-CN"/>
              </w:rPr>
              <w:t>)</w:t>
            </w:r>
          </w:p>
        </w:tc>
        <w:tc>
          <w:tcPr>
            <w:tcW w:w="2295" w:type="dxa"/>
            <w:tcBorders>
              <w:top w:val="single" w:sz="4" w:space="0" w:color="auto"/>
            </w:tcBorders>
          </w:tcPr>
          <w:p w14:paraId="0FCEC5E2" w14:textId="67044E63" w:rsidR="00E55AA5" w:rsidRPr="0041397C" w:rsidRDefault="00E55AA5" w:rsidP="006B0986">
            <w:pPr>
              <w:jc w:val="center"/>
              <w:rPr>
                <w:b/>
              </w:rPr>
            </w:pPr>
            <w:r>
              <w:rPr>
                <w:b/>
              </w:rPr>
              <w:t xml:space="preserve">Actual </w:t>
            </w:r>
            <w:r w:rsidRPr="0041397C">
              <w:rPr>
                <w:b/>
              </w:rPr>
              <w:t>Cost</w:t>
            </w:r>
            <w:r>
              <w:rPr>
                <w:b/>
              </w:rPr>
              <w:t xml:space="preserve"> (</w:t>
            </w:r>
            <w:r w:rsidR="00EF7B07">
              <w:rPr>
                <w:b/>
              </w:rPr>
              <w:t>¥</w:t>
            </w:r>
            <w:r>
              <w:rPr>
                <w:b/>
              </w:rPr>
              <w:t>)</w:t>
            </w:r>
          </w:p>
        </w:tc>
      </w:tr>
      <w:tr w:rsidR="00CE724C" w:rsidRPr="00AC2E62" w14:paraId="7737FBFD" w14:textId="77777777" w:rsidTr="00351E36">
        <w:trPr>
          <w:trHeight w:val="319"/>
        </w:trPr>
        <w:tc>
          <w:tcPr>
            <w:tcW w:w="2728" w:type="dxa"/>
          </w:tcPr>
          <w:p w14:paraId="7096D6D9" w14:textId="304621BB" w:rsidR="00E55AA5" w:rsidRPr="00AC2E62" w:rsidRDefault="005D5995" w:rsidP="006B0986">
            <w:pPr>
              <w:jc w:val="center"/>
            </w:pPr>
            <w:r w:rsidRPr="005D5995">
              <w:t>stm32F103C8T6</w:t>
            </w:r>
          </w:p>
        </w:tc>
        <w:tc>
          <w:tcPr>
            <w:tcW w:w="1986" w:type="dxa"/>
          </w:tcPr>
          <w:p w14:paraId="27D5CC9F" w14:textId="5F19D8E3" w:rsidR="00E55AA5" w:rsidRPr="00AC2E62" w:rsidRDefault="005D5995" w:rsidP="006B0986">
            <w:pPr>
              <w:jc w:val="right"/>
            </w:pPr>
            <w:r w:rsidRPr="005D5995">
              <w:t>15.8</w:t>
            </w:r>
          </w:p>
        </w:tc>
        <w:tc>
          <w:tcPr>
            <w:tcW w:w="1994" w:type="dxa"/>
          </w:tcPr>
          <w:p w14:paraId="5017C8C7" w14:textId="2E00184A" w:rsidR="00E55AA5" w:rsidRPr="00AC2E62" w:rsidRDefault="005D5995" w:rsidP="006B0986">
            <w:pPr>
              <w:jc w:val="right"/>
            </w:pPr>
            <w:r>
              <w:rPr>
                <w:rFonts w:hint="eastAsia"/>
              </w:rPr>
              <w:t>1</w:t>
            </w:r>
            <w:r>
              <w:t>5.8</w:t>
            </w:r>
          </w:p>
        </w:tc>
        <w:tc>
          <w:tcPr>
            <w:tcW w:w="2295" w:type="dxa"/>
          </w:tcPr>
          <w:p w14:paraId="3B7E4C0A" w14:textId="3E32BB21" w:rsidR="00E55AA5" w:rsidRPr="00AC2E62" w:rsidRDefault="005D5995" w:rsidP="006B0986">
            <w:pPr>
              <w:jc w:val="right"/>
            </w:pPr>
            <w:r>
              <w:rPr>
                <w:rFonts w:hint="eastAsia"/>
              </w:rPr>
              <w:t>1</w:t>
            </w:r>
            <w:r>
              <w:t>5.8*10=158</w:t>
            </w:r>
          </w:p>
        </w:tc>
      </w:tr>
      <w:tr w:rsidR="00CE724C" w:rsidRPr="00AC2E62" w14:paraId="164A55D1" w14:textId="77777777" w:rsidTr="00351E36">
        <w:trPr>
          <w:trHeight w:val="342"/>
        </w:trPr>
        <w:tc>
          <w:tcPr>
            <w:tcW w:w="2728" w:type="dxa"/>
          </w:tcPr>
          <w:p w14:paraId="39CB0961" w14:textId="4C702F98" w:rsidR="00E55AA5" w:rsidRPr="00AC2E62" w:rsidRDefault="005D5995" w:rsidP="006B0986">
            <w:pPr>
              <w:jc w:val="center"/>
            </w:pPr>
            <w:r w:rsidRPr="005D5995">
              <w:t>ESP8266 (ESP - 01)</w:t>
            </w:r>
          </w:p>
        </w:tc>
        <w:tc>
          <w:tcPr>
            <w:tcW w:w="1986" w:type="dxa"/>
          </w:tcPr>
          <w:p w14:paraId="7FB8B079" w14:textId="614D2785" w:rsidR="00E55AA5" w:rsidRPr="00AC2E62" w:rsidRDefault="005D5995" w:rsidP="006B0986">
            <w:pPr>
              <w:jc w:val="right"/>
            </w:pPr>
            <w:r w:rsidRPr="005D5995">
              <w:t>16.95</w:t>
            </w:r>
          </w:p>
        </w:tc>
        <w:tc>
          <w:tcPr>
            <w:tcW w:w="1994" w:type="dxa"/>
          </w:tcPr>
          <w:p w14:paraId="6B570079" w14:textId="20AFD1E5" w:rsidR="00E55AA5" w:rsidRPr="00AC2E62" w:rsidRDefault="005D5995" w:rsidP="006B0986">
            <w:pPr>
              <w:jc w:val="right"/>
            </w:pPr>
            <w:r w:rsidRPr="005D5995">
              <w:t>16.95</w:t>
            </w:r>
          </w:p>
        </w:tc>
        <w:tc>
          <w:tcPr>
            <w:tcW w:w="2295" w:type="dxa"/>
          </w:tcPr>
          <w:p w14:paraId="03BA1F2B" w14:textId="42913C1D" w:rsidR="00E55AA5" w:rsidRPr="00AC2E62" w:rsidRDefault="005D5995" w:rsidP="006B0986">
            <w:pPr>
              <w:jc w:val="right"/>
            </w:pPr>
            <w:r w:rsidRPr="005D5995">
              <w:t>16.95</w:t>
            </w:r>
            <w:r>
              <w:t>*10=169.5</w:t>
            </w:r>
          </w:p>
        </w:tc>
      </w:tr>
      <w:tr w:rsidR="00247253" w:rsidRPr="00AC2E62" w14:paraId="488AAB21" w14:textId="77777777" w:rsidTr="00351E36">
        <w:trPr>
          <w:trHeight w:val="342"/>
        </w:trPr>
        <w:tc>
          <w:tcPr>
            <w:tcW w:w="2728" w:type="dxa"/>
          </w:tcPr>
          <w:p w14:paraId="120F0631" w14:textId="44F9A07A" w:rsidR="005D5995" w:rsidRPr="005D5995" w:rsidRDefault="005D5995" w:rsidP="006B0986">
            <w:pPr>
              <w:jc w:val="center"/>
            </w:pPr>
            <w:r w:rsidRPr="005D5995">
              <w:t>pms5003</w:t>
            </w:r>
          </w:p>
        </w:tc>
        <w:tc>
          <w:tcPr>
            <w:tcW w:w="1986" w:type="dxa"/>
          </w:tcPr>
          <w:p w14:paraId="656D4291" w14:textId="48980942" w:rsidR="005D5995" w:rsidRPr="00AC2E62" w:rsidRDefault="0028323F" w:rsidP="006B0986">
            <w:pPr>
              <w:jc w:val="right"/>
            </w:pPr>
            <w:r>
              <w:rPr>
                <w:rFonts w:hint="eastAsia"/>
              </w:rPr>
              <w:t>7</w:t>
            </w:r>
            <w:r>
              <w:t>0</w:t>
            </w:r>
          </w:p>
        </w:tc>
        <w:tc>
          <w:tcPr>
            <w:tcW w:w="1994" w:type="dxa"/>
          </w:tcPr>
          <w:p w14:paraId="2B9F9A6E" w14:textId="13A68C62" w:rsidR="005D5995" w:rsidRPr="00AC2E62" w:rsidRDefault="0028323F" w:rsidP="006B0986">
            <w:pPr>
              <w:jc w:val="right"/>
            </w:pPr>
            <w:r>
              <w:rPr>
                <w:rFonts w:hint="eastAsia"/>
              </w:rPr>
              <w:t>7</w:t>
            </w:r>
            <w:r>
              <w:t>0</w:t>
            </w:r>
          </w:p>
        </w:tc>
        <w:tc>
          <w:tcPr>
            <w:tcW w:w="2295" w:type="dxa"/>
          </w:tcPr>
          <w:p w14:paraId="24F43B10" w14:textId="680D2A24" w:rsidR="005D5995" w:rsidRPr="00AC2E62" w:rsidRDefault="0028323F" w:rsidP="006B0986">
            <w:pPr>
              <w:jc w:val="right"/>
            </w:pPr>
            <w:r>
              <w:rPr>
                <w:rFonts w:hint="eastAsia"/>
              </w:rPr>
              <w:t>7</w:t>
            </w:r>
            <w:r>
              <w:t>0*10=700</w:t>
            </w:r>
          </w:p>
        </w:tc>
      </w:tr>
      <w:tr w:rsidR="00247253" w:rsidRPr="00AC2E62" w14:paraId="6FBA4915" w14:textId="77777777" w:rsidTr="00351E36">
        <w:trPr>
          <w:trHeight w:val="342"/>
        </w:trPr>
        <w:tc>
          <w:tcPr>
            <w:tcW w:w="2728" w:type="dxa"/>
          </w:tcPr>
          <w:p w14:paraId="29616677" w14:textId="73DC69C4" w:rsidR="005D5995" w:rsidRPr="005D5995" w:rsidRDefault="009F7743" w:rsidP="006B0986">
            <w:pPr>
              <w:jc w:val="center"/>
            </w:pPr>
            <w:r>
              <w:t>BME 680</w:t>
            </w:r>
          </w:p>
        </w:tc>
        <w:tc>
          <w:tcPr>
            <w:tcW w:w="1986" w:type="dxa"/>
          </w:tcPr>
          <w:p w14:paraId="18A4B5BB" w14:textId="0373D27D" w:rsidR="005D5995" w:rsidRPr="00AC2E62" w:rsidRDefault="0028323F" w:rsidP="006B0986">
            <w:pPr>
              <w:jc w:val="right"/>
            </w:pPr>
            <w:r>
              <w:rPr>
                <w:rFonts w:hint="eastAsia"/>
              </w:rPr>
              <w:t>5</w:t>
            </w:r>
            <w:r>
              <w:t>5</w:t>
            </w:r>
          </w:p>
        </w:tc>
        <w:tc>
          <w:tcPr>
            <w:tcW w:w="1994" w:type="dxa"/>
          </w:tcPr>
          <w:p w14:paraId="01DC79E4" w14:textId="5B9C245B" w:rsidR="005D5995" w:rsidRPr="00AC2E62" w:rsidRDefault="0028323F" w:rsidP="006B0986">
            <w:pPr>
              <w:jc w:val="right"/>
            </w:pPr>
            <w:r>
              <w:rPr>
                <w:rFonts w:hint="eastAsia"/>
              </w:rPr>
              <w:t>5</w:t>
            </w:r>
            <w:r>
              <w:t>5</w:t>
            </w:r>
          </w:p>
        </w:tc>
        <w:tc>
          <w:tcPr>
            <w:tcW w:w="2295" w:type="dxa"/>
          </w:tcPr>
          <w:p w14:paraId="023CC0BA" w14:textId="5A92F64C" w:rsidR="005D5995" w:rsidRPr="00AC2E62" w:rsidRDefault="0028323F" w:rsidP="006B0986">
            <w:pPr>
              <w:jc w:val="right"/>
            </w:pPr>
            <w:r>
              <w:rPr>
                <w:rFonts w:hint="eastAsia"/>
              </w:rPr>
              <w:t>5</w:t>
            </w:r>
            <w:r>
              <w:t>5*10=550</w:t>
            </w:r>
          </w:p>
        </w:tc>
      </w:tr>
      <w:tr w:rsidR="00247253" w:rsidRPr="00AC2E62" w14:paraId="27A26714" w14:textId="77777777" w:rsidTr="00351E36">
        <w:trPr>
          <w:trHeight w:val="342"/>
        </w:trPr>
        <w:tc>
          <w:tcPr>
            <w:tcW w:w="2728" w:type="dxa"/>
          </w:tcPr>
          <w:p w14:paraId="7EDE7879" w14:textId="324B53A4" w:rsidR="005D5995" w:rsidRPr="005D5995" w:rsidRDefault="0028323F" w:rsidP="006B0986">
            <w:pPr>
              <w:jc w:val="center"/>
            </w:pPr>
            <w:r w:rsidRPr="0028323F">
              <w:t>18650 battery</w:t>
            </w:r>
          </w:p>
        </w:tc>
        <w:tc>
          <w:tcPr>
            <w:tcW w:w="1986" w:type="dxa"/>
          </w:tcPr>
          <w:p w14:paraId="37C0AAE0" w14:textId="7815CADD" w:rsidR="005D5995" w:rsidRPr="00AC2E62" w:rsidRDefault="00DF5DF2" w:rsidP="006B0986">
            <w:pPr>
              <w:jc w:val="right"/>
            </w:pPr>
            <w:r>
              <w:rPr>
                <w:rFonts w:hint="eastAsia"/>
              </w:rPr>
              <w:t>8</w:t>
            </w:r>
            <w:r>
              <w:t>8</w:t>
            </w:r>
          </w:p>
        </w:tc>
        <w:tc>
          <w:tcPr>
            <w:tcW w:w="1994" w:type="dxa"/>
          </w:tcPr>
          <w:p w14:paraId="75682305" w14:textId="68475084" w:rsidR="005D5995" w:rsidRPr="00AC2E62" w:rsidRDefault="00DF5DF2" w:rsidP="006B0986">
            <w:pPr>
              <w:jc w:val="right"/>
            </w:pPr>
            <w:r>
              <w:rPr>
                <w:rFonts w:hint="eastAsia"/>
              </w:rPr>
              <w:t>8</w:t>
            </w:r>
            <w:r>
              <w:t>8</w:t>
            </w:r>
          </w:p>
        </w:tc>
        <w:tc>
          <w:tcPr>
            <w:tcW w:w="2295" w:type="dxa"/>
          </w:tcPr>
          <w:p w14:paraId="37147A3E" w14:textId="13889D6D" w:rsidR="005D5995" w:rsidRPr="00AC2E62" w:rsidRDefault="00DF5DF2" w:rsidP="006B0986">
            <w:pPr>
              <w:jc w:val="right"/>
            </w:pPr>
            <w:r>
              <w:rPr>
                <w:rFonts w:hint="eastAsia"/>
              </w:rPr>
              <w:t>8</w:t>
            </w:r>
            <w:r>
              <w:t>8*10=880</w:t>
            </w:r>
          </w:p>
        </w:tc>
      </w:tr>
      <w:tr w:rsidR="004D5997" w:rsidRPr="00AC2E62" w14:paraId="23EF6662" w14:textId="77777777" w:rsidTr="00351E36">
        <w:trPr>
          <w:trHeight w:val="342"/>
        </w:trPr>
        <w:tc>
          <w:tcPr>
            <w:tcW w:w="2728" w:type="dxa"/>
          </w:tcPr>
          <w:p w14:paraId="29B06FFC" w14:textId="102C65A3" w:rsidR="004D5997" w:rsidRPr="0028323F" w:rsidRDefault="004D5997" w:rsidP="006B0986">
            <w:pPr>
              <w:jc w:val="center"/>
            </w:pPr>
            <w:r w:rsidRPr="0028323F">
              <w:t>18650 battery</w:t>
            </w:r>
            <w:r>
              <w:t xml:space="preserve"> </w:t>
            </w:r>
            <w:r w:rsidR="006E0128">
              <w:rPr>
                <w:rFonts w:hint="eastAsia"/>
                <w:lang w:eastAsia="zh-CN"/>
              </w:rPr>
              <w:t>holder</w:t>
            </w:r>
          </w:p>
        </w:tc>
        <w:tc>
          <w:tcPr>
            <w:tcW w:w="1986" w:type="dxa"/>
          </w:tcPr>
          <w:p w14:paraId="70C4CD51" w14:textId="6A9FCC08" w:rsidR="004D5997" w:rsidRDefault="004B0A66" w:rsidP="006B0986">
            <w:pPr>
              <w:jc w:val="righ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</w:t>
            </w:r>
            <w:r>
              <w:rPr>
                <w:lang w:eastAsia="zh-CN"/>
              </w:rPr>
              <w:t>.21</w:t>
            </w:r>
          </w:p>
        </w:tc>
        <w:tc>
          <w:tcPr>
            <w:tcW w:w="1994" w:type="dxa"/>
          </w:tcPr>
          <w:p w14:paraId="49059429" w14:textId="45A42817" w:rsidR="004D5997" w:rsidRDefault="004B0A66" w:rsidP="006B0986">
            <w:pPr>
              <w:jc w:val="righ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</w:t>
            </w:r>
            <w:r>
              <w:rPr>
                <w:lang w:eastAsia="zh-CN"/>
              </w:rPr>
              <w:t>.21</w:t>
            </w:r>
          </w:p>
        </w:tc>
        <w:tc>
          <w:tcPr>
            <w:tcW w:w="2295" w:type="dxa"/>
          </w:tcPr>
          <w:p w14:paraId="7611CCEC" w14:textId="69C701F9" w:rsidR="004D5997" w:rsidRDefault="004B0A66" w:rsidP="006B0986">
            <w:pPr>
              <w:jc w:val="righ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</w:t>
            </w:r>
            <w:r>
              <w:rPr>
                <w:lang w:eastAsia="zh-CN"/>
              </w:rPr>
              <w:t>.21*10=32.1</w:t>
            </w:r>
          </w:p>
        </w:tc>
      </w:tr>
      <w:tr w:rsidR="00346394" w:rsidRPr="00AC2E62" w14:paraId="013DFB55" w14:textId="77777777" w:rsidTr="00351E36">
        <w:trPr>
          <w:trHeight w:val="342"/>
        </w:trPr>
        <w:tc>
          <w:tcPr>
            <w:tcW w:w="2728" w:type="dxa"/>
          </w:tcPr>
          <w:p w14:paraId="76795D3B" w14:textId="7E0F5923" w:rsidR="00346394" w:rsidRPr="0028323F" w:rsidRDefault="00346394" w:rsidP="006B0986">
            <w:pPr>
              <w:jc w:val="center"/>
            </w:pPr>
            <w:r>
              <w:rPr>
                <w:rFonts w:hint="eastAsia"/>
              </w:rPr>
              <w:t>C</w:t>
            </w:r>
            <w:r>
              <w:t>D42 battery module</w:t>
            </w:r>
          </w:p>
        </w:tc>
        <w:tc>
          <w:tcPr>
            <w:tcW w:w="1986" w:type="dxa"/>
          </w:tcPr>
          <w:p w14:paraId="28FA8703" w14:textId="1D7F6D26" w:rsidR="00346394" w:rsidRDefault="004B0C85" w:rsidP="006B0986">
            <w:pPr>
              <w:jc w:val="righ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5</w:t>
            </w:r>
            <w:r>
              <w:rPr>
                <w:lang w:eastAsia="zh-CN"/>
              </w:rPr>
              <w:t>.03</w:t>
            </w:r>
          </w:p>
        </w:tc>
        <w:tc>
          <w:tcPr>
            <w:tcW w:w="1994" w:type="dxa"/>
          </w:tcPr>
          <w:p w14:paraId="2E1A4B31" w14:textId="6E7DA87F" w:rsidR="00346394" w:rsidRDefault="004B0C85" w:rsidP="006B0986">
            <w:pPr>
              <w:jc w:val="righ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5</w:t>
            </w:r>
            <w:r>
              <w:rPr>
                <w:lang w:eastAsia="zh-CN"/>
              </w:rPr>
              <w:t>.03</w:t>
            </w:r>
          </w:p>
        </w:tc>
        <w:tc>
          <w:tcPr>
            <w:tcW w:w="2295" w:type="dxa"/>
          </w:tcPr>
          <w:p w14:paraId="41C36D1E" w14:textId="37F75F1C" w:rsidR="00346394" w:rsidRDefault="004B0C85" w:rsidP="006B0986">
            <w:pPr>
              <w:jc w:val="righ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5</w:t>
            </w:r>
            <w:r>
              <w:rPr>
                <w:lang w:eastAsia="zh-CN"/>
              </w:rPr>
              <w:t>.03*10=50.3</w:t>
            </w:r>
          </w:p>
        </w:tc>
      </w:tr>
      <w:tr w:rsidR="00247253" w:rsidRPr="00AC2E62" w14:paraId="7C51672C" w14:textId="77777777" w:rsidTr="00351E36">
        <w:trPr>
          <w:trHeight w:val="342"/>
        </w:trPr>
        <w:tc>
          <w:tcPr>
            <w:tcW w:w="2728" w:type="dxa"/>
          </w:tcPr>
          <w:p w14:paraId="3C688430" w14:textId="166E94BB" w:rsidR="005D5995" w:rsidRPr="005D5995" w:rsidRDefault="005A7172" w:rsidP="006B0986">
            <w:pPr>
              <w:jc w:val="center"/>
            </w:pPr>
            <w:proofErr w:type="spellStart"/>
            <w:r>
              <w:t>MiCS</w:t>
            </w:r>
            <w:proofErr w:type="spellEnd"/>
            <w:r>
              <w:t xml:space="preserve"> 6814</w:t>
            </w:r>
          </w:p>
        </w:tc>
        <w:tc>
          <w:tcPr>
            <w:tcW w:w="1986" w:type="dxa"/>
          </w:tcPr>
          <w:p w14:paraId="10A407D2" w14:textId="1A0C1AF8" w:rsidR="005D5995" w:rsidRPr="00AC2E62" w:rsidRDefault="00DF5DF2" w:rsidP="006B0986">
            <w:pPr>
              <w:jc w:val="right"/>
            </w:pPr>
            <w:r>
              <w:rPr>
                <w:rFonts w:hint="eastAsia"/>
              </w:rPr>
              <w:t>1</w:t>
            </w:r>
            <w:r>
              <w:t>49.6</w:t>
            </w:r>
          </w:p>
        </w:tc>
        <w:tc>
          <w:tcPr>
            <w:tcW w:w="1994" w:type="dxa"/>
          </w:tcPr>
          <w:p w14:paraId="7FCCC9B8" w14:textId="6DD1230D" w:rsidR="005D5995" w:rsidRPr="00AC2E62" w:rsidRDefault="00DF5DF2" w:rsidP="006B0986">
            <w:pPr>
              <w:jc w:val="right"/>
            </w:pPr>
            <w:r>
              <w:rPr>
                <w:rFonts w:hint="eastAsia"/>
              </w:rPr>
              <w:t>1</w:t>
            </w:r>
            <w:r>
              <w:t>49.6</w:t>
            </w:r>
          </w:p>
        </w:tc>
        <w:tc>
          <w:tcPr>
            <w:tcW w:w="2295" w:type="dxa"/>
          </w:tcPr>
          <w:p w14:paraId="6E638E27" w14:textId="5E1C774A" w:rsidR="005D5995" w:rsidRPr="00AC2E62" w:rsidRDefault="00DF5DF2" w:rsidP="006B0986">
            <w:pPr>
              <w:jc w:val="right"/>
            </w:pPr>
            <w:r>
              <w:rPr>
                <w:rFonts w:hint="eastAsia"/>
              </w:rPr>
              <w:t>1</w:t>
            </w:r>
            <w:r>
              <w:t>49.6*10=1496</w:t>
            </w:r>
          </w:p>
        </w:tc>
      </w:tr>
      <w:tr w:rsidR="00D34258" w:rsidRPr="00AC2E62" w14:paraId="3F39FB22" w14:textId="77777777" w:rsidTr="00351E36">
        <w:trPr>
          <w:trHeight w:val="342"/>
        </w:trPr>
        <w:tc>
          <w:tcPr>
            <w:tcW w:w="2728" w:type="dxa"/>
          </w:tcPr>
          <w:p w14:paraId="563F29E7" w14:textId="796C1D8C" w:rsidR="00D34258" w:rsidRPr="00DF5DF2" w:rsidRDefault="00687122" w:rsidP="006B0986">
            <w:pPr>
              <w:jc w:val="center"/>
            </w:pPr>
            <w:r>
              <w:rPr>
                <w:rFonts w:hint="eastAsia"/>
              </w:rPr>
              <w:t>G</w:t>
            </w:r>
            <w:r>
              <w:t xml:space="preserve">PS Beidou </w:t>
            </w:r>
            <w:r w:rsidR="00556694">
              <w:t>BDS module</w:t>
            </w:r>
          </w:p>
        </w:tc>
        <w:tc>
          <w:tcPr>
            <w:tcW w:w="1986" w:type="dxa"/>
          </w:tcPr>
          <w:p w14:paraId="50377449" w14:textId="7E322C25" w:rsidR="00D34258" w:rsidRDefault="00EA32AF" w:rsidP="006B0986">
            <w:pPr>
              <w:jc w:val="right"/>
            </w:pPr>
            <w:r>
              <w:rPr>
                <w:rFonts w:hint="eastAsia"/>
              </w:rPr>
              <w:t>3</w:t>
            </w:r>
            <w:r>
              <w:t>8</w:t>
            </w:r>
          </w:p>
        </w:tc>
        <w:tc>
          <w:tcPr>
            <w:tcW w:w="1994" w:type="dxa"/>
          </w:tcPr>
          <w:p w14:paraId="7A74E789" w14:textId="25FA0FF7" w:rsidR="00D34258" w:rsidRDefault="00EA32AF" w:rsidP="006B0986">
            <w:pPr>
              <w:jc w:val="right"/>
            </w:pPr>
            <w:r>
              <w:rPr>
                <w:rFonts w:hint="eastAsia"/>
              </w:rPr>
              <w:t>3</w:t>
            </w:r>
            <w:r>
              <w:t>8</w:t>
            </w:r>
          </w:p>
        </w:tc>
        <w:tc>
          <w:tcPr>
            <w:tcW w:w="2295" w:type="dxa"/>
          </w:tcPr>
          <w:p w14:paraId="71E37CDC" w14:textId="2B2B8A77" w:rsidR="00D34258" w:rsidRDefault="00EA32AF" w:rsidP="006B0986">
            <w:pPr>
              <w:jc w:val="right"/>
            </w:pPr>
            <w:r>
              <w:rPr>
                <w:rFonts w:hint="eastAsia"/>
              </w:rPr>
              <w:t>3</w:t>
            </w:r>
            <w:r>
              <w:t>8*10=380</w:t>
            </w:r>
          </w:p>
        </w:tc>
      </w:tr>
      <w:tr w:rsidR="00247253" w:rsidRPr="00AC2E62" w14:paraId="21979CE4" w14:textId="77777777" w:rsidTr="00351E36">
        <w:trPr>
          <w:trHeight w:val="342"/>
        </w:trPr>
        <w:tc>
          <w:tcPr>
            <w:tcW w:w="2728" w:type="dxa"/>
          </w:tcPr>
          <w:p w14:paraId="0E5F2171" w14:textId="26000071" w:rsidR="005D5995" w:rsidRPr="005D5995" w:rsidRDefault="0077772B" w:rsidP="006B0986">
            <w:pPr>
              <w:jc w:val="center"/>
            </w:pPr>
            <w:r>
              <w:rPr>
                <w:rFonts w:hint="eastAsia"/>
              </w:rPr>
              <w:t>N</w:t>
            </w:r>
            <w:r>
              <w:t xml:space="preserve"> channel MOSFET</w:t>
            </w:r>
          </w:p>
        </w:tc>
        <w:tc>
          <w:tcPr>
            <w:tcW w:w="1986" w:type="dxa"/>
          </w:tcPr>
          <w:p w14:paraId="7292921D" w14:textId="79C3E2C8" w:rsidR="005D5995" w:rsidRPr="00AC2E62" w:rsidRDefault="004A4089" w:rsidP="006B0986">
            <w:pPr>
              <w:jc w:val="right"/>
            </w:pPr>
            <w:r>
              <w:rPr>
                <w:rFonts w:hint="eastAsia"/>
              </w:rPr>
              <w:t>4</w:t>
            </w:r>
            <w:r>
              <w:t>.15</w:t>
            </w:r>
          </w:p>
        </w:tc>
        <w:tc>
          <w:tcPr>
            <w:tcW w:w="1994" w:type="dxa"/>
          </w:tcPr>
          <w:p w14:paraId="7BFC46DC" w14:textId="48D69FED" w:rsidR="005D5995" w:rsidRPr="00AC2E62" w:rsidRDefault="004A4089" w:rsidP="006B0986">
            <w:pPr>
              <w:jc w:val="right"/>
            </w:pPr>
            <w:r>
              <w:rPr>
                <w:rFonts w:hint="eastAsia"/>
              </w:rPr>
              <w:t>4</w:t>
            </w:r>
            <w:r>
              <w:t>,15</w:t>
            </w:r>
          </w:p>
        </w:tc>
        <w:tc>
          <w:tcPr>
            <w:tcW w:w="2295" w:type="dxa"/>
          </w:tcPr>
          <w:p w14:paraId="18376E85" w14:textId="4C7A6EFC" w:rsidR="005D5995" w:rsidRPr="00AC2E62" w:rsidRDefault="004A4089" w:rsidP="006B0986">
            <w:pPr>
              <w:jc w:val="right"/>
            </w:pPr>
            <w:r>
              <w:rPr>
                <w:rFonts w:hint="eastAsia"/>
              </w:rPr>
              <w:t>4</w:t>
            </w:r>
            <w:r>
              <w:t>.15*20=41.5</w:t>
            </w:r>
          </w:p>
        </w:tc>
      </w:tr>
      <w:tr w:rsidR="004A4089" w:rsidRPr="00AC2E62" w14:paraId="5A5232C7" w14:textId="77777777" w:rsidTr="00351E36">
        <w:trPr>
          <w:trHeight w:val="342"/>
        </w:trPr>
        <w:tc>
          <w:tcPr>
            <w:tcW w:w="2728" w:type="dxa"/>
          </w:tcPr>
          <w:p w14:paraId="7B5DCAB5" w14:textId="2112D82E" w:rsidR="004A4089" w:rsidRDefault="00001D1C" w:rsidP="006B0986">
            <w:pPr>
              <w:jc w:val="center"/>
            </w:pPr>
            <w:r>
              <w:rPr>
                <w:rFonts w:hint="eastAsia"/>
                <w:lang w:eastAsia="zh-CN"/>
              </w:rPr>
              <w:t>A</w:t>
            </w:r>
            <w:r w:rsidRPr="00001D1C">
              <w:t>djustable resistor</w:t>
            </w:r>
          </w:p>
        </w:tc>
        <w:tc>
          <w:tcPr>
            <w:tcW w:w="1986" w:type="dxa"/>
          </w:tcPr>
          <w:p w14:paraId="58367478" w14:textId="03EFCB88" w:rsidR="004A4089" w:rsidRDefault="00A61EA9" w:rsidP="006B0986">
            <w:pPr>
              <w:jc w:val="right"/>
            </w:pPr>
            <w:r>
              <w:rPr>
                <w:rFonts w:hint="eastAsia"/>
              </w:rPr>
              <w:t>1</w:t>
            </w:r>
            <w:r>
              <w:t>.5</w:t>
            </w:r>
          </w:p>
        </w:tc>
        <w:tc>
          <w:tcPr>
            <w:tcW w:w="1994" w:type="dxa"/>
          </w:tcPr>
          <w:p w14:paraId="3C1EFD08" w14:textId="6B3EE749" w:rsidR="004A4089" w:rsidRDefault="00A61EA9" w:rsidP="006B0986">
            <w:pPr>
              <w:jc w:val="right"/>
            </w:pPr>
            <w:r>
              <w:rPr>
                <w:rFonts w:hint="eastAsia"/>
              </w:rPr>
              <w:t>1</w:t>
            </w:r>
            <w:r>
              <w:t>.5</w:t>
            </w:r>
          </w:p>
        </w:tc>
        <w:tc>
          <w:tcPr>
            <w:tcW w:w="2295" w:type="dxa"/>
          </w:tcPr>
          <w:p w14:paraId="0BDDE2CB" w14:textId="183A9D1F" w:rsidR="004A4089" w:rsidRDefault="00A61EA9" w:rsidP="006B0986">
            <w:pPr>
              <w:jc w:val="right"/>
            </w:pPr>
            <w:r>
              <w:rPr>
                <w:rFonts w:hint="eastAsia"/>
              </w:rPr>
              <w:t>1</w:t>
            </w:r>
            <w:r>
              <w:t>.5*30=45</w:t>
            </w:r>
          </w:p>
        </w:tc>
      </w:tr>
      <w:tr w:rsidR="00053AC7" w:rsidRPr="00AC2E62" w14:paraId="72893FB0" w14:textId="77777777" w:rsidTr="00351E36">
        <w:trPr>
          <w:trHeight w:val="342"/>
        </w:trPr>
        <w:tc>
          <w:tcPr>
            <w:tcW w:w="2728" w:type="dxa"/>
          </w:tcPr>
          <w:p w14:paraId="1BDC2095" w14:textId="25E934A6" w:rsidR="00053AC7" w:rsidRDefault="00053AC7" w:rsidP="006B0986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Connector</w:t>
            </w:r>
          </w:p>
        </w:tc>
        <w:tc>
          <w:tcPr>
            <w:tcW w:w="1986" w:type="dxa"/>
          </w:tcPr>
          <w:p w14:paraId="66DAA3EE" w14:textId="07017C99" w:rsidR="00053AC7" w:rsidRDefault="00EE0926" w:rsidP="006B0986">
            <w:pPr>
              <w:jc w:val="right"/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1994" w:type="dxa"/>
          </w:tcPr>
          <w:p w14:paraId="6CCFDD51" w14:textId="04D10B15" w:rsidR="00053AC7" w:rsidRDefault="00E90E36" w:rsidP="006B0986">
            <w:pPr>
              <w:jc w:val="right"/>
            </w:pPr>
            <w:r>
              <w:t>0.1</w:t>
            </w:r>
          </w:p>
        </w:tc>
        <w:tc>
          <w:tcPr>
            <w:tcW w:w="2295" w:type="dxa"/>
          </w:tcPr>
          <w:p w14:paraId="7D6A4FED" w14:textId="32285F14" w:rsidR="00053AC7" w:rsidRDefault="00E90E36" w:rsidP="006B0986">
            <w:pPr>
              <w:jc w:val="right"/>
            </w:pPr>
            <w:r>
              <w:rPr>
                <w:rFonts w:hint="eastAsia"/>
              </w:rPr>
              <w:t>0</w:t>
            </w:r>
            <w:r>
              <w:t>.1*50=5</w:t>
            </w:r>
          </w:p>
        </w:tc>
      </w:tr>
      <w:tr w:rsidR="004A4089" w:rsidRPr="00AC2E62" w14:paraId="1F9A6CA0" w14:textId="77777777" w:rsidTr="00351E36">
        <w:trPr>
          <w:trHeight w:val="342"/>
        </w:trPr>
        <w:tc>
          <w:tcPr>
            <w:tcW w:w="2728" w:type="dxa"/>
          </w:tcPr>
          <w:p w14:paraId="68E450D1" w14:textId="4CA6BA17" w:rsidR="004A4089" w:rsidRDefault="00A61EA9" w:rsidP="006B0986">
            <w:pPr>
              <w:jc w:val="center"/>
            </w:pPr>
            <w:r>
              <w:rPr>
                <w:rFonts w:hint="eastAsia"/>
              </w:rPr>
              <w:t>P</w:t>
            </w:r>
            <w:r>
              <w:t xml:space="preserve">CB </w:t>
            </w:r>
          </w:p>
        </w:tc>
        <w:tc>
          <w:tcPr>
            <w:tcW w:w="1986" w:type="dxa"/>
          </w:tcPr>
          <w:p w14:paraId="19FD6188" w14:textId="27C18DA6" w:rsidR="004A4089" w:rsidRDefault="00822993" w:rsidP="006B0986">
            <w:pPr>
              <w:jc w:val="right"/>
            </w:pPr>
            <w:r>
              <w:rPr>
                <w:rFonts w:hint="eastAsia"/>
                <w:lang w:eastAsia="zh-CN"/>
              </w:rPr>
              <w:t>7</w:t>
            </w:r>
          </w:p>
        </w:tc>
        <w:tc>
          <w:tcPr>
            <w:tcW w:w="1994" w:type="dxa"/>
          </w:tcPr>
          <w:p w14:paraId="28935EB2" w14:textId="3D07C38A" w:rsidR="004A4089" w:rsidRDefault="00A42B64" w:rsidP="006B0986">
            <w:pPr>
              <w:jc w:val="right"/>
            </w:pPr>
            <w:r>
              <w:rPr>
                <w:rFonts w:hint="eastAsia"/>
              </w:rPr>
              <w:t>5</w:t>
            </w:r>
          </w:p>
        </w:tc>
        <w:tc>
          <w:tcPr>
            <w:tcW w:w="2295" w:type="dxa"/>
          </w:tcPr>
          <w:p w14:paraId="38A4A6A9" w14:textId="353DF2E5" w:rsidR="004A4089" w:rsidRDefault="00A42B64" w:rsidP="006B0986">
            <w:pPr>
              <w:jc w:val="right"/>
            </w:pPr>
            <w:r>
              <w:rPr>
                <w:rFonts w:hint="eastAsia"/>
              </w:rPr>
              <w:t>5</w:t>
            </w:r>
            <w:r>
              <w:t>*10=50</w:t>
            </w:r>
          </w:p>
        </w:tc>
      </w:tr>
      <w:tr w:rsidR="004A4089" w:rsidRPr="00AC2E62" w14:paraId="5AC8066F" w14:textId="77777777" w:rsidTr="00351E36">
        <w:trPr>
          <w:trHeight w:val="342"/>
        </w:trPr>
        <w:tc>
          <w:tcPr>
            <w:tcW w:w="2728" w:type="dxa"/>
          </w:tcPr>
          <w:p w14:paraId="6E359D17" w14:textId="3C2F5A5F" w:rsidR="004A4089" w:rsidRDefault="005F60DD" w:rsidP="006B0986">
            <w:pPr>
              <w:jc w:val="center"/>
            </w:pPr>
            <w:r>
              <w:t>C</w:t>
            </w:r>
            <w:r w:rsidR="00A42B64">
              <w:t>asing</w:t>
            </w:r>
          </w:p>
        </w:tc>
        <w:tc>
          <w:tcPr>
            <w:tcW w:w="1986" w:type="dxa"/>
          </w:tcPr>
          <w:p w14:paraId="19D86F6C" w14:textId="09A2E0EE" w:rsidR="004A4089" w:rsidRDefault="00183E33" w:rsidP="006B0986">
            <w:pPr>
              <w:jc w:val="right"/>
            </w:pPr>
            <w:r>
              <w:rPr>
                <w:rFonts w:hint="eastAsia"/>
                <w:lang w:eastAsia="zh-CN"/>
              </w:rPr>
              <w:t>8</w:t>
            </w:r>
            <w:r>
              <w:rPr>
                <w:lang w:eastAsia="zh-CN"/>
              </w:rPr>
              <w:t>5</w:t>
            </w:r>
          </w:p>
        </w:tc>
        <w:tc>
          <w:tcPr>
            <w:tcW w:w="1994" w:type="dxa"/>
          </w:tcPr>
          <w:p w14:paraId="1F3743A6" w14:textId="1A50EC2C" w:rsidR="004A4089" w:rsidRDefault="00183E33" w:rsidP="006B0986">
            <w:pPr>
              <w:jc w:val="right"/>
            </w:pPr>
            <w:r>
              <w:rPr>
                <w:rFonts w:hint="eastAsia"/>
                <w:lang w:eastAsia="zh-CN"/>
              </w:rPr>
              <w:t>8</w:t>
            </w:r>
            <w:r>
              <w:rPr>
                <w:lang w:eastAsia="zh-CN"/>
              </w:rPr>
              <w:t>5</w:t>
            </w:r>
          </w:p>
        </w:tc>
        <w:tc>
          <w:tcPr>
            <w:tcW w:w="2295" w:type="dxa"/>
          </w:tcPr>
          <w:p w14:paraId="262B00BC" w14:textId="46AB9B3C" w:rsidR="004A4089" w:rsidRDefault="00183E33" w:rsidP="006B0986">
            <w:pPr>
              <w:jc w:val="right"/>
            </w:pPr>
            <w:r>
              <w:rPr>
                <w:rFonts w:hint="eastAsia"/>
                <w:lang w:eastAsia="zh-CN"/>
              </w:rPr>
              <w:t>8</w:t>
            </w:r>
            <w:r>
              <w:rPr>
                <w:lang w:eastAsia="zh-CN"/>
              </w:rPr>
              <w:t>5*10=850</w:t>
            </w:r>
          </w:p>
        </w:tc>
      </w:tr>
      <w:tr w:rsidR="004A4089" w:rsidRPr="00AC2E62" w14:paraId="727D57F6" w14:textId="77777777" w:rsidTr="00351E36">
        <w:trPr>
          <w:trHeight w:val="342"/>
        </w:trPr>
        <w:tc>
          <w:tcPr>
            <w:tcW w:w="2728" w:type="dxa"/>
          </w:tcPr>
          <w:p w14:paraId="7D6E6308" w14:textId="607A6E61" w:rsidR="004A4089" w:rsidRDefault="00A42B64" w:rsidP="006B0986">
            <w:pPr>
              <w:jc w:val="center"/>
            </w:pPr>
            <w:r>
              <w:t>Cloud server</w:t>
            </w:r>
          </w:p>
        </w:tc>
        <w:tc>
          <w:tcPr>
            <w:tcW w:w="1986" w:type="dxa"/>
          </w:tcPr>
          <w:p w14:paraId="0EDA126F" w14:textId="721DB103" w:rsidR="004A4089" w:rsidRDefault="00183E33" w:rsidP="006B0986">
            <w:pPr>
              <w:jc w:val="right"/>
            </w:pPr>
            <w:r>
              <w:rPr>
                <w:rFonts w:hint="eastAsia"/>
                <w:lang w:eastAsia="zh-CN"/>
              </w:rPr>
              <w:t>2</w:t>
            </w:r>
            <w:r>
              <w:rPr>
                <w:lang w:eastAsia="zh-CN"/>
              </w:rPr>
              <w:t>00/</w:t>
            </w:r>
            <w:r>
              <w:rPr>
                <w:rFonts w:hint="eastAsia"/>
                <w:lang w:eastAsia="zh-CN"/>
              </w:rPr>
              <w:t>year</w:t>
            </w:r>
          </w:p>
        </w:tc>
        <w:tc>
          <w:tcPr>
            <w:tcW w:w="1994" w:type="dxa"/>
          </w:tcPr>
          <w:p w14:paraId="5F01EEC9" w14:textId="52597A87" w:rsidR="004A4089" w:rsidRDefault="00183E33" w:rsidP="006B0986">
            <w:pPr>
              <w:jc w:val="right"/>
            </w:pPr>
            <w:r>
              <w:rPr>
                <w:rFonts w:hint="eastAsia"/>
              </w:rPr>
              <w:t>2</w:t>
            </w:r>
            <w:r>
              <w:t>00/year</w:t>
            </w:r>
          </w:p>
        </w:tc>
        <w:tc>
          <w:tcPr>
            <w:tcW w:w="2295" w:type="dxa"/>
          </w:tcPr>
          <w:p w14:paraId="68327347" w14:textId="038C2FD8" w:rsidR="004A4089" w:rsidRDefault="001E43B8" w:rsidP="006B0986">
            <w:pPr>
              <w:jc w:val="right"/>
            </w:pPr>
            <w:r>
              <w:rPr>
                <w:rFonts w:hint="eastAsia"/>
              </w:rPr>
              <w:t>2</w:t>
            </w:r>
            <w:r>
              <w:t>00*</w:t>
            </w:r>
            <w:r w:rsidR="00030C51">
              <w:t>2/12</w:t>
            </w:r>
            <w:r w:rsidR="006A1D04">
              <w:t>=33.3</w:t>
            </w:r>
          </w:p>
        </w:tc>
      </w:tr>
      <w:tr w:rsidR="00CE724C" w:rsidRPr="00AC2E62" w14:paraId="7EE15CFF" w14:textId="77777777" w:rsidTr="00351E36">
        <w:trPr>
          <w:trHeight w:val="342"/>
        </w:trPr>
        <w:tc>
          <w:tcPr>
            <w:tcW w:w="2728" w:type="dxa"/>
          </w:tcPr>
          <w:p w14:paraId="3CCAF84F" w14:textId="77777777" w:rsidR="00E55AA5" w:rsidRPr="00AC2E62" w:rsidRDefault="00E55AA5" w:rsidP="006B0986">
            <w:pPr>
              <w:jc w:val="center"/>
              <w:rPr>
                <w:b/>
              </w:rPr>
            </w:pPr>
            <w:r w:rsidRPr="00AC2E62">
              <w:rPr>
                <w:b/>
              </w:rPr>
              <w:t>Total</w:t>
            </w:r>
          </w:p>
        </w:tc>
        <w:tc>
          <w:tcPr>
            <w:tcW w:w="1986" w:type="dxa"/>
          </w:tcPr>
          <w:p w14:paraId="3AD35A9D" w14:textId="32131026" w:rsidR="00E55AA5" w:rsidRPr="00AC2E62" w:rsidRDefault="00CA5F87" w:rsidP="006B0986">
            <w:pPr>
              <w:jc w:val="right"/>
              <w:rPr>
                <w:b/>
              </w:rPr>
            </w:pPr>
            <w:r>
              <w:rPr>
                <w:rFonts w:hint="eastAsia"/>
                <w:b/>
              </w:rPr>
              <w:t>N</w:t>
            </w:r>
            <w:r>
              <w:rPr>
                <w:b/>
              </w:rPr>
              <w:t>/A</w:t>
            </w:r>
          </w:p>
        </w:tc>
        <w:tc>
          <w:tcPr>
            <w:tcW w:w="1994" w:type="dxa"/>
          </w:tcPr>
          <w:p w14:paraId="59481412" w14:textId="1A18BA14" w:rsidR="00E55AA5" w:rsidRPr="00AC2E62" w:rsidRDefault="00CA5F87" w:rsidP="006B0986">
            <w:pPr>
              <w:jc w:val="right"/>
              <w:rPr>
                <w:b/>
              </w:rPr>
            </w:pPr>
            <w:r>
              <w:rPr>
                <w:rFonts w:hint="eastAsia"/>
                <w:b/>
              </w:rPr>
              <w:t>N</w:t>
            </w:r>
            <w:r>
              <w:rPr>
                <w:b/>
              </w:rPr>
              <w:t>/A</w:t>
            </w:r>
          </w:p>
        </w:tc>
        <w:tc>
          <w:tcPr>
            <w:tcW w:w="2295" w:type="dxa"/>
          </w:tcPr>
          <w:p w14:paraId="3D36EAFA" w14:textId="6F00182D" w:rsidR="00E55AA5" w:rsidRPr="00AC2E62" w:rsidRDefault="00367ED1" w:rsidP="0028323F">
            <w:pPr>
              <w:keepNext/>
              <w:jc w:val="right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  <w:r w:rsidR="008D7896">
              <w:rPr>
                <w:b/>
              </w:rPr>
              <w:t>440</w:t>
            </w:r>
            <w:r>
              <w:rPr>
                <w:b/>
              </w:rPr>
              <w:t>.7</w:t>
            </w:r>
          </w:p>
        </w:tc>
      </w:tr>
    </w:tbl>
    <w:p w14:paraId="39D14D7A" w14:textId="77777777" w:rsidR="00E91562" w:rsidRPr="00E91562" w:rsidRDefault="0088616A" w:rsidP="00E91562">
      <w:pPr>
        <w:pStyle w:val="2"/>
      </w:pPr>
      <w:bookmarkStart w:id="28" w:name="_Toc41645456"/>
      <w:r>
        <w:t xml:space="preserve">4.2 </w:t>
      </w:r>
      <w:r w:rsidR="00E91562">
        <w:t>Labor</w:t>
      </w:r>
      <w:bookmarkEnd w:id="28"/>
    </w:p>
    <w:p w14:paraId="2D961CE2" w14:textId="1646F2CF" w:rsidR="001161F4" w:rsidRPr="001161F4" w:rsidRDefault="005B63DF" w:rsidP="001161F4">
      <w:r>
        <w:t xml:space="preserve">We use formula </w:t>
      </w:r>
      <w:r w:rsidR="00C21D27">
        <w:t>(</w:t>
      </w:r>
      <w:r w:rsidR="00C21D27">
        <w:rPr>
          <w:rFonts w:hint="eastAsia"/>
          <w:lang w:eastAsia="zh-CN"/>
        </w:rPr>
        <w:t>4</w:t>
      </w:r>
      <w:r w:rsidR="00C21D27">
        <w:rPr>
          <w:lang w:eastAsia="zh-CN"/>
        </w:rPr>
        <w:t>.2.</w:t>
      </w:r>
      <w:r>
        <w:t>1</w:t>
      </w:r>
      <w:r w:rsidR="00C21D27">
        <w:rPr>
          <w:lang w:eastAsia="zh-CN"/>
        </w:rPr>
        <w:t>)</w:t>
      </w:r>
      <w:r w:rsidR="00EB44FC">
        <w:t xml:space="preserve"> to estimate our </w:t>
      </w:r>
      <w:r w:rsidR="000E01FD">
        <w:rPr>
          <w:rFonts w:hint="eastAsia"/>
          <w:lang w:eastAsia="zh-CN"/>
        </w:rPr>
        <w:t>lab</w:t>
      </w:r>
      <w:r w:rsidR="000E01FD">
        <w:rPr>
          <w:lang w:eastAsia="zh-CN"/>
        </w:rPr>
        <w:t xml:space="preserve">or </w:t>
      </w:r>
      <w:r w:rsidR="00C862E2">
        <w:t xml:space="preserve">cost, and the result is shown in Table </w:t>
      </w:r>
      <w:r w:rsidR="00300E24">
        <w:t>3</w:t>
      </w:r>
      <w:r w:rsidR="00C862E2">
        <w:t>.</w:t>
      </w:r>
    </w:p>
    <w:p w14:paraId="2097CF6A" w14:textId="2B049E0D" w:rsidR="00FF290B" w:rsidRDefault="00C862E2" w:rsidP="003874C7">
      <w:r>
        <w:tab/>
      </w:r>
      <w:r>
        <w:tab/>
      </w:r>
      <w:r>
        <w:tab/>
        <w:t>i</w:t>
      </w:r>
      <w:r w:rsidRPr="00C862E2">
        <w:t xml:space="preserve">deal salary (hourly rate) </w:t>
      </w:r>
      <w:r>
        <w:t>*</w:t>
      </w:r>
      <w:r w:rsidRPr="00C862E2">
        <w:t xml:space="preserve"> actual hours spent </w:t>
      </w:r>
      <w:r>
        <w:t>*</w:t>
      </w:r>
      <w:r w:rsidRPr="00C862E2">
        <w:t xml:space="preserve"> 2.5</w:t>
      </w:r>
      <w:r>
        <w:tab/>
      </w:r>
      <w:r>
        <w:tab/>
      </w:r>
      <w:r>
        <w:tab/>
        <w:t xml:space="preserve">  (</w:t>
      </w:r>
      <w:r w:rsidR="009E64BD">
        <w:t>4.2.1</w:t>
      </w:r>
      <w:r w:rsidR="00C21D27">
        <w:t>)</w:t>
      </w:r>
    </w:p>
    <w:tbl>
      <w:tblPr>
        <w:tblStyle w:val="ae"/>
        <w:tblpPr w:leftFromText="180" w:rightFromText="180" w:vertAnchor="page" w:horzAnchor="margin" w:tblpXSpec="center" w:tblpY="12313"/>
        <w:tblW w:w="6628" w:type="dxa"/>
        <w:tblLook w:val="04A0" w:firstRow="1" w:lastRow="0" w:firstColumn="1" w:lastColumn="0" w:noHBand="0" w:noVBand="1"/>
      </w:tblPr>
      <w:tblGrid>
        <w:gridCol w:w="1657"/>
        <w:gridCol w:w="1657"/>
        <w:gridCol w:w="1657"/>
        <w:gridCol w:w="1657"/>
      </w:tblGrid>
      <w:tr w:rsidR="00351E36" w14:paraId="746329CE" w14:textId="77777777" w:rsidTr="00351E36">
        <w:trPr>
          <w:trHeight w:val="346"/>
        </w:trPr>
        <w:tc>
          <w:tcPr>
            <w:tcW w:w="1657" w:type="dxa"/>
          </w:tcPr>
          <w:p w14:paraId="66A59607" w14:textId="77777777" w:rsidR="00351E36" w:rsidRDefault="00351E36" w:rsidP="00351E36">
            <w:pPr>
              <w:jc w:val="center"/>
            </w:pPr>
            <w:r>
              <w:rPr>
                <w:rFonts w:hint="eastAsia"/>
              </w:rPr>
              <w:t>N</w:t>
            </w:r>
            <w:r>
              <w:t>ame</w:t>
            </w:r>
          </w:p>
        </w:tc>
        <w:tc>
          <w:tcPr>
            <w:tcW w:w="1657" w:type="dxa"/>
          </w:tcPr>
          <w:p w14:paraId="7979735D" w14:textId="77777777" w:rsidR="00351E36" w:rsidRDefault="00351E36" w:rsidP="00351E36">
            <w:pPr>
              <w:jc w:val="center"/>
            </w:pPr>
            <w:r>
              <w:rPr>
                <w:rFonts w:hint="eastAsia"/>
              </w:rPr>
              <w:t>W</w:t>
            </w:r>
            <w:r>
              <w:t>ork Time</w:t>
            </w:r>
          </w:p>
        </w:tc>
        <w:tc>
          <w:tcPr>
            <w:tcW w:w="1657" w:type="dxa"/>
          </w:tcPr>
          <w:p w14:paraId="434BBB69" w14:textId="77777777" w:rsidR="00351E36" w:rsidRDefault="00351E36" w:rsidP="00351E36">
            <w:pPr>
              <w:jc w:val="center"/>
            </w:pPr>
            <w:r>
              <w:t xml:space="preserve">Ideal </w:t>
            </w:r>
            <w:r>
              <w:rPr>
                <w:rFonts w:hint="eastAsia"/>
              </w:rPr>
              <w:t>s</w:t>
            </w:r>
            <w:r>
              <w:t>alary</w:t>
            </w:r>
          </w:p>
        </w:tc>
        <w:tc>
          <w:tcPr>
            <w:tcW w:w="1657" w:type="dxa"/>
          </w:tcPr>
          <w:p w14:paraId="4B61721A" w14:textId="77777777" w:rsidR="00351E36" w:rsidRDefault="00351E36" w:rsidP="00351E36">
            <w:pPr>
              <w:jc w:val="center"/>
            </w:pPr>
            <w:r>
              <w:t>Total</w:t>
            </w:r>
          </w:p>
        </w:tc>
      </w:tr>
      <w:tr w:rsidR="00351E36" w14:paraId="0630EE23" w14:textId="77777777" w:rsidTr="00351E36">
        <w:trPr>
          <w:trHeight w:val="346"/>
        </w:trPr>
        <w:tc>
          <w:tcPr>
            <w:tcW w:w="1657" w:type="dxa"/>
          </w:tcPr>
          <w:p w14:paraId="1B47C64A" w14:textId="77777777" w:rsidR="00351E36" w:rsidRDefault="00351E36" w:rsidP="00351E36">
            <w:pPr>
              <w:jc w:val="center"/>
            </w:pPr>
            <w:proofErr w:type="spellStart"/>
            <w:r>
              <w:rPr>
                <w:rFonts w:hint="eastAsia"/>
              </w:rPr>
              <w:t>Y</w:t>
            </w:r>
            <w:r>
              <w:t>uhui</w:t>
            </w:r>
            <w:proofErr w:type="spellEnd"/>
            <w:r>
              <w:t xml:space="preserve"> Xu</w:t>
            </w:r>
          </w:p>
        </w:tc>
        <w:tc>
          <w:tcPr>
            <w:tcW w:w="1657" w:type="dxa"/>
          </w:tcPr>
          <w:p w14:paraId="2B8EC180" w14:textId="1CEC3EBC" w:rsidR="00351E36" w:rsidRDefault="00351E36" w:rsidP="00351E36">
            <w:pPr>
              <w:jc w:val="right"/>
            </w:pPr>
            <w:r>
              <w:rPr>
                <w:rFonts w:hint="eastAsia"/>
              </w:rPr>
              <w:t>1</w:t>
            </w:r>
            <w:r>
              <w:t>00</w:t>
            </w:r>
            <w:r w:rsidR="003C41F2">
              <w:t xml:space="preserve"> hours</w:t>
            </w:r>
          </w:p>
        </w:tc>
        <w:tc>
          <w:tcPr>
            <w:tcW w:w="1657" w:type="dxa"/>
          </w:tcPr>
          <w:p w14:paraId="1EA22351" w14:textId="77777777" w:rsidR="00351E36" w:rsidRDefault="00351E36" w:rsidP="00351E36">
            <w:pPr>
              <w:jc w:val="right"/>
            </w:pPr>
            <w:r>
              <w:t>¥</w:t>
            </w:r>
            <w:r>
              <w:rPr>
                <w:rFonts w:hint="eastAsia"/>
              </w:rPr>
              <w:t>1</w:t>
            </w:r>
            <w:r>
              <w:t>50</w:t>
            </w:r>
          </w:p>
        </w:tc>
        <w:tc>
          <w:tcPr>
            <w:tcW w:w="1657" w:type="dxa"/>
          </w:tcPr>
          <w:p w14:paraId="4D31AFC5" w14:textId="1EB9150B" w:rsidR="00351E36" w:rsidRDefault="00351E36" w:rsidP="00351E36">
            <w:pPr>
              <w:jc w:val="right"/>
            </w:pPr>
            <w:r>
              <w:rPr>
                <w:rFonts w:hint="eastAsia"/>
                <w:lang w:eastAsia="zh-CN"/>
              </w:rPr>
              <w:t>¥</w:t>
            </w:r>
            <w:r w:rsidR="00F56A56">
              <w:rPr>
                <w:lang w:eastAsia="zh-CN"/>
              </w:rPr>
              <w:t>375</w:t>
            </w:r>
            <w:r>
              <w:rPr>
                <w:lang w:eastAsia="zh-CN"/>
              </w:rPr>
              <w:t>00</w:t>
            </w:r>
          </w:p>
        </w:tc>
      </w:tr>
      <w:tr w:rsidR="00351E36" w14:paraId="169BD99F" w14:textId="77777777" w:rsidTr="00351E36">
        <w:trPr>
          <w:trHeight w:val="346"/>
        </w:trPr>
        <w:tc>
          <w:tcPr>
            <w:tcW w:w="1657" w:type="dxa"/>
          </w:tcPr>
          <w:p w14:paraId="1E2C78D4" w14:textId="77777777" w:rsidR="00351E36" w:rsidRDefault="00351E36" w:rsidP="00351E36">
            <w:pPr>
              <w:jc w:val="center"/>
            </w:pPr>
            <w:r>
              <w:rPr>
                <w:rFonts w:hint="eastAsia"/>
              </w:rPr>
              <w:t>Y</w:t>
            </w:r>
            <w:r>
              <w:t>uhang Ren</w:t>
            </w:r>
          </w:p>
        </w:tc>
        <w:tc>
          <w:tcPr>
            <w:tcW w:w="1657" w:type="dxa"/>
          </w:tcPr>
          <w:p w14:paraId="2B2414C4" w14:textId="7B53E014" w:rsidR="00351E36" w:rsidRDefault="00351E36" w:rsidP="00351E36">
            <w:pPr>
              <w:jc w:val="right"/>
            </w:pPr>
            <w:r>
              <w:rPr>
                <w:rFonts w:hint="eastAsia"/>
              </w:rPr>
              <w:t>1</w:t>
            </w:r>
            <w:r>
              <w:t>00</w:t>
            </w:r>
            <w:r w:rsidR="003C41F2">
              <w:t xml:space="preserve"> hours </w:t>
            </w:r>
          </w:p>
        </w:tc>
        <w:tc>
          <w:tcPr>
            <w:tcW w:w="1657" w:type="dxa"/>
          </w:tcPr>
          <w:p w14:paraId="223D5C13" w14:textId="77777777" w:rsidR="00351E36" w:rsidRDefault="00351E36" w:rsidP="00351E36">
            <w:pPr>
              <w:jc w:val="right"/>
            </w:pPr>
            <w:r>
              <w:t>¥</w:t>
            </w:r>
            <w:r>
              <w:rPr>
                <w:rFonts w:hint="eastAsia"/>
              </w:rPr>
              <w:t>1</w:t>
            </w:r>
            <w:r>
              <w:t>50</w:t>
            </w:r>
          </w:p>
        </w:tc>
        <w:tc>
          <w:tcPr>
            <w:tcW w:w="1657" w:type="dxa"/>
          </w:tcPr>
          <w:p w14:paraId="27021993" w14:textId="572831A6" w:rsidR="00351E36" w:rsidRDefault="00351E36" w:rsidP="00351E36">
            <w:pPr>
              <w:jc w:val="right"/>
            </w:pPr>
            <w:r>
              <w:rPr>
                <w:rFonts w:hint="eastAsia"/>
                <w:lang w:eastAsia="zh-CN"/>
              </w:rPr>
              <w:t>¥</w:t>
            </w:r>
            <w:r w:rsidR="00F56A56">
              <w:rPr>
                <w:lang w:eastAsia="zh-CN"/>
              </w:rPr>
              <w:t>375</w:t>
            </w:r>
            <w:r>
              <w:rPr>
                <w:lang w:eastAsia="zh-CN"/>
              </w:rPr>
              <w:t>00</w:t>
            </w:r>
          </w:p>
        </w:tc>
      </w:tr>
      <w:tr w:rsidR="00351E36" w14:paraId="56670808" w14:textId="77777777" w:rsidTr="00351E36">
        <w:trPr>
          <w:trHeight w:val="346"/>
        </w:trPr>
        <w:tc>
          <w:tcPr>
            <w:tcW w:w="1657" w:type="dxa"/>
          </w:tcPr>
          <w:p w14:paraId="73F86B98" w14:textId="77777777" w:rsidR="00351E36" w:rsidRDefault="00351E36" w:rsidP="00351E36">
            <w:pPr>
              <w:jc w:val="center"/>
            </w:pPr>
            <w:r>
              <w:rPr>
                <w:rFonts w:hint="eastAsia"/>
              </w:rPr>
              <w:t>K</w:t>
            </w:r>
            <w:r>
              <w:t>e Liu</w:t>
            </w:r>
          </w:p>
        </w:tc>
        <w:tc>
          <w:tcPr>
            <w:tcW w:w="1657" w:type="dxa"/>
          </w:tcPr>
          <w:p w14:paraId="1C44A753" w14:textId="5301F29F" w:rsidR="00351E36" w:rsidRDefault="00351E36" w:rsidP="00351E36">
            <w:pPr>
              <w:jc w:val="right"/>
            </w:pPr>
            <w:r>
              <w:rPr>
                <w:rFonts w:hint="eastAsia"/>
              </w:rPr>
              <w:t>1</w:t>
            </w:r>
            <w:r>
              <w:t>00</w:t>
            </w:r>
            <w:r w:rsidR="003C41F2">
              <w:t xml:space="preserve"> hours </w:t>
            </w:r>
          </w:p>
        </w:tc>
        <w:tc>
          <w:tcPr>
            <w:tcW w:w="1657" w:type="dxa"/>
          </w:tcPr>
          <w:p w14:paraId="10D3CD6F" w14:textId="77777777" w:rsidR="00351E36" w:rsidRDefault="00351E36" w:rsidP="00351E36">
            <w:pPr>
              <w:jc w:val="right"/>
            </w:pPr>
            <w:r>
              <w:t>¥</w:t>
            </w:r>
            <w:r>
              <w:rPr>
                <w:rFonts w:hint="eastAsia"/>
              </w:rPr>
              <w:t>1</w:t>
            </w:r>
            <w:r>
              <w:t>50</w:t>
            </w:r>
          </w:p>
        </w:tc>
        <w:tc>
          <w:tcPr>
            <w:tcW w:w="1657" w:type="dxa"/>
          </w:tcPr>
          <w:p w14:paraId="287CCA3B" w14:textId="75C0BDAC" w:rsidR="00351E36" w:rsidRDefault="00351E36" w:rsidP="00351E36">
            <w:pPr>
              <w:jc w:val="right"/>
            </w:pPr>
            <w:r>
              <w:rPr>
                <w:rFonts w:hint="eastAsia"/>
                <w:lang w:eastAsia="zh-CN"/>
              </w:rPr>
              <w:t>¥</w:t>
            </w:r>
            <w:r w:rsidR="00F56A56">
              <w:rPr>
                <w:lang w:eastAsia="zh-CN"/>
              </w:rPr>
              <w:t>375</w:t>
            </w:r>
            <w:r>
              <w:rPr>
                <w:lang w:eastAsia="zh-CN"/>
              </w:rPr>
              <w:t>00</w:t>
            </w:r>
          </w:p>
        </w:tc>
      </w:tr>
      <w:tr w:rsidR="00351E36" w14:paraId="009900D9" w14:textId="77777777" w:rsidTr="00351E36">
        <w:trPr>
          <w:trHeight w:val="346"/>
        </w:trPr>
        <w:tc>
          <w:tcPr>
            <w:tcW w:w="1657" w:type="dxa"/>
          </w:tcPr>
          <w:p w14:paraId="49AC0980" w14:textId="77777777" w:rsidR="00351E36" w:rsidRDefault="00351E36" w:rsidP="00351E36">
            <w:pPr>
              <w:jc w:val="center"/>
            </w:pPr>
            <w:r>
              <w:rPr>
                <w:rFonts w:hint="eastAsia"/>
              </w:rPr>
              <w:t>T</w:t>
            </w:r>
            <w:r>
              <w:t>otal</w:t>
            </w:r>
          </w:p>
        </w:tc>
        <w:tc>
          <w:tcPr>
            <w:tcW w:w="1657" w:type="dxa"/>
          </w:tcPr>
          <w:p w14:paraId="67F5513C" w14:textId="77777777" w:rsidR="00351E36" w:rsidRDefault="00351E36" w:rsidP="00351E36">
            <w:pPr>
              <w:jc w:val="right"/>
            </w:pPr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1657" w:type="dxa"/>
          </w:tcPr>
          <w:p w14:paraId="493A4D8D" w14:textId="77777777" w:rsidR="00351E36" w:rsidRDefault="00351E36" w:rsidP="00351E36">
            <w:pPr>
              <w:jc w:val="right"/>
            </w:pPr>
            <w:r>
              <w:rPr>
                <w:rFonts w:hint="eastAsia"/>
                <w:lang w:eastAsia="zh-CN"/>
              </w:rPr>
              <w:t>N/A</w:t>
            </w:r>
          </w:p>
        </w:tc>
        <w:tc>
          <w:tcPr>
            <w:tcW w:w="1657" w:type="dxa"/>
          </w:tcPr>
          <w:p w14:paraId="5CBE037F" w14:textId="740C1517" w:rsidR="00351E36" w:rsidRDefault="00351E36" w:rsidP="00351E36">
            <w:pPr>
              <w:jc w:val="right"/>
            </w:pPr>
            <w:r>
              <w:rPr>
                <w:rFonts w:hint="eastAsia"/>
                <w:lang w:eastAsia="zh-CN"/>
              </w:rPr>
              <w:t>¥</w:t>
            </w:r>
            <w:r w:rsidR="00F56A56">
              <w:rPr>
                <w:lang w:eastAsia="zh-CN"/>
              </w:rPr>
              <w:t>112500</w:t>
            </w:r>
          </w:p>
        </w:tc>
      </w:tr>
    </w:tbl>
    <w:p w14:paraId="0A1884D4" w14:textId="4B010E04" w:rsidR="00FF290B" w:rsidRDefault="00FF290B" w:rsidP="00FF290B">
      <w:pPr>
        <w:pStyle w:val="ad"/>
        <w:keepNext/>
      </w:pPr>
      <w:r>
        <w:tab/>
      </w:r>
      <w:r>
        <w:tab/>
      </w:r>
      <w:r>
        <w:tab/>
      </w:r>
      <w:r>
        <w:tab/>
        <w:t xml:space="preserve"> </w:t>
      </w:r>
      <w:r w:rsidR="00300E24">
        <w:t xml:space="preserve">             </w:t>
      </w:r>
      <w:r>
        <w:t xml:space="preserve">    Table </w:t>
      </w:r>
      <w:fldSimple w:instr=" SEQ Table \* ARABIC ">
        <w:r w:rsidR="00F044EA">
          <w:rPr>
            <w:noProof/>
          </w:rPr>
          <w:t>3</w:t>
        </w:r>
      </w:fldSimple>
      <w:r>
        <w:t>: Labor Cost</w:t>
      </w:r>
    </w:p>
    <w:p w14:paraId="4480352C" w14:textId="77777777" w:rsidR="00FF290B" w:rsidRDefault="00FF290B" w:rsidP="00222C46">
      <w:pPr>
        <w:rPr>
          <w:color w:val="FF0000"/>
        </w:rPr>
      </w:pPr>
    </w:p>
    <w:p w14:paraId="4C99B3AC" w14:textId="77777777" w:rsidR="00FF290B" w:rsidRDefault="00FF290B" w:rsidP="00222C46">
      <w:pPr>
        <w:rPr>
          <w:color w:val="FF0000"/>
        </w:rPr>
      </w:pPr>
    </w:p>
    <w:p w14:paraId="6BA7A88C" w14:textId="77777777" w:rsidR="001D5F0C" w:rsidRDefault="001D5F0C">
      <w:r>
        <w:br w:type="page"/>
      </w:r>
    </w:p>
    <w:p w14:paraId="19FA0011" w14:textId="77777777" w:rsidR="00222C46" w:rsidRDefault="0088616A" w:rsidP="001D5F0C">
      <w:pPr>
        <w:pStyle w:val="1"/>
      </w:pPr>
      <w:bookmarkStart w:id="29" w:name="_Toc41645457"/>
      <w:r>
        <w:lastRenderedPageBreak/>
        <w:t xml:space="preserve">5. </w:t>
      </w:r>
      <w:r w:rsidR="001D5F0C">
        <w:t>Conclusion</w:t>
      </w:r>
      <w:bookmarkEnd w:id="29"/>
    </w:p>
    <w:p w14:paraId="2D5618AF" w14:textId="77777777" w:rsidR="00901585" w:rsidRPr="00901585" w:rsidRDefault="0088616A" w:rsidP="00901585">
      <w:pPr>
        <w:pStyle w:val="2"/>
      </w:pPr>
      <w:bookmarkStart w:id="30" w:name="_Toc41645458"/>
      <w:r>
        <w:t xml:space="preserve">5.1 </w:t>
      </w:r>
      <w:r w:rsidR="001D5F0C">
        <w:t>Accomplishments</w:t>
      </w:r>
      <w:bookmarkEnd w:id="30"/>
    </w:p>
    <w:p w14:paraId="022A5233" w14:textId="7814DE54" w:rsidR="002E4CBF" w:rsidRPr="002E4CBF" w:rsidRDefault="00FE5742" w:rsidP="002E4CBF">
      <w:pPr>
        <w:jc w:val="both"/>
        <w:rPr>
          <w:lang w:eastAsia="zh-CN"/>
        </w:rPr>
      </w:pPr>
      <w:r>
        <w:rPr>
          <w:rFonts w:hint="eastAsia"/>
        </w:rPr>
        <w:t>I</w:t>
      </w:r>
      <w:r>
        <w:t xml:space="preserve">n this project, we designed PCB for </w:t>
      </w:r>
      <w:r w:rsidR="00AB15D3">
        <w:t>our self-designed</w:t>
      </w:r>
      <w:r>
        <w:t xml:space="preserve"> </w:t>
      </w:r>
      <w:r w:rsidR="00F82E34">
        <w:t>device</w:t>
      </w:r>
      <w:r w:rsidR="00A8333A">
        <w:t>s</w:t>
      </w:r>
      <w:r w:rsidR="00F82E34">
        <w:t xml:space="preserve">, </w:t>
      </w:r>
      <w:r w:rsidR="009277E1">
        <w:rPr>
          <w:lang w:eastAsia="zh-CN"/>
        </w:rPr>
        <w:t xml:space="preserve">and </w:t>
      </w:r>
      <w:r w:rsidR="00F82E34">
        <w:t xml:space="preserve">send </w:t>
      </w:r>
      <w:r w:rsidR="00DC0C08">
        <w:t xml:space="preserve">PCB </w:t>
      </w:r>
      <w:r w:rsidR="00DC0C08" w:rsidRPr="00DC0C08">
        <w:t>schematic</w:t>
      </w:r>
      <w:r w:rsidR="00DC0C08">
        <w:t xml:space="preserve"> </w:t>
      </w:r>
      <w:r w:rsidR="00DC0C08">
        <w:rPr>
          <w:rFonts w:hint="eastAsia"/>
          <w:lang w:eastAsia="zh-CN"/>
        </w:rPr>
        <w:t>diagram</w:t>
      </w:r>
      <w:r w:rsidR="00DC0C08">
        <w:rPr>
          <w:lang w:eastAsia="zh-CN"/>
        </w:rPr>
        <w:t xml:space="preserve"> to electric shop to build </w:t>
      </w:r>
      <w:r w:rsidR="00F11329">
        <w:rPr>
          <w:lang w:eastAsia="zh-CN"/>
        </w:rPr>
        <w:t>ten</w:t>
      </w:r>
      <w:r w:rsidR="00A8333A">
        <w:rPr>
          <w:lang w:eastAsia="zh-CN"/>
        </w:rPr>
        <w:t xml:space="preserve"> of them. We wrote </w:t>
      </w:r>
      <w:r w:rsidR="00320E2B">
        <w:rPr>
          <w:lang w:eastAsia="zh-CN"/>
        </w:rPr>
        <w:t>driver</w:t>
      </w:r>
      <w:r w:rsidR="00F755F9">
        <w:rPr>
          <w:lang w:eastAsia="zh-CN"/>
        </w:rPr>
        <w:t xml:space="preserve"> code for all sensors as well as Wi-Fi module</w:t>
      </w:r>
      <w:r w:rsidR="00375333">
        <w:rPr>
          <w:lang w:eastAsia="zh-CN"/>
        </w:rPr>
        <w:t xml:space="preserve"> and</w:t>
      </w:r>
      <w:r w:rsidR="00F755F9">
        <w:rPr>
          <w:lang w:eastAsia="zh-CN"/>
        </w:rPr>
        <w:t xml:space="preserve"> battery </w:t>
      </w:r>
      <w:r w:rsidR="00D338F4">
        <w:rPr>
          <w:lang w:eastAsia="zh-CN"/>
        </w:rPr>
        <w:t>module</w:t>
      </w:r>
      <w:r w:rsidR="00714D33">
        <w:rPr>
          <w:lang w:eastAsia="zh-CN"/>
        </w:rPr>
        <w:t xml:space="preserve">. </w:t>
      </w:r>
      <w:r w:rsidR="00D17C57">
        <w:rPr>
          <w:lang w:eastAsia="zh-CN"/>
        </w:rPr>
        <w:t xml:space="preserve">We designed a </w:t>
      </w:r>
      <w:r w:rsidR="0001293D" w:rsidRPr="0001293D">
        <w:rPr>
          <w:lang w:eastAsia="zh-CN"/>
        </w:rPr>
        <w:t>water-repellent</w:t>
      </w:r>
      <w:r w:rsidR="0001293D">
        <w:rPr>
          <w:lang w:eastAsia="zh-CN"/>
        </w:rPr>
        <w:t xml:space="preserve"> </w:t>
      </w:r>
      <w:r w:rsidR="0001293D">
        <w:rPr>
          <w:rFonts w:hint="eastAsia"/>
          <w:lang w:eastAsia="zh-CN"/>
        </w:rPr>
        <w:t>casing</w:t>
      </w:r>
      <w:r w:rsidR="0001293D">
        <w:rPr>
          <w:lang w:eastAsia="zh-CN"/>
        </w:rPr>
        <w:t xml:space="preserve"> </w:t>
      </w:r>
      <w:r w:rsidR="00D73607">
        <w:rPr>
          <w:lang w:eastAsia="zh-CN"/>
        </w:rPr>
        <w:t xml:space="preserve">for our measure devices and </w:t>
      </w:r>
      <w:r w:rsidR="00F11329">
        <w:rPr>
          <w:lang w:eastAsia="zh-CN"/>
        </w:rPr>
        <w:t>assembled</w:t>
      </w:r>
      <w:r w:rsidR="00F11329">
        <w:rPr>
          <w:rFonts w:hint="eastAsia"/>
          <w:lang w:eastAsia="zh-CN"/>
        </w:rPr>
        <w:t xml:space="preserve"> </w:t>
      </w:r>
      <w:r w:rsidR="00F11329">
        <w:rPr>
          <w:lang w:eastAsia="zh-CN"/>
        </w:rPr>
        <w:t>ten of them.</w:t>
      </w:r>
      <w:r w:rsidR="008470C1">
        <w:rPr>
          <w:rFonts w:hint="eastAsia"/>
          <w:lang w:eastAsia="zh-CN"/>
        </w:rPr>
        <w:t xml:space="preserve"> </w:t>
      </w:r>
      <w:r w:rsidR="00714D33">
        <w:rPr>
          <w:lang w:eastAsia="zh-CN"/>
        </w:rPr>
        <w:t>We install</w:t>
      </w:r>
      <w:r w:rsidR="00772471">
        <w:rPr>
          <w:lang w:eastAsia="zh-CN"/>
        </w:rPr>
        <w:t xml:space="preserve">ed Davis weather station in </w:t>
      </w:r>
      <w:r w:rsidR="005F7898">
        <w:rPr>
          <w:lang w:eastAsia="zh-CN"/>
        </w:rPr>
        <w:t xml:space="preserve">the </w:t>
      </w:r>
      <w:r w:rsidR="005B3A76" w:rsidRPr="005B3A76">
        <w:rPr>
          <w:lang w:eastAsia="zh-CN"/>
        </w:rPr>
        <w:t>roof of platform</w:t>
      </w:r>
      <w:r w:rsidR="005B3A76">
        <w:rPr>
          <w:lang w:eastAsia="zh-CN"/>
        </w:rPr>
        <w:t xml:space="preserve"> </w:t>
      </w:r>
      <w:r w:rsidR="005B3A76">
        <w:rPr>
          <w:rFonts w:hint="eastAsia"/>
          <w:lang w:eastAsia="zh-CN"/>
        </w:rPr>
        <w:t>o</w:t>
      </w:r>
      <w:r w:rsidR="005B3A76">
        <w:rPr>
          <w:lang w:eastAsia="zh-CN"/>
        </w:rPr>
        <w:t xml:space="preserve">f </w:t>
      </w:r>
      <w:r w:rsidR="00887E52">
        <w:rPr>
          <w:lang w:eastAsia="zh-CN"/>
        </w:rPr>
        <w:t>the Residential College</w:t>
      </w:r>
      <w:r w:rsidR="00B60132">
        <w:rPr>
          <w:lang w:eastAsia="zh-CN"/>
        </w:rPr>
        <w:t xml:space="preserve"> and wrote web crawler code to collect real-time wind speed and direction data from </w:t>
      </w:r>
      <w:r w:rsidR="00D17C57">
        <w:rPr>
          <w:lang w:eastAsia="zh-CN"/>
        </w:rPr>
        <w:t xml:space="preserve">its official websites. </w:t>
      </w:r>
      <w:r w:rsidR="004317AD">
        <w:rPr>
          <w:lang w:eastAsia="zh-CN"/>
        </w:rPr>
        <w:t>We set up InfluxDB to store and manage air quality data</w:t>
      </w:r>
      <w:r w:rsidR="00F75EE2">
        <w:rPr>
          <w:lang w:eastAsia="zh-CN"/>
        </w:rPr>
        <w:t xml:space="preserve">. </w:t>
      </w:r>
      <w:r w:rsidR="00F76858">
        <w:rPr>
          <w:lang w:eastAsia="zh-CN"/>
        </w:rPr>
        <w:t xml:space="preserve">We implemented </w:t>
      </w:r>
      <w:r w:rsidR="00E02F1F">
        <w:rPr>
          <w:lang w:eastAsia="zh-CN"/>
        </w:rPr>
        <w:t>both Map Generation algorithm and the Prediction Map algorithm</w:t>
      </w:r>
      <w:r w:rsidR="00F707A7">
        <w:rPr>
          <w:lang w:eastAsia="zh-CN"/>
        </w:rPr>
        <w:t xml:space="preserve">. </w:t>
      </w:r>
      <w:r w:rsidR="00F75EE2">
        <w:rPr>
          <w:lang w:eastAsia="zh-CN"/>
        </w:rPr>
        <w:t xml:space="preserve">We build </w:t>
      </w:r>
      <w:r w:rsidR="007C4A74">
        <w:rPr>
          <w:lang w:eastAsia="zh-CN"/>
        </w:rPr>
        <w:t xml:space="preserve">websites </w:t>
      </w:r>
      <w:r w:rsidR="00EB2FD3">
        <w:rPr>
          <w:lang w:eastAsia="zh-CN"/>
        </w:rPr>
        <w:t>as</w:t>
      </w:r>
      <w:r w:rsidR="007C4A74">
        <w:rPr>
          <w:lang w:eastAsia="zh-CN"/>
        </w:rPr>
        <w:t xml:space="preserve"> user interface </w:t>
      </w:r>
      <w:r w:rsidR="00EB2FD3">
        <w:rPr>
          <w:lang w:eastAsia="zh-CN"/>
        </w:rPr>
        <w:t>so that students are able to view the real-time air quality map, prediction map, wind rose map and download air quality data</w:t>
      </w:r>
      <w:r w:rsidR="00D21FF4">
        <w:rPr>
          <w:lang w:eastAsia="zh-CN"/>
        </w:rPr>
        <w:t xml:space="preserve">. </w:t>
      </w:r>
    </w:p>
    <w:p w14:paraId="745929B5" w14:textId="15CEE8D2" w:rsidR="008371F0" w:rsidRPr="00A9697D" w:rsidRDefault="002806CB" w:rsidP="00375333">
      <w:pPr>
        <w:jc w:val="both"/>
        <w:rPr>
          <w:lang w:eastAsia="zh-CN"/>
        </w:rPr>
      </w:pPr>
      <w:r>
        <w:rPr>
          <w:rFonts w:hint="eastAsia"/>
          <w:lang w:eastAsia="zh-CN"/>
        </w:rPr>
        <w:t>As</w:t>
      </w:r>
      <w:r>
        <w:rPr>
          <w:lang w:eastAsia="zh-CN"/>
        </w:rPr>
        <w:t xml:space="preserve"> a summary</w:t>
      </w:r>
      <w:r w:rsidR="00133C2E">
        <w:rPr>
          <w:lang w:eastAsia="zh-CN"/>
        </w:rPr>
        <w:t>, we used totally 7441 lines of code</w:t>
      </w:r>
      <w:r w:rsidR="00802110">
        <w:rPr>
          <w:lang w:eastAsia="zh-CN"/>
        </w:rPr>
        <w:t>, including</w:t>
      </w:r>
      <w:r w:rsidR="00133C2E">
        <w:rPr>
          <w:lang w:eastAsia="zh-CN"/>
        </w:rPr>
        <w:t xml:space="preserve">  C, python, JavaScript and HTML</w:t>
      </w:r>
      <w:r w:rsidR="00802110">
        <w:rPr>
          <w:lang w:eastAsia="zh-CN"/>
        </w:rPr>
        <w:t>,</w:t>
      </w:r>
      <w:r w:rsidR="00133C2E">
        <w:rPr>
          <w:lang w:eastAsia="zh-CN"/>
        </w:rPr>
        <w:t xml:space="preserve"> </w:t>
      </w:r>
      <w:r w:rsidR="00A16122">
        <w:rPr>
          <w:lang w:eastAsia="zh-CN"/>
        </w:rPr>
        <w:t>and achieved a</w:t>
      </w:r>
      <w:r w:rsidR="00CF191B">
        <w:rPr>
          <w:lang w:eastAsia="zh-CN"/>
        </w:rPr>
        <w:t xml:space="preserve">n air quality monitoring system </w:t>
      </w:r>
      <w:r w:rsidR="001B41FB">
        <w:rPr>
          <w:lang w:eastAsia="zh-CN"/>
        </w:rPr>
        <w:t xml:space="preserve">based on sensor network </w:t>
      </w:r>
      <w:r w:rsidR="00CF191B">
        <w:rPr>
          <w:lang w:eastAsia="zh-CN"/>
        </w:rPr>
        <w:t>that covers the whole Zhejiang University International Campus</w:t>
      </w:r>
      <w:r w:rsidR="008E03CB">
        <w:rPr>
          <w:lang w:eastAsia="zh-CN"/>
        </w:rPr>
        <w:t>.</w:t>
      </w:r>
      <w:r w:rsidR="00A16122">
        <w:rPr>
          <w:lang w:eastAsia="zh-CN"/>
        </w:rPr>
        <w:t xml:space="preserve"> </w:t>
      </w:r>
      <w:r w:rsidR="001B41FB">
        <w:rPr>
          <w:lang w:eastAsia="zh-CN"/>
        </w:rPr>
        <w:t xml:space="preserve">All </w:t>
      </w:r>
      <w:r w:rsidR="00487418">
        <w:rPr>
          <w:lang w:eastAsia="zh-CN"/>
        </w:rPr>
        <w:t xml:space="preserve">measure device can work </w:t>
      </w:r>
      <w:r w:rsidR="009239D0" w:rsidRPr="009239D0">
        <w:rPr>
          <w:lang w:eastAsia="zh-CN"/>
        </w:rPr>
        <w:t>normal</w:t>
      </w:r>
      <w:r w:rsidR="009239D0">
        <w:rPr>
          <w:rFonts w:hint="eastAsia"/>
          <w:lang w:eastAsia="zh-CN"/>
        </w:rPr>
        <w:t>ly</w:t>
      </w:r>
      <w:r w:rsidR="009239D0">
        <w:rPr>
          <w:lang w:eastAsia="zh-CN"/>
        </w:rPr>
        <w:t xml:space="preserve"> </w:t>
      </w:r>
      <w:r w:rsidR="009E19B1">
        <w:rPr>
          <w:lang w:eastAsia="zh-CN"/>
        </w:rPr>
        <w:t>for at least 5 days</w:t>
      </w:r>
      <w:r w:rsidR="00BF7136">
        <w:rPr>
          <w:lang w:eastAsia="zh-CN"/>
        </w:rPr>
        <w:t xml:space="preserve">. </w:t>
      </w:r>
      <w:r w:rsidR="003E26D4">
        <w:rPr>
          <w:lang w:eastAsia="zh-CN"/>
        </w:rPr>
        <w:t>We can give</w:t>
      </w:r>
      <w:r w:rsidR="001932F7">
        <w:rPr>
          <w:lang w:eastAsia="zh-CN"/>
        </w:rPr>
        <w:t xml:space="preserve"> alarm </w:t>
      </w:r>
      <w:r w:rsidR="003E26D4">
        <w:rPr>
          <w:lang w:eastAsia="zh-CN"/>
        </w:rPr>
        <w:t xml:space="preserve">to students based on the </w:t>
      </w:r>
      <w:r w:rsidR="00AF322F">
        <w:rPr>
          <w:lang w:eastAsia="zh-CN"/>
        </w:rPr>
        <w:t>monitoring of our websites</w:t>
      </w:r>
      <w:r w:rsidR="001932F7">
        <w:rPr>
          <w:lang w:eastAsia="zh-CN"/>
        </w:rPr>
        <w:t xml:space="preserve"> </w:t>
      </w:r>
      <w:r w:rsidR="00AF322F">
        <w:rPr>
          <w:lang w:eastAsia="zh-CN"/>
        </w:rPr>
        <w:t>when</w:t>
      </w:r>
      <w:r w:rsidR="001932F7">
        <w:rPr>
          <w:lang w:eastAsia="zh-CN"/>
        </w:rPr>
        <w:t xml:space="preserve"> the concentration of air pollutants </w:t>
      </w:r>
      <w:r w:rsidR="003E26D4">
        <w:rPr>
          <w:lang w:eastAsia="zh-CN"/>
        </w:rPr>
        <w:t>is too high</w:t>
      </w:r>
      <w:r w:rsidR="00AF322F">
        <w:rPr>
          <w:lang w:eastAsia="zh-CN"/>
        </w:rPr>
        <w:t>.</w:t>
      </w:r>
    </w:p>
    <w:p w14:paraId="5F96EDED" w14:textId="77777777" w:rsidR="001D5F0C" w:rsidRDefault="001D5F0C" w:rsidP="00527794"/>
    <w:p w14:paraId="3C329189" w14:textId="77777777" w:rsidR="00B06C5E" w:rsidRPr="00B06C5E" w:rsidRDefault="0088616A" w:rsidP="00B06C5E">
      <w:pPr>
        <w:pStyle w:val="2"/>
      </w:pPr>
      <w:bookmarkStart w:id="31" w:name="_Toc41645459"/>
      <w:r>
        <w:t xml:space="preserve">5.3 </w:t>
      </w:r>
      <w:r w:rsidR="001D5F0C">
        <w:t>Ethical considerations</w:t>
      </w:r>
      <w:bookmarkEnd w:id="31"/>
    </w:p>
    <w:p w14:paraId="3AAD456A" w14:textId="25D90EBF" w:rsidR="00946B20" w:rsidRPr="00946B20" w:rsidRDefault="00BA0B61" w:rsidP="006D4F35">
      <w:pPr>
        <w:jc w:val="both"/>
        <w:rPr>
          <w:lang w:eastAsia="zh-CN"/>
        </w:rPr>
      </w:pPr>
      <w:r>
        <w:rPr>
          <w:rFonts w:hint="eastAsia"/>
        </w:rPr>
        <w:t>O</w:t>
      </w:r>
      <w:r>
        <w:t xml:space="preserve">ur </w:t>
      </w:r>
      <w:r w:rsidR="00B50D93">
        <w:t xml:space="preserve">air quality monitoring system is pretty safe </w:t>
      </w:r>
      <w:r w:rsidR="008C7A43">
        <w:t xml:space="preserve">regarding ethical issues. There is no privacy data processed throughout </w:t>
      </w:r>
      <w:r w:rsidR="0003138F">
        <w:t>our architecture as all the data we process</w:t>
      </w:r>
      <w:r w:rsidR="00100243">
        <w:t xml:space="preserve"> </w:t>
      </w:r>
      <w:r w:rsidR="008B3E35">
        <w:t xml:space="preserve">are air quality data. </w:t>
      </w:r>
      <w:r w:rsidR="003E2D64">
        <w:t xml:space="preserve">We </w:t>
      </w:r>
      <w:r w:rsidR="008E0BDD">
        <w:t>place</w:t>
      </w:r>
      <w:r w:rsidR="00BE7011">
        <w:t>d</w:t>
      </w:r>
      <w:r w:rsidR="003C2F70">
        <w:t xml:space="preserve"> our </w:t>
      </w:r>
      <w:r w:rsidR="00BE7011">
        <w:t xml:space="preserve">PCB and sensors in casing and placed the casing </w:t>
      </w:r>
      <w:r w:rsidR="003A4E20">
        <w:t xml:space="preserve">in the corners where few people </w:t>
      </w:r>
      <w:r w:rsidR="003A4E20">
        <w:rPr>
          <w:lang w:eastAsia="zh-CN"/>
        </w:rPr>
        <w:t xml:space="preserve">pass by so that </w:t>
      </w:r>
      <w:r w:rsidR="00FD7C4D">
        <w:rPr>
          <w:lang w:eastAsia="zh-CN"/>
        </w:rPr>
        <w:t xml:space="preserve">they have no harm to people. For battery security, we purchase batteries </w:t>
      </w:r>
      <w:r w:rsidR="00C644E9">
        <w:rPr>
          <w:rFonts w:hint="eastAsia"/>
          <w:lang w:eastAsia="zh-CN"/>
        </w:rPr>
        <w:t>all</w:t>
      </w:r>
      <w:r w:rsidR="00C644E9">
        <w:rPr>
          <w:lang w:eastAsia="zh-CN"/>
        </w:rPr>
        <w:t xml:space="preserve"> </w:t>
      </w:r>
      <w:r w:rsidR="00FD7C4D">
        <w:rPr>
          <w:lang w:eastAsia="zh-CN"/>
        </w:rPr>
        <w:t xml:space="preserve">with short circuit protection, </w:t>
      </w:r>
      <w:r w:rsidR="0000255D">
        <w:rPr>
          <w:lang w:eastAsia="zh-CN"/>
        </w:rPr>
        <w:t xml:space="preserve">and </w:t>
      </w:r>
      <w:r w:rsidR="00E5715C">
        <w:rPr>
          <w:lang w:eastAsia="zh-CN"/>
        </w:rPr>
        <w:t xml:space="preserve">they are safe even if </w:t>
      </w:r>
      <w:r w:rsidR="00E5715C">
        <w:rPr>
          <w:rFonts w:hint="eastAsia"/>
          <w:lang w:eastAsia="zh-CN"/>
        </w:rPr>
        <w:t>e</w:t>
      </w:r>
      <w:r w:rsidR="00E5715C">
        <w:rPr>
          <w:lang w:eastAsia="zh-CN"/>
        </w:rPr>
        <w:t>ncounter</w:t>
      </w:r>
      <w:r w:rsidR="009F0EEA">
        <w:rPr>
          <w:rFonts w:hint="eastAsia"/>
          <w:lang w:eastAsia="zh-CN"/>
        </w:rPr>
        <w:t>ing</w:t>
      </w:r>
      <w:r w:rsidR="009F0EEA">
        <w:rPr>
          <w:lang w:eastAsia="zh-CN"/>
        </w:rPr>
        <w:t xml:space="preserve"> </w:t>
      </w:r>
      <w:r w:rsidR="001D6FDF">
        <w:rPr>
          <w:lang w:eastAsia="zh-CN"/>
        </w:rPr>
        <w:t>wa</w:t>
      </w:r>
      <w:r w:rsidR="00F121AD">
        <w:rPr>
          <w:lang w:eastAsia="zh-CN"/>
        </w:rPr>
        <w:t>ter</w:t>
      </w:r>
      <w:r w:rsidR="003A7A89">
        <w:rPr>
          <w:lang w:eastAsia="zh-CN"/>
        </w:rPr>
        <w:t>.</w:t>
      </w:r>
    </w:p>
    <w:p w14:paraId="7B0618F2" w14:textId="77777777" w:rsidR="001D5F0C" w:rsidRDefault="001D5F0C" w:rsidP="00527794"/>
    <w:p w14:paraId="33F7F67F" w14:textId="77777777" w:rsidR="001D5F0C" w:rsidRDefault="0088616A" w:rsidP="001D5F0C">
      <w:pPr>
        <w:pStyle w:val="2"/>
      </w:pPr>
      <w:bookmarkStart w:id="32" w:name="_Toc41645460"/>
      <w:r>
        <w:t xml:space="preserve">5.4 </w:t>
      </w:r>
      <w:r w:rsidR="001D5F0C">
        <w:t>Future work</w:t>
      </w:r>
      <w:bookmarkEnd w:id="32"/>
    </w:p>
    <w:p w14:paraId="0491B2CA" w14:textId="04307207" w:rsidR="003A7A89" w:rsidRDefault="00AA21EC" w:rsidP="00A97E90">
      <w:pPr>
        <w:jc w:val="both"/>
        <w:rPr>
          <w:lang w:eastAsia="zh-CN"/>
        </w:rPr>
      </w:pPr>
      <w:r>
        <w:rPr>
          <w:rFonts w:hint="eastAsia"/>
        </w:rPr>
        <w:t>B</w:t>
      </w:r>
      <w:r>
        <w:t xml:space="preserve">y now we disabled MICS6814’s NH3, BME680’s TVOC and CO2 reading, either because </w:t>
      </w:r>
      <w:r w:rsidR="008626D4">
        <w:t xml:space="preserve">it is </w:t>
      </w:r>
      <w:r w:rsidR="0096538B">
        <w:t>so unreliable or inaccura</w:t>
      </w:r>
      <w:r w:rsidR="00F249C3">
        <w:t>te</w:t>
      </w:r>
      <w:r w:rsidR="00A43080">
        <w:t xml:space="preserve">. The MICS6814 sensor which is used to measure the concentration of </w:t>
      </w:r>
      <w:r w:rsidR="0040752C">
        <w:t xml:space="preserve">NH3, </w:t>
      </w:r>
      <w:r w:rsidR="00FF0524">
        <w:t xml:space="preserve">NO2 and CO </w:t>
      </w:r>
      <w:r w:rsidR="00496090">
        <w:t>has large variation across different units and needs manual calibration</w:t>
      </w:r>
      <w:r w:rsidR="00BA17E9">
        <w:t xml:space="preserve">. We think we can improve the accuracy of </w:t>
      </w:r>
      <w:r w:rsidR="00F45438">
        <w:t xml:space="preserve">generated map by </w:t>
      </w:r>
      <w:r w:rsidR="00CC24B8">
        <w:t>replacing MICS</w:t>
      </w:r>
      <w:r w:rsidR="0024057C">
        <w:t xml:space="preserve">6814 with a more reliable gas sensor. </w:t>
      </w:r>
      <w:r w:rsidR="001729B6">
        <w:t xml:space="preserve">We can also </w:t>
      </w:r>
      <w:r w:rsidR="007C3791">
        <w:t xml:space="preserve">decrease </w:t>
      </w:r>
      <w:r w:rsidR="0048512D">
        <w:t xml:space="preserve">the energy consumption </w:t>
      </w:r>
      <w:r w:rsidR="00475C6A">
        <w:t xml:space="preserve">for the measure device. According to our </w:t>
      </w:r>
      <w:r w:rsidR="0059605C">
        <w:t>ca</w:t>
      </w:r>
      <w:r w:rsidR="00517C3E">
        <w:t xml:space="preserve">lculation based on datasheet, we can achieve </w:t>
      </w:r>
      <w:r w:rsidR="008D4325">
        <w:t xml:space="preserve">1mA </w:t>
      </w:r>
      <w:r w:rsidR="006C6885">
        <w:t>current consumption</w:t>
      </w:r>
      <w:r w:rsidR="00A97E90">
        <w:t xml:space="preserve"> </w:t>
      </w:r>
      <w:r w:rsidR="00F9029A">
        <w:t xml:space="preserve">when the device is </w:t>
      </w:r>
      <w:r w:rsidR="00A97E90">
        <w:t xml:space="preserve">in idle mode, but now it is 6mA. </w:t>
      </w:r>
      <w:r w:rsidR="00F9029A">
        <w:t xml:space="preserve">And </w:t>
      </w:r>
      <w:r w:rsidR="00F42E83">
        <w:t xml:space="preserve">our air flow model can be improved </w:t>
      </w:r>
      <w:r w:rsidR="00A50FDC">
        <w:t xml:space="preserve">to be more practical and accurate. For example, we can use our measure devices to measure the </w:t>
      </w:r>
      <w:r w:rsidR="00F42508">
        <w:t>data in air pollutants source points</w:t>
      </w:r>
      <w:r w:rsidR="00184233">
        <w:t xml:space="preserve">, and apply </w:t>
      </w:r>
      <w:r w:rsidR="0021289C" w:rsidRPr="0021289C">
        <w:t>Gaussian</w:t>
      </w:r>
      <w:r w:rsidR="0021289C">
        <w:t xml:space="preserve"> Model to predict </w:t>
      </w:r>
      <w:r w:rsidR="00F07139">
        <w:t xml:space="preserve">the diffusion of pollutants. </w:t>
      </w:r>
      <w:r w:rsidR="007E1ECD">
        <w:t>It is also beneficial for our projects if we can get</w:t>
      </w:r>
      <w:r w:rsidR="008160F9">
        <w:t xml:space="preserve"> more solid casing, more measure devices </w:t>
      </w:r>
      <w:r w:rsidR="007E1ECD">
        <w:t>as well as</w:t>
      </w:r>
      <w:r w:rsidR="008160F9">
        <w:t xml:space="preserve"> richer function in </w:t>
      </w:r>
      <w:r w:rsidR="007E1ECD">
        <w:t xml:space="preserve">the project </w:t>
      </w:r>
      <w:r w:rsidR="008160F9">
        <w:t>websites</w:t>
      </w:r>
      <w:r w:rsidR="007E1ECD">
        <w:t>.</w:t>
      </w:r>
    </w:p>
    <w:p w14:paraId="1857679C" w14:textId="77777777" w:rsidR="00524192" w:rsidRPr="003A7A89" w:rsidRDefault="00524192" w:rsidP="00A97E90">
      <w:pPr>
        <w:jc w:val="both"/>
      </w:pPr>
    </w:p>
    <w:p w14:paraId="4AB84645" w14:textId="77777777" w:rsidR="00F851C6" w:rsidRDefault="00F851C6" w:rsidP="00F851C6"/>
    <w:p w14:paraId="1A6CA0A2" w14:textId="77777777" w:rsidR="00F851C6" w:rsidRDefault="00F851C6">
      <w:r>
        <w:br w:type="page"/>
      </w:r>
    </w:p>
    <w:p w14:paraId="545B18FA" w14:textId="77777777" w:rsidR="00F851C6" w:rsidRDefault="00F851C6" w:rsidP="00F851C6">
      <w:pPr>
        <w:pStyle w:val="1"/>
      </w:pPr>
      <w:bookmarkStart w:id="33" w:name="_Toc41645461"/>
      <w:r>
        <w:t>References</w:t>
      </w:r>
      <w:bookmarkEnd w:id="33"/>
    </w:p>
    <w:p w14:paraId="45DA1C84" w14:textId="77777777" w:rsidR="00F851C6" w:rsidRPr="005E125D" w:rsidRDefault="00F851C6" w:rsidP="00AE1040">
      <w:pPr>
        <w:ind w:left="431" w:hangingChars="196" w:hanging="431"/>
        <w:rPr>
          <w:color w:val="000000" w:themeColor="text1"/>
        </w:rPr>
      </w:pPr>
    </w:p>
    <w:p w14:paraId="5AA3336D" w14:textId="0C1C1ED8" w:rsidR="00AC5302" w:rsidRPr="005E125D" w:rsidRDefault="00AC5302" w:rsidP="00AC5302">
      <w:pPr>
        <w:ind w:left="431" w:hangingChars="196" w:hanging="431"/>
        <w:rPr>
          <w:color w:val="000000" w:themeColor="text1"/>
        </w:rPr>
      </w:pPr>
      <w:r w:rsidRPr="005E125D">
        <w:rPr>
          <w:color w:val="000000" w:themeColor="text1"/>
        </w:rPr>
        <w:t xml:space="preserve">[1]   STMICROELECTRONICS. “STM32F103C8T6 Datasheet”, 2017. [Online] Available: https://html.alldatasheet.com/html- pdf/201596/STMICROELECTRONICS/STM32F103C8T6/1950/1/STM32F103C8T6 .html [Accessed: </w:t>
      </w:r>
      <w:r w:rsidR="00CC59DB" w:rsidRPr="005E125D">
        <w:rPr>
          <w:color w:val="000000" w:themeColor="text1"/>
        </w:rPr>
        <w:t>28</w:t>
      </w:r>
      <w:r w:rsidRPr="005E125D">
        <w:rPr>
          <w:color w:val="000000" w:themeColor="text1"/>
        </w:rPr>
        <w:t>-</w:t>
      </w:r>
      <w:r w:rsidR="00CC59DB" w:rsidRPr="005E125D">
        <w:rPr>
          <w:color w:val="000000" w:themeColor="text1"/>
        </w:rPr>
        <w:t>05</w:t>
      </w:r>
      <w:r w:rsidRPr="005E125D">
        <w:rPr>
          <w:color w:val="000000" w:themeColor="text1"/>
        </w:rPr>
        <w:t>-2020]</w:t>
      </w:r>
    </w:p>
    <w:p w14:paraId="37845339" w14:textId="236C822B" w:rsidR="00AC5302" w:rsidRPr="005E125D" w:rsidRDefault="00AC5302" w:rsidP="00AC5302">
      <w:pPr>
        <w:ind w:left="431" w:hangingChars="196" w:hanging="431"/>
        <w:rPr>
          <w:color w:val="000000" w:themeColor="text1"/>
        </w:rPr>
      </w:pPr>
      <w:r w:rsidRPr="005E125D">
        <w:rPr>
          <w:color w:val="000000" w:themeColor="text1"/>
        </w:rPr>
        <w:t xml:space="preserve">[2] </w:t>
      </w:r>
      <w:r w:rsidRPr="005E125D">
        <w:rPr>
          <w:color w:val="000000" w:themeColor="text1"/>
        </w:rPr>
        <w:tab/>
        <w:t>Jim McDowall. “A Guide to Lithium-Ion Battery Safety”.2014. [online] Available: https://cmte.ieee.org/pes-essb/wp-content/uploads/sites/43/2016/06/2015- WM-PN-A-Guide-to-Lithium-ion-safety-Jim-McDowall.pdf</w:t>
      </w:r>
      <w:r w:rsidR="00CC59DB" w:rsidRPr="005E125D">
        <w:rPr>
          <w:color w:val="000000" w:themeColor="text1"/>
        </w:rPr>
        <w:t>[Accessed: 28-05-2020]</w:t>
      </w:r>
    </w:p>
    <w:p w14:paraId="076C1D19" w14:textId="3527774E" w:rsidR="00F851C6" w:rsidRPr="005E125D" w:rsidRDefault="00AC5302" w:rsidP="00AC5302">
      <w:pPr>
        <w:ind w:left="431" w:hangingChars="196" w:hanging="431"/>
        <w:rPr>
          <w:rFonts w:ascii="Times New Roman" w:hAnsi="Times New Roman"/>
          <w:color w:val="000000" w:themeColor="text1"/>
          <w:szCs w:val="24"/>
        </w:rPr>
      </w:pPr>
      <w:r w:rsidRPr="005E125D">
        <w:rPr>
          <w:color w:val="000000" w:themeColor="text1"/>
        </w:rPr>
        <w:t xml:space="preserve">[3] </w:t>
      </w:r>
      <w:r w:rsidRPr="005E125D">
        <w:rPr>
          <w:color w:val="000000" w:themeColor="text1"/>
        </w:rPr>
        <w:tab/>
        <w:t>Ieee.org. "IEEE Code of Ethics", 2016. [Online]. Available: https://www.ieee.org/about/corporate/governance/p7-8.html</w:t>
      </w:r>
      <w:r w:rsidR="00CC59DB" w:rsidRPr="005E125D">
        <w:rPr>
          <w:color w:val="000000" w:themeColor="text1"/>
        </w:rPr>
        <w:t>[Accessed: 28-05-2020]</w:t>
      </w:r>
    </w:p>
    <w:p w14:paraId="69A4F659" w14:textId="3B9C8BB3" w:rsidR="00AC5302" w:rsidRPr="005E125D" w:rsidRDefault="00AC5302" w:rsidP="00AC5302">
      <w:pPr>
        <w:ind w:left="431" w:hangingChars="196" w:hanging="431"/>
        <w:rPr>
          <w:rFonts w:ascii="Times New Roman" w:hAnsi="Times New Roman"/>
          <w:color w:val="000000" w:themeColor="text1"/>
          <w:szCs w:val="24"/>
        </w:rPr>
      </w:pPr>
      <w:r w:rsidRPr="005E125D">
        <w:rPr>
          <w:rFonts w:ascii="Times New Roman" w:hAnsi="Times New Roman" w:hint="eastAsia"/>
          <w:color w:val="000000" w:themeColor="text1"/>
          <w:szCs w:val="24"/>
        </w:rPr>
        <w:t>[</w:t>
      </w:r>
      <w:r w:rsidRPr="005E125D">
        <w:rPr>
          <w:rFonts w:ascii="Times New Roman" w:hAnsi="Times New Roman"/>
          <w:color w:val="000000" w:themeColor="text1"/>
          <w:szCs w:val="24"/>
        </w:rPr>
        <w:t xml:space="preserve">4] </w:t>
      </w:r>
      <w:r w:rsidRPr="005E125D">
        <w:rPr>
          <w:rFonts w:ascii="Times New Roman" w:hAnsi="Times New Roman"/>
          <w:color w:val="000000" w:themeColor="text1"/>
          <w:szCs w:val="24"/>
        </w:rPr>
        <w:tab/>
      </w:r>
      <w:r w:rsidR="0046288D" w:rsidRPr="005E125D">
        <w:rPr>
          <w:rFonts w:ascii="Times New Roman" w:hAnsi="Times New Roman"/>
          <w:color w:val="000000" w:themeColor="text1"/>
          <w:szCs w:val="24"/>
        </w:rPr>
        <w:t>Crank, J. (1956). “The Mathematics of Diffusion”. Oxford: Clarendon Press</w:t>
      </w:r>
      <w:r w:rsidR="00CC59DB" w:rsidRPr="005E125D">
        <w:rPr>
          <w:rFonts w:ascii="Times New Roman" w:hAnsi="Times New Roman"/>
          <w:color w:val="000000" w:themeColor="text1"/>
          <w:szCs w:val="24"/>
        </w:rPr>
        <w:t xml:space="preserve">. </w:t>
      </w:r>
      <w:r w:rsidR="0046288D" w:rsidRPr="005E125D">
        <w:rPr>
          <w:rFonts w:ascii="Times New Roman" w:hAnsi="Times New Roman"/>
          <w:color w:val="000000" w:themeColor="text1"/>
          <w:szCs w:val="24"/>
        </w:rPr>
        <w:t>[</w:t>
      </w:r>
      <w:r w:rsidR="00CC59DB" w:rsidRPr="005E125D">
        <w:rPr>
          <w:rFonts w:ascii="Times New Roman" w:hAnsi="Times New Roman"/>
          <w:color w:val="000000" w:themeColor="text1"/>
          <w:szCs w:val="24"/>
        </w:rPr>
        <w:t>O</w:t>
      </w:r>
      <w:r w:rsidR="0046288D" w:rsidRPr="005E125D">
        <w:rPr>
          <w:rFonts w:ascii="Times New Roman" w:hAnsi="Times New Roman"/>
          <w:color w:val="000000" w:themeColor="text1"/>
          <w:szCs w:val="24"/>
        </w:rPr>
        <w:t>nline]</w:t>
      </w:r>
      <w:r w:rsidR="00CC59DB" w:rsidRPr="005E125D">
        <w:rPr>
          <w:rFonts w:ascii="Times New Roman" w:hAnsi="Times New Roman"/>
          <w:color w:val="000000" w:themeColor="text1"/>
          <w:szCs w:val="24"/>
        </w:rPr>
        <w:t xml:space="preserve"> Available: https://books.google.com/books?hl=en&amp;lr=&amp;id=eHANhZwVouYC&amp;oi=fnd&amp;pg=PA1&amp;dq=Crank,+J.+(1956).+The+Mathematics+of+Diffusion.+Oxford:+Clarendon+Press&amp;ots=fz40BWeoOX&amp;sig=gvupcTdAahNky1AbVv30DP_4zFU#v=onepage&amp;q=Crank%2C%20J.%20(1956).%20The%20Mathematics%20of%20Diffusion.%20Oxford%3A%20Clarendon%20Press&amp;f=false</w:t>
      </w:r>
      <w:r w:rsidR="00CC59DB" w:rsidRPr="005E125D">
        <w:rPr>
          <w:color w:val="000000" w:themeColor="text1"/>
        </w:rPr>
        <w:t>[Accessed: 28-05-2020]</w:t>
      </w:r>
    </w:p>
    <w:p w14:paraId="59A50885" w14:textId="77777777" w:rsidR="00D83DF0" w:rsidRPr="005E125D" w:rsidRDefault="00D83DF0">
      <w:pPr>
        <w:rPr>
          <w:rFonts w:ascii="Times New Roman" w:hAnsi="Times New Roman"/>
          <w:color w:val="000000" w:themeColor="text1"/>
          <w:szCs w:val="24"/>
        </w:rPr>
      </w:pPr>
      <w:r w:rsidRPr="005E125D">
        <w:rPr>
          <w:rFonts w:ascii="Times New Roman" w:hAnsi="Times New Roman"/>
          <w:color w:val="000000" w:themeColor="text1"/>
          <w:szCs w:val="24"/>
        </w:rPr>
        <w:br w:type="page"/>
      </w:r>
    </w:p>
    <w:p w14:paraId="2B44B840" w14:textId="77777777" w:rsidR="00D83DF0" w:rsidRDefault="0088616A" w:rsidP="009231CE">
      <w:pPr>
        <w:pStyle w:val="1"/>
      </w:pPr>
      <w:bookmarkStart w:id="34" w:name="_Toc41645462"/>
      <w:r>
        <w:t>Appendix A</w:t>
      </w:r>
      <w:r>
        <w:tab/>
      </w:r>
      <w:r w:rsidR="009231CE">
        <w:t>Requirement and Verification Table</w:t>
      </w:r>
      <w:bookmarkEnd w:id="34"/>
    </w:p>
    <w:p w14:paraId="405D1079" w14:textId="77777777" w:rsidR="00FB3B2B" w:rsidRDefault="00FB3B2B" w:rsidP="009231CE"/>
    <w:tbl>
      <w:tblPr>
        <w:tblStyle w:val="ae"/>
        <w:tblW w:w="9576" w:type="dxa"/>
        <w:jc w:val="center"/>
        <w:tblLayout w:type="fixed"/>
        <w:tblLook w:val="04A0" w:firstRow="1" w:lastRow="0" w:firstColumn="1" w:lastColumn="0" w:noHBand="0" w:noVBand="1"/>
      </w:tblPr>
      <w:tblGrid>
        <w:gridCol w:w="4068"/>
        <w:gridCol w:w="4230"/>
        <w:gridCol w:w="1278"/>
      </w:tblGrid>
      <w:tr w:rsidR="00AC2E62" w14:paraId="4BA4A3EE" w14:textId="77777777" w:rsidTr="00F044EA">
        <w:trPr>
          <w:trHeight w:val="312"/>
          <w:jc w:val="center"/>
        </w:trPr>
        <w:tc>
          <w:tcPr>
            <w:tcW w:w="829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D4DC248" w14:textId="4B2744E6" w:rsidR="00AC2E62" w:rsidRPr="00F044EA" w:rsidRDefault="00AC2E62" w:rsidP="00171238">
            <w:pPr>
              <w:jc w:val="center"/>
              <w:rPr>
                <w:color w:val="000000" w:themeColor="text1"/>
              </w:rPr>
            </w:pPr>
            <w:r w:rsidRPr="00F044EA">
              <w:rPr>
                <w:b/>
                <w:bCs/>
                <w:color w:val="000000" w:themeColor="text1"/>
              </w:rPr>
              <w:t xml:space="preserve">Table </w:t>
            </w:r>
            <w:r w:rsidR="00044983" w:rsidRPr="00F044EA">
              <w:rPr>
                <w:b/>
                <w:bCs/>
                <w:color w:val="000000" w:themeColor="text1"/>
              </w:rPr>
              <w:t>4</w:t>
            </w:r>
            <w:r w:rsidRPr="00F044EA">
              <w:rPr>
                <w:b/>
                <w:bCs/>
                <w:color w:val="000000" w:themeColor="text1"/>
              </w:rPr>
              <w:t xml:space="preserve">   System Requirements and Verifications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B231335" w14:textId="77777777" w:rsidR="00AC2E62" w:rsidRPr="00F044EA" w:rsidRDefault="00AC2E62" w:rsidP="00AC2E62">
            <w:pPr>
              <w:jc w:val="center"/>
              <w:rPr>
                <w:b/>
                <w:bCs/>
                <w:color w:val="000000" w:themeColor="text1"/>
              </w:rPr>
            </w:pPr>
          </w:p>
        </w:tc>
      </w:tr>
      <w:tr w:rsidR="00AC2E62" w14:paraId="086F100F" w14:textId="77777777" w:rsidTr="00F044EA">
        <w:trPr>
          <w:trHeight w:val="312"/>
          <w:jc w:val="center"/>
        </w:trPr>
        <w:tc>
          <w:tcPr>
            <w:tcW w:w="4068" w:type="dxa"/>
            <w:tcBorders>
              <w:top w:val="single" w:sz="4" w:space="0" w:color="auto"/>
            </w:tcBorders>
          </w:tcPr>
          <w:p w14:paraId="0631CCD6" w14:textId="77777777" w:rsidR="00AC2E62" w:rsidRPr="00F044EA" w:rsidRDefault="00AC2E62" w:rsidP="00171238">
            <w:pPr>
              <w:jc w:val="center"/>
              <w:rPr>
                <w:color w:val="000000" w:themeColor="text1"/>
              </w:rPr>
            </w:pPr>
            <w:r w:rsidRPr="00F044EA">
              <w:rPr>
                <w:color w:val="000000" w:themeColor="text1"/>
              </w:rPr>
              <w:t>Requirement</w:t>
            </w:r>
          </w:p>
        </w:tc>
        <w:tc>
          <w:tcPr>
            <w:tcW w:w="4230" w:type="dxa"/>
            <w:tcBorders>
              <w:top w:val="single" w:sz="4" w:space="0" w:color="auto"/>
            </w:tcBorders>
          </w:tcPr>
          <w:p w14:paraId="3F8BEC62" w14:textId="77777777" w:rsidR="00AC2E62" w:rsidRPr="00F044EA" w:rsidRDefault="00AC2E62" w:rsidP="00171238">
            <w:pPr>
              <w:jc w:val="center"/>
              <w:rPr>
                <w:color w:val="000000" w:themeColor="text1"/>
              </w:rPr>
            </w:pPr>
            <w:r w:rsidRPr="00F044EA">
              <w:rPr>
                <w:color w:val="000000" w:themeColor="text1"/>
              </w:rPr>
              <w:t>Verification</w:t>
            </w:r>
          </w:p>
        </w:tc>
        <w:tc>
          <w:tcPr>
            <w:tcW w:w="1278" w:type="dxa"/>
            <w:tcBorders>
              <w:top w:val="single" w:sz="4" w:space="0" w:color="auto"/>
            </w:tcBorders>
          </w:tcPr>
          <w:p w14:paraId="75F83FBE" w14:textId="77777777" w:rsidR="00BE4D1A" w:rsidRPr="00F044EA" w:rsidRDefault="00AC2E62" w:rsidP="00AC2E62">
            <w:pPr>
              <w:jc w:val="center"/>
              <w:rPr>
                <w:color w:val="000000" w:themeColor="text1"/>
              </w:rPr>
            </w:pPr>
            <w:r w:rsidRPr="00F044EA">
              <w:rPr>
                <w:color w:val="000000" w:themeColor="text1"/>
              </w:rPr>
              <w:t>Verification status</w:t>
            </w:r>
            <w:r w:rsidR="00BE4D1A" w:rsidRPr="00F044EA">
              <w:rPr>
                <w:color w:val="000000" w:themeColor="text1"/>
              </w:rPr>
              <w:t xml:space="preserve"> </w:t>
            </w:r>
          </w:p>
          <w:p w14:paraId="4FB25B8D" w14:textId="77777777" w:rsidR="00AC2E62" w:rsidRPr="00F044EA" w:rsidRDefault="00BE4D1A" w:rsidP="00AC2E62">
            <w:pPr>
              <w:jc w:val="center"/>
              <w:rPr>
                <w:color w:val="000000" w:themeColor="text1"/>
              </w:rPr>
            </w:pPr>
            <w:r w:rsidRPr="00F044EA">
              <w:rPr>
                <w:color w:val="000000" w:themeColor="text1"/>
              </w:rPr>
              <w:t>(Y or N)</w:t>
            </w:r>
          </w:p>
        </w:tc>
      </w:tr>
      <w:tr w:rsidR="00AC2E62" w:rsidRPr="00171238" w14:paraId="62476C0A" w14:textId="77777777" w:rsidTr="00F044EA">
        <w:trPr>
          <w:trHeight w:val="329"/>
          <w:jc w:val="center"/>
        </w:trPr>
        <w:tc>
          <w:tcPr>
            <w:tcW w:w="4068" w:type="dxa"/>
          </w:tcPr>
          <w:p w14:paraId="0C4B4349" w14:textId="33FDA67A" w:rsidR="00AC2E62" w:rsidRPr="00F044EA" w:rsidRDefault="00D16DB4" w:rsidP="00D16DB4">
            <w:pPr>
              <w:pStyle w:val="af0"/>
              <w:rPr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The Voltage regulator can provide 3.3V energy source for MCU for more than seven days. </w:t>
            </w:r>
          </w:p>
        </w:tc>
        <w:tc>
          <w:tcPr>
            <w:tcW w:w="4230" w:type="dxa"/>
          </w:tcPr>
          <w:p w14:paraId="78A0F47E" w14:textId="77777777" w:rsidR="00D16DB4" w:rsidRPr="00F044EA" w:rsidRDefault="00D16DB4" w:rsidP="00D16DB4">
            <w:pPr>
              <w:pStyle w:val="af0"/>
              <w:rPr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>A</w:t>
            </w:r>
            <w:r w:rsidRPr="00F044EA">
              <w:rPr>
                <w:color w:val="000000" w:themeColor="text1"/>
              </w:rPr>
              <w:t xml:space="preserve">. </w:t>
            </w:r>
            <w:r w:rsidRPr="00F044EA">
              <w:rPr>
                <w:rFonts w:ascii="TimesNewRomanPSMT" w:hAnsi="TimesNewRomanPSMT"/>
                <w:color w:val="000000" w:themeColor="text1"/>
              </w:rPr>
              <w:t xml:space="preserve">Charge the battery to full status. </w:t>
            </w:r>
          </w:p>
          <w:p w14:paraId="78F5684F" w14:textId="476E7C77" w:rsidR="00AC2E62" w:rsidRPr="00F044EA" w:rsidRDefault="00D16DB4" w:rsidP="00D16DB4">
            <w:pPr>
              <w:pStyle w:val="af0"/>
              <w:rPr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B.   Keep the device running and check its battery status continuously for seven days. </w:t>
            </w:r>
          </w:p>
        </w:tc>
        <w:tc>
          <w:tcPr>
            <w:tcW w:w="1278" w:type="dxa"/>
          </w:tcPr>
          <w:p w14:paraId="79AFA485" w14:textId="66D28FAC" w:rsidR="00AC2E62" w:rsidRPr="00F044EA" w:rsidRDefault="00F044EA" w:rsidP="00AC2E62">
            <w:pPr>
              <w:ind w:left="360"/>
              <w:rPr>
                <w:color w:val="000000" w:themeColor="text1"/>
              </w:rPr>
            </w:pPr>
            <w:r w:rsidRPr="00F044EA">
              <w:rPr>
                <w:color w:val="000000" w:themeColor="text1"/>
              </w:rPr>
              <w:t>Y</w:t>
            </w:r>
          </w:p>
        </w:tc>
      </w:tr>
      <w:tr w:rsidR="00AC2E62" w:rsidRPr="00171238" w14:paraId="1CBF3449" w14:textId="77777777" w:rsidTr="00F044EA">
        <w:trPr>
          <w:trHeight w:val="329"/>
          <w:jc w:val="center"/>
        </w:trPr>
        <w:tc>
          <w:tcPr>
            <w:tcW w:w="4068" w:type="dxa"/>
          </w:tcPr>
          <w:p w14:paraId="751B02F8" w14:textId="77777777" w:rsidR="00D16DB4" w:rsidRPr="00F044EA" w:rsidRDefault="00D16DB4" w:rsidP="00D16DB4">
            <w:pPr>
              <w:pStyle w:val="af0"/>
              <w:rPr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Temperatures of components must be sustained below 125°C </w:t>
            </w:r>
          </w:p>
          <w:p w14:paraId="6C294DC8" w14:textId="284B8ADD" w:rsidR="00AC2E62" w:rsidRPr="00F044EA" w:rsidRDefault="00AC2E62" w:rsidP="00D16DB4">
            <w:pPr>
              <w:pStyle w:val="ac"/>
              <w:ind w:left="1440"/>
              <w:rPr>
                <w:bCs/>
                <w:color w:val="000000" w:themeColor="text1"/>
              </w:rPr>
            </w:pPr>
          </w:p>
        </w:tc>
        <w:tc>
          <w:tcPr>
            <w:tcW w:w="4230" w:type="dxa"/>
          </w:tcPr>
          <w:p w14:paraId="47A11DB2" w14:textId="77777777" w:rsidR="00D16DB4" w:rsidRPr="00F044EA" w:rsidRDefault="00D16DB4" w:rsidP="00D16DB4">
            <w:pPr>
              <w:pStyle w:val="af0"/>
              <w:numPr>
                <w:ilvl w:val="0"/>
                <w:numId w:val="10"/>
              </w:numPr>
              <w:rPr>
                <w:rFonts w:ascii="TimesNewRomanPSMT" w:hAnsi="TimesNewRomanPSMT" w:hint="eastAsia"/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Run our device with all sensors working. </w:t>
            </w:r>
          </w:p>
          <w:p w14:paraId="0AFD1952" w14:textId="77777777" w:rsidR="00D16DB4" w:rsidRPr="00F044EA" w:rsidRDefault="00D16DB4" w:rsidP="00D16DB4">
            <w:pPr>
              <w:pStyle w:val="af0"/>
              <w:numPr>
                <w:ilvl w:val="0"/>
                <w:numId w:val="10"/>
              </w:numPr>
              <w:rPr>
                <w:rFonts w:ascii="TimesNewRomanPSMT" w:hAnsi="TimesNewRomanPSMT" w:hint="eastAsia"/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Measure the temperature with IR thermometer to ensure all components do not reach temperatures greater than 125°C. </w:t>
            </w:r>
          </w:p>
          <w:p w14:paraId="7D75F96A" w14:textId="4445DFA2" w:rsidR="00AC2E62" w:rsidRPr="00F044EA" w:rsidRDefault="00AC2E62" w:rsidP="00D16DB4">
            <w:pPr>
              <w:pStyle w:val="ac"/>
              <w:ind w:left="1440"/>
              <w:rPr>
                <w:color w:val="000000" w:themeColor="text1"/>
              </w:rPr>
            </w:pPr>
          </w:p>
        </w:tc>
        <w:tc>
          <w:tcPr>
            <w:tcW w:w="1278" w:type="dxa"/>
          </w:tcPr>
          <w:p w14:paraId="31EE444E" w14:textId="36DE9D37" w:rsidR="00AC2E62" w:rsidRPr="00F044EA" w:rsidRDefault="00F044EA" w:rsidP="00AC2E62">
            <w:pPr>
              <w:ind w:left="360"/>
              <w:rPr>
                <w:color w:val="000000" w:themeColor="text1"/>
              </w:rPr>
            </w:pPr>
            <w:r w:rsidRPr="00F044EA">
              <w:rPr>
                <w:rFonts w:hint="eastAsia"/>
                <w:color w:val="000000" w:themeColor="text1"/>
              </w:rPr>
              <w:t>Y</w:t>
            </w:r>
          </w:p>
        </w:tc>
      </w:tr>
      <w:tr w:rsidR="00AC2E62" w:rsidRPr="00171238" w14:paraId="33ADFF9A" w14:textId="77777777" w:rsidTr="00F044EA">
        <w:trPr>
          <w:trHeight w:val="329"/>
          <w:jc w:val="center"/>
        </w:trPr>
        <w:tc>
          <w:tcPr>
            <w:tcW w:w="4068" w:type="dxa"/>
          </w:tcPr>
          <w:p w14:paraId="138CEE35" w14:textId="77777777" w:rsidR="00D16DB4" w:rsidRPr="00F044EA" w:rsidRDefault="00D16DB4" w:rsidP="00D16DB4">
            <w:pPr>
              <w:pStyle w:val="af0"/>
              <w:rPr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All these sensors should get correct results within 15% accuracy. </w:t>
            </w:r>
          </w:p>
          <w:p w14:paraId="6E45A717" w14:textId="77777777" w:rsidR="00AC2E62" w:rsidRPr="00F044EA" w:rsidRDefault="00AC2E62" w:rsidP="00D16DB4">
            <w:pPr>
              <w:pStyle w:val="ac"/>
              <w:rPr>
                <w:bCs/>
                <w:color w:val="000000" w:themeColor="text1"/>
              </w:rPr>
            </w:pPr>
          </w:p>
        </w:tc>
        <w:tc>
          <w:tcPr>
            <w:tcW w:w="4230" w:type="dxa"/>
          </w:tcPr>
          <w:p w14:paraId="618E8659" w14:textId="1855D13C" w:rsidR="00D16DB4" w:rsidRPr="00F044EA" w:rsidRDefault="00D16DB4" w:rsidP="00D16DB4">
            <w:pPr>
              <w:pStyle w:val="af0"/>
              <w:numPr>
                <w:ilvl w:val="0"/>
                <w:numId w:val="26"/>
              </w:numPr>
              <w:rPr>
                <w:rFonts w:ascii="TimesNewRomanPSMT" w:hAnsi="TimesNewRomanPSMT" w:hint="eastAsia"/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>Measure</w:t>
            </w:r>
            <w:r w:rsidR="008871AA" w:rsidRPr="00F044EA">
              <w:rPr>
                <w:rFonts w:ascii="TimesNewRomanPSMT" w:hAnsi="TimesNewRomanPSMT"/>
                <w:color w:val="000000" w:themeColor="text1"/>
              </w:rPr>
              <w:t xml:space="preserve"> </w:t>
            </w:r>
            <w:r w:rsidRPr="00F044EA">
              <w:rPr>
                <w:rFonts w:ascii="TimesNewRomanPSMT" w:hAnsi="TimesNewRomanPSMT"/>
                <w:color w:val="000000" w:themeColor="text1"/>
              </w:rPr>
              <w:t>data</w:t>
            </w:r>
            <w:r w:rsidR="008871AA" w:rsidRPr="00F044EA">
              <w:rPr>
                <w:rFonts w:ascii="TimesNewRomanPSMT" w:hAnsi="TimesNewRomanPSMT"/>
                <w:color w:val="000000" w:themeColor="text1"/>
              </w:rPr>
              <w:t xml:space="preserve"> </w:t>
            </w:r>
            <w:r w:rsidRPr="00F044EA">
              <w:rPr>
                <w:rFonts w:ascii="TimesNewRomanPSMT" w:hAnsi="TimesNewRomanPSMT"/>
                <w:color w:val="000000" w:themeColor="text1"/>
              </w:rPr>
              <w:t>in</w:t>
            </w:r>
            <w:r w:rsidR="008871AA" w:rsidRPr="00F044EA">
              <w:rPr>
                <w:rFonts w:ascii="TimesNewRomanPSMT" w:hAnsi="TimesNewRomanPSMT"/>
                <w:color w:val="000000" w:themeColor="text1"/>
              </w:rPr>
              <w:t xml:space="preserve"> </w:t>
            </w:r>
            <w:r w:rsidRPr="00F044EA">
              <w:rPr>
                <w:rFonts w:ascii="TimesNewRomanPSMT" w:hAnsi="TimesNewRomanPSMT"/>
                <w:color w:val="000000" w:themeColor="text1"/>
              </w:rPr>
              <w:t>three</w:t>
            </w:r>
            <w:r w:rsidR="008871AA" w:rsidRPr="00F044EA">
              <w:rPr>
                <w:rFonts w:ascii="TimesNewRomanPSMT" w:hAnsi="TimesNewRomanPSMT"/>
                <w:color w:val="000000" w:themeColor="text1"/>
              </w:rPr>
              <w:t xml:space="preserve"> </w:t>
            </w:r>
            <w:r w:rsidRPr="00F044EA">
              <w:rPr>
                <w:rFonts w:ascii="TimesNewRomanPSMT" w:hAnsi="TimesNewRomanPSMT"/>
                <w:color w:val="000000" w:themeColor="text1"/>
              </w:rPr>
              <w:t xml:space="preserve">different places, three times for each place. </w:t>
            </w:r>
          </w:p>
          <w:p w14:paraId="33C4EB36" w14:textId="77777777" w:rsidR="00D16DB4" w:rsidRPr="00F044EA" w:rsidRDefault="00D16DB4" w:rsidP="00D16DB4">
            <w:pPr>
              <w:pStyle w:val="af0"/>
              <w:numPr>
                <w:ilvl w:val="0"/>
                <w:numId w:val="26"/>
              </w:numPr>
              <w:rPr>
                <w:rFonts w:ascii="TimesNewRomanPSMT" w:hAnsi="TimesNewRomanPSMT" w:hint="eastAsia"/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Use a professional device (“Air quality egg” provided by Prof. Hu) to obtain reference data in the same three places. </w:t>
            </w:r>
          </w:p>
          <w:p w14:paraId="0127FDA4" w14:textId="6CE22015" w:rsidR="00AC2E62" w:rsidRPr="00F044EA" w:rsidRDefault="00D16DB4" w:rsidP="00D16DB4">
            <w:pPr>
              <w:pStyle w:val="af0"/>
              <w:numPr>
                <w:ilvl w:val="0"/>
                <w:numId w:val="26"/>
              </w:numPr>
              <w:rPr>
                <w:rFonts w:ascii="TimesNewRomanPSMT" w:hAnsi="TimesNewRomanPSMT" w:hint="eastAsia"/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Compare the result from our sensors and the result from air quality egg. </w:t>
            </w:r>
          </w:p>
        </w:tc>
        <w:tc>
          <w:tcPr>
            <w:tcW w:w="1278" w:type="dxa"/>
          </w:tcPr>
          <w:p w14:paraId="763A3FC9" w14:textId="154217C2" w:rsidR="00AC2E62" w:rsidRPr="00F044EA" w:rsidRDefault="00F044EA" w:rsidP="00AC2E62">
            <w:pPr>
              <w:ind w:left="360"/>
              <w:rPr>
                <w:color w:val="000000" w:themeColor="text1"/>
              </w:rPr>
            </w:pPr>
            <w:r w:rsidRPr="00F044EA">
              <w:rPr>
                <w:rFonts w:hint="eastAsia"/>
                <w:color w:val="000000" w:themeColor="text1"/>
              </w:rPr>
              <w:t>Y</w:t>
            </w:r>
          </w:p>
        </w:tc>
      </w:tr>
      <w:tr w:rsidR="00AC2E62" w:rsidRPr="00F21F0C" w14:paraId="23D3DB8C" w14:textId="77777777" w:rsidTr="00F044EA">
        <w:trPr>
          <w:trHeight w:val="329"/>
          <w:jc w:val="center"/>
        </w:trPr>
        <w:tc>
          <w:tcPr>
            <w:tcW w:w="4068" w:type="dxa"/>
          </w:tcPr>
          <w:p w14:paraId="48029F46" w14:textId="77777777" w:rsidR="008871AA" w:rsidRPr="00F044EA" w:rsidRDefault="008871AA" w:rsidP="008871AA">
            <w:pPr>
              <w:pStyle w:val="af0"/>
              <w:rPr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All these sensors should measure data in the frequency we specify (we assume once per hour, but can be adjusted based on real-world requirements). </w:t>
            </w:r>
          </w:p>
          <w:p w14:paraId="35338672" w14:textId="77777777" w:rsidR="00AC2E62" w:rsidRPr="00F044EA" w:rsidRDefault="00AC2E62" w:rsidP="008871AA">
            <w:pPr>
              <w:pStyle w:val="ac"/>
              <w:rPr>
                <w:bCs/>
                <w:color w:val="000000" w:themeColor="text1"/>
              </w:rPr>
            </w:pPr>
          </w:p>
        </w:tc>
        <w:tc>
          <w:tcPr>
            <w:tcW w:w="4230" w:type="dxa"/>
          </w:tcPr>
          <w:p w14:paraId="4ACF6D95" w14:textId="35DBDEAC" w:rsidR="008871AA" w:rsidRPr="00F044EA" w:rsidRDefault="008871AA" w:rsidP="008871AA">
            <w:pPr>
              <w:pStyle w:val="af0"/>
              <w:numPr>
                <w:ilvl w:val="0"/>
                <w:numId w:val="27"/>
              </w:numPr>
              <w:rPr>
                <w:rFonts w:ascii="TimesNewRomanPSMT" w:hAnsi="TimesNewRomanPSMT" w:hint="eastAsia"/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Change the measure frequency to once per hour, twice per hour and once every two hours. </w:t>
            </w:r>
          </w:p>
          <w:p w14:paraId="14B9928B" w14:textId="7ECB8681" w:rsidR="00AC2E62" w:rsidRPr="00F044EA" w:rsidRDefault="008871AA" w:rsidP="008871AA">
            <w:pPr>
              <w:pStyle w:val="af0"/>
              <w:numPr>
                <w:ilvl w:val="0"/>
                <w:numId w:val="27"/>
              </w:numPr>
              <w:rPr>
                <w:rFonts w:ascii="TimesNewRomanPSMT" w:hAnsi="TimesNewRomanPSMT" w:hint="eastAsia"/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Check whether our device would upload data as the frequency we specify. </w:t>
            </w:r>
          </w:p>
        </w:tc>
        <w:tc>
          <w:tcPr>
            <w:tcW w:w="1278" w:type="dxa"/>
          </w:tcPr>
          <w:p w14:paraId="2E378AC8" w14:textId="2396199D" w:rsidR="00AC2E62" w:rsidRPr="00F044EA" w:rsidRDefault="00F044EA" w:rsidP="00AC2E62">
            <w:pPr>
              <w:ind w:left="360"/>
              <w:rPr>
                <w:color w:val="000000" w:themeColor="text1"/>
              </w:rPr>
            </w:pPr>
            <w:r w:rsidRPr="00F044EA">
              <w:rPr>
                <w:rFonts w:hint="eastAsia"/>
                <w:color w:val="000000" w:themeColor="text1"/>
              </w:rPr>
              <w:t>Y</w:t>
            </w:r>
          </w:p>
        </w:tc>
      </w:tr>
      <w:tr w:rsidR="008871AA" w:rsidRPr="00F21F0C" w14:paraId="79B02FC5" w14:textId="77777777" w:rsidTr="00F044EA">
        <w:trPr>
          <w:trHeight w:val="329"/>
          <w:jc w:val="center"/>
        </w:trPr>
        <w:tc>
          <w:tcPr>
            <w:tcW w:w="4068" w:type="dxa"/>
          </w:tcPr>
          <w:p w14:paraId="3EB25088" w14:textId="77777777" w:rsidR="00BE77A1" w:rsidRPr="00F044EA" w:rsidRDefault="00BE77A1" w:rsidP="00BE77A1">
            <w:pPr>
              <w:pStyle w:val="af0"/>
              <w:rPr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Generate air quality map and for most of location, the data from our air quality map should be 20% accuracy within the reference result. </w:t>
            </w:r>
          </w:p>
          <w:p w14:paraId="4902EB80" w14:textId="77777777" w:rsidR="008871AA" w:rsidRPr="00F044EA" w:rsidRDefault="008871AA" w:rsidP="008871AA">
            <w:pPr>
              <w:pStyle w:val="af0"/>
              <w:rPr>
                <w:rFonts w:ascii="TimesNewRomanPSMT" w:hAnsi="TimesNewRomanPSMT" w:hint="eastAsia"/>
                <w:color w:val="000000" w:themeColor="text1"/>
              </w:rPr>
            </w:pPr>
          </w:p>
        </w:tc>
        <w:tc>
          <w:tcPr>
            <w:tcW w:w="4230" w:type="dxa"/>
          </w:tcPr>
          <w:p w14:paraId="199A05E9" w14:textId="77777777" w:rsidR="00BE77A1" w:rsidRPr="00F044EA" w:rsidRDefault="00BE77A1" w:rsidP="00BE77A1">
            <w:pPr>
              <w:pStyle w:val="af0"/>
              <w:numPr>
                <w:ilvl w:val="0"/>
                <w:numId w:val="28"/>
              </w:numPr>
              <w:rPr>
                <w:rFonts w:ascii="TimesNewRomanPSMT" w:hAnsi="TimesNewRomanPSMT" w:hint="eastAsia"/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Randomly choose 10 sample points that do not belong to those points that have measuring devices. </w:t>
            </w:r>
          </w:p>
          <w:p w14:paraId="44E18A18" w14:textId="77777777" w:rsidR="00BE77A1" w:rsidRPr="00F044EA" w:rsidRDefault="00BE77A1" w:rsidP="00BE77A1">
            <w:pPr>
              <w:pStyle w:val="af0"/>
              <w:numPr>
                <w:ilvl w:val="0"/>
                <w:numId w:val="28"/>
              </w:numPr>
              <w:rPr>
                <w:rFonts w:ascii="TimesNewRomanPSMT" w:hAnsi="TimesNewRomanPSMT" w:hint="eastAsia"/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Setup10validationdevicestomeasure data in these 10 sample points. </w:t>
            </w:r>
          </w:p>
          <w:p w14:paraId="1B7B9B61" w14:textId="22796155" w:rsidR="00BE77A1" w:rsidRPr="00F044EA" w:rsidRDefault="00BE77A1" w:rsidP="00BE77A1">
            <w:pPr>
              <w:pStyle w:val="af0"/>
              <w:numPr>
                <w:ilvl w:val="0"/>
                <w:numId w:val="28"/>
              </w:numPr>
              <w:rPr>
                <w:rFonts w:ascii="TimesNewRomanPSMT" w:hAnsi="TimesNewRomanPSMT" w:hint="eastAsia"/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Compare the data from our generated air quality map with the data from validation devices. The difference should be within 20% </w:t>
            </w:r>
          </w:p>
          <w:p w14:paraId="10117B7F" w14:textId="77777777" w:rsidR="008871AA" w:rsidRPr="00F044EA" w:rsidRDefault="008871AA" w:rsidP="00BE77A1">
            <w:pPr>
              <w:pStyle w:val="af0"/>
              <w:ind w:left="720"/>
              <w:rPr>
                <w:rFonts w:ascii="TimesNewRomanPSMT" w:hAnsi="TimesNewRomanPSMT" w:hint="eastAsia"/>
                <w:color w:val="000000" w:themeColor="text1"/>
              </w:rPr>
            </w:pPr>
          </w:p>
        </w:tc>
        <w:tc>
          <w:tcPr>
            <w:tcW w:w="1278" w:type="dxa"/>
          </w:tcPr>
          <w:p w14:paraId="09BB837E" w14:textId="50614EFC" w:rsidR="008871AA" w:rsidRPr="00F044EA" w:rsidRDefault="00F044EA" w:rsidP="00AC2E62">
            <w:pPr>
              <w:ind w:left="360"/>
              <w:rPr>
                <w:color w:val="000000" w:themeColor="text1"/>
              </w:rPr>
            </w:pPr>
            <w:r w:rsidRPr="00F044EA">
              <w:rPr>
                <w:rFonts w:hint="eastAsia"/>
                <w:color w:val="000000" w:themeColor="text1"/>
              </w:rPr>
              <w:t>Y</w:t>
            </w:r>
          </w:p>
        </w:tc>
      </w:tr>
      <w:tr w:rsidR="008871AA" w:rsidRPr="00F21F0C" w14:paraId="1B86226A" w14:textId="77777777" w:rsidTr="00F044EA">
        <w:trPr>
          <w:trHeight w:val="329"/>
          <w:jc w:val="center"/>
        </w:trPr>
        <w:tc>
          <w:tcPr>
            <w:tcW w:w="4068" w:type="dxa"/>
          </w:tcPr>
          <w:p w14:paraId="0AB7CD1A" w14:textId="77777777" w:rsidR="00BE77A1" w:rsidRPr="00F044EA" w:rsidRDefault="00BE77A1" w:rsidP="00BE77A1">
            <w:pPr>
              <w:pStyle w:val="af0"/>
              <w:rPr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Able to view and download data from our server. </w:t>
            </w:r>
          </w:p>
          <w:p w14:paraId="28C70321" w14:textId="77777777" w:rsidR="008871AA" w:rsidRPr="00F044EA" w:rsidRDefault="008871AA" w:rsidP="008871AA">
            <w:pPr>
              <w:pStyle w:val="af0"/>
              <w:rPr>
                <w:rFonts w:ascii="TimesNewRomanPSMT" w:hAnsi="TimesNewRomanPSMT" w:hint="eastAsia"/>
                <w:color w:val="000000" w:themeColor="text1"/>
              </w:rPr>
            </w:pPr>
          </w:p>
        </w:tc>
        <w:tc>
          <w:tcPr>
            <w:tcW w:w="4230" w:type="dxa"/>
          </w:tcPr>
          <w:p w14:paraId="4FC0EBA5" w14:textId="2EC9E667" w:rsidR="00F044EA" w:rsidRPr="00F044EA" w:rsidRDefault="00F044EA" w:rsidP="00F044EA">
            <w:pPr>
              <w:pStyle w:val="af0"/>
              <w:numPr>
                <w:ilvl w:val="0"/>
                <w:numId w:val="29"/>
              </w:numPr>
              <w:rPr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Output sensor data from local devices, and verify that the server shows the same data in real time. </w:t>
            </w:r>
          </w:p>
          <w:p w14:paraId="75CFCEE5" w14:textId="77777777" w:rsidR="008871AA" w:rsidRPr="00F044EA" w:rsidRDefault="008871AA" w:rsidP="00F044EA">
            <w:pPr>
              <w:pStyle w:val="af0"/>
              <w:ind w:left="720"/>
              <w:rPr>
                <w:rFonts w:ascii="TimesNewRomanPSMT" w:hAnsi="TimesNewRomanPSMT" w:hint="eastAsia"/>
                <w:color w:val="000000" w:themeColor="text1"/>
              </w:rPr>
            </w:pPr>
          </w:p>
        </w:tc>
        <w:tc>
          <w:tcPr>
            <w:tcW w:w="1278" w:type="dxa"/>
          </w:tcPr>
          <w:p w14:paraId="40411317" w14:textId="4020072B" w:rsidR="008871AA" w:rsidRPr="00F044EA" w:rsidRDefault="00F044EA" w:rsidP="00AC2E62">
            <w:pPr>
              <w:ind w:left="360"/>
              <w:rPr>
                <w:color w:val="000000" w:themeColor="text1"/>
              </w:rPr>
            </w:pPr>
            <w:r w:rsidRPr="00F044EA">
              <w:rPr>
                <w:rFonts w:hint="eastAsia"/>
                <w:color w:val="000000" w:themeColor="text1"/>
              </w:rPr>
              <w:t>Y</w:t>
            </w:r>
          </w:p>
        </w:tc>
      </w:tr>
    </w:tbl>
    <w:p w14:paraId="119A48E1" w14:textId="77777777" w:rsidR="00DA69C5" w:rsidRPr="00171238" w:rsidRDefault="00DA69C5" w:rsidP="009231CE"/>
    <w:p w14:paraId="66EA89FF" w14:textId="77777777" w:rsidR="00DA69C5" w:rsidRPr="009231CE" w:rsidRDefault="00DA69C5" w:rsidP="009231CE"/>
    <w:p w14:paraId="4EBCE68F" w14:textId="6347CFE9" w:rsidR="00B969F5" w:rsidRDefault="00B969F5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br w:type="page"/>
      </w:r>
    </w:p>
    <w:p w14:paraId="24FC54FA" w14:textId="6671DA27" w:rsidR="00B969F5" w:rsidRDefault="00B969F5" w:rsidP="00B969F5">
      <w:pPr>
        <w:pStyle w:val="1"/>
      </w:pPr>
      <w:bookmarkStart w:id="35" w:name="_Toc41645463"/>
      <w:r>
        <w:t>Appendix B</w:t>
      </w:r>
      <w:r>
        <w:tab/>
        <w:t>Schematics for Self-designed Measure Device</w:t>
      </w:r>
      <w:bookmarkEnd w:id="35"/>
    </w:p>
    <w:p w14:paraId="550019E0" w14:textId="055BC3F0" w:rsidR="00D83DF0" w:rsidRDefault="00B969F5" w:rsidP="00B969F5">
      <w:pPr>
        <w:jc w:val="center"/>
        <w:rPr>
          <w:rFonts w:ascii="Times New Roman" w:hAnsi="Times New Roman"/>
          <w:szCs w:val="24"/>
        </w:rPr>
      </w:pPr>
      <w:r>
        <w:rPr>
          <w:noProof/>
        </w:rPr>
        <w:drawing>
          <wp:inline distT="0" distB="0" distL="0" distR="0" wp14:anchorId="50776A96" wp14:editId="45C46510">
            <wp:extent cx="7734010" cy="5467515"/>
            <wp:effectExtent l="9208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4014" cy="547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3DF0" w:rsidSect="00250D27">
      <w:headerReference w:type="default" r:id="rId20"/>
      <w:footerReference w:type="default" r:id="rId21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3EB8DC" w14:textId="77777777" w:rsidR="00B46611" w:rsidRDefault="00B46611" w:rsidP="005C1DAB">
      <w:pPr>
        <w:spacing w:after="0" w:line="240" w:lineRule="auto"/>
      </w:pPr>
      <w:r>
        <w:separator/>
      </w:r>
    </w:p>
  </w:endnote>
  <w:endnote w:type="continuationSeparator" w:id="0">
    <w:p w14:paraId="4916368D" w14:textId="77777777" w:rsidR="00B46611" w:rsidRDefault="00B46611" w:rsidP="005C1DAB">
      <w:pPr>
        <w:spacing w:after="0" w:line="240" w:lineRule="auto"/>
      </w:pPr>
      <w:r>
        <w:continuationSeparator/>
      </w:r>
    </w:p>
  </w:endnote>
  <w:endnote w:type="continuationNotice" w:id="1">
    <w:p w14:paraId="15705B8C" w14:textId="77777777" w:rsidR="00B46611" w:rsidRDefault="00B4661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0000000000000000000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5"/>
      </w:rPr>
      <w:id w:val="460934944"/>
      <w:docPartObj>
        <w:docPartGallery w:val="Page Numbers (Bottom of Page)"/>
        <w:docPartUnique/>
      </w:docPartObj>
    </w:sdtPr>
    <w:sdtEndPr>
      <w:rPr>
        <w:rStyle w:val="af5"/>
      </w:rPr>
    </w:sdtEndPr>
    <w:sdtContent>
      <w:p w14:paraId="56DF9E71" w14:textId="0EB34078" w:rsidR="002073B1" w:rsidRDefault="002073B1" w:rsidP="0031263E">
        <w:pPr>
          <w:pStyle w:val="a9"/>
          <w:framePr w:wrap="none" w:vAnchor="text" w:hAnchor="margin" w:xAlign="center" w:y="1"/>
          <w:rPr>
            <w:rStyle w:val="af5"/>
          </w:rPr>
        </w:pPr>
        <w:r>
          <w:rPr>
            <w:rStyle w:val="af5"/>
          </w:rPr>
          <w:fldChar w:fldCharType="begin"/>
        </w:r>
        <w:r>
          <w:rPr>
            <w:rStyle w:val="af5"/>
          </w:rPr>
          <w:instrText xml:space="preserve"> PAGE </w:instrText>
        </w:r>
        <w:r>
          <w:rPr>
            <w:rStyle w:val="af5"/>
          </w:rPr>
          <w:fldChar w:fldCharType="end"/>
        </w:r>
      </w:p>
    </w:sdtContent>
  </w:sdt>
  <w:sdt>
    <w:sdtPr>
      <w:rPr>
        <w:rStyle w:val="af5"/>
      </w:rPr>
      <w:id w:val="-866680882"/>
      <w:docPartObj>
        <w:docPartGallery w:val="Page Numbers (Bottom of Page)"/>
        <w:docPartUnique/>
      </w:docPartObj>
    </w:sdtPr>
    <w:sdtEndPr>
      <w:rPr>
        <w:rStyle w:val="af5"/>
      </w:rPr>
    </w:sdtEndPr>
    <w:sdtContent>
      <w:p w14:paraId="69BB75C5" w14:textId="7D4F4C38" w:rsidR="002073B1" w:rsidRDefault="002073B1" w:rsidP="0031263E">
        <w:pPr>
          <w:pStyle w:val="a9"/>
          <w:framePr w:wrap="none" w:vAnchor="text" w:hAnchor="margin" w:xAlign="center" w:y="1"/>
          <w:rPr>
            <w:rStyle w:val="af5"/>
          </w:rPr>
        </w:pPr>
        <w:r>
          <w:rPr>
            <w:rStyle w:val="af5"/>
          </w:rPr>
          <w:fldChar w:fldCharType="begin"/>
        </w:r>
        <w:r>
          <w:rPr>
            <w:rStyle w:val="af5"/>
          </w:rPr>
          <w:instrText xml:space="preserve"> PAGE </w:instrText>
        </w:r>
        <w:r>
          <w:rPr>
            <w:rStyle w:val="af5"/>
          </w:rPr>
          <w:fldChar w:fldCharType="end"/>
        </w:r>
      </w:p>
    </w:sdtContent>
  </w:sdt>
  <w:p w14:paraId="57304C66" w14:textId="77777777" w:rsidR="002073B1" w:rsidRDefault="002073B1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5360705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38E166" w14:textId="77777777" w:rsidR="00EF38B9" w:rsidRDefault="00EF38B9">
        <w:pPr>
          <w:pStyle w:val="a9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F08D8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14:paraId="792BD699" w14:textId="77777777" w:rsidR="00EF38B9" w:rsidRDefault="00EF38B9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531E61" w14:textId="77777777" w:rsidR="00EF38B9" w:rsidRDefault="00EF38B9" w:rsidP="00250D27">
    <w:pPr>
      <w:pStyle w:val="a9"/>
    </w:pPr>
  </w:p>
  <w:p w14:paraId="27C169AC" w14:textId="77777777" w:rsidR="00EF38B9" w:rsidRDefault="00EF38B9">
    <w:pPr>
      <w:pStyle w:val="a9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5"/>
      </w:rPr>
      <w:id w:val="-1686814254"/>
      <w:docPartObj>
        <w:docPartGallery w:val="Page Numbers (Bottom of Page)"/>
        <w:docPartUnique/>
      </w:docPartObj>
    </w:sdtPr>
    <w:sdtEndPr>
      <w:rPr>
        <w:rStyle w:val="af5"/>
      </w:rPr>
    </w:sdtEndPr>
    <w:sdtContent>
      <w:p w14:paraId="6B2B76FC" w14:textId="14FB64A2" w:rsidR="002073B1" w:rsidRDefault="002073B1" w:rsidP="0031263E">
        <w:pPr>
          <w:pStyle w:val="a9"/>
          <w:framePr w:wrap="none" w:vAnchor="text" w:hAnchor="margin" w:xAlign="center" w:y="1"/>
          <w:rPr>
            <w:rStyle w:val="af5"/>
          </w:rPr>
        </w:pPr>
        <w:r>
          <w:rPr>
            <w:rStyle w:val="af5"/>
          </w:rPr>
          <w:fldChar w:fldCharType="begin"/>
        </w:r>
        <w:r>
          <w:rPr>
            <w:rStyle w:val="af5"/>
          </w:rPr>
          <w:instrText xml:space="preserve"> PAGE </w:instrText>
        </w:r>
        <w:r>
          <w:rPr>
            <w:rStyle w:val="af5"/>
          </w:rPr>
          <w:fldChar w:fldCharType="separate"/>
        </w:r>
        <w:r>
          <w:rPr>
            <w:rStyle w:val="af5"/>
            <w:noProof/>
          </w:rPr>
          <w:t>11</w:t>
        </w:r>
        <w:r>
          <w:rPr>
            <w:rStyle w:val="af5"/>
          </w:rPr>
          <w:fldChar w:fldCharType="end"/>
        </w:r>
      </w:p>
    </w:sdtContent>
  </w:sdt>
  <w:p w14:paraId="298A8A7A" w14:textId="0F24181E" w:rsidR="002073B1" w:rsidRDefault="002073B1" w:rsidP="0031263E">
    <w:pPr>
      <w:pStyle w:val="a9"/>
      <w:framePr w:wrap="none" w:vAnchor="text" w:hAnchor="margin" w:xAlign="center" w:y="1"/>
      <w:rPr>
        <w:rStyle w:val="af5"/>
      </w:rPr>
    </w:pPr>
  </w:p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F67201D" w14:paraId="23339EA4" w14:textId="77777777" w:rsidTr="6F67201D">
      <w:tc>
        <w:tcPr>
          <w:tcW w:w="3120" w:type="dxa"/>
        </w:tcPr>
        <w:p w14:paraId="2260A078" w14:textId="3101A114" w:rsidR="6F67201D" w:rsidRDefault="6F67201D" w:rsidP="6F67201D">
          <w:pPr>
            <w:pStyle w:val="a7"/>
            <w:ind w:left="-115"/>
          </w:pPr>
        </w:p>
      </w:tc>
      <w:tc>
        <w:tcPr>
          <w:tcW w:w="3120" w:type="dxa"/>
        </w:tcPr>
        <w:p w14:paraId="2FD183D8" w14:textId="76BDF490" w:rsidR="6F67201D" w:rsidRDefault="6F67201D" w:rsidP="6F67201D">
          <w:pPr>
            <w:pStyle w:val="a7"/>
            <w:jc w:val="center"/>
            <w:rPr>
              <w:lang w:eastAsia="zh-CN"/>
            </w:rPr>
          </w:pPr>
        </w:p>
      </w:tc>
      <w:tc>
        <w:tcPr>
          <w:tcW w:w="3120" w:type="dxa"/>
        </w:tcPr>
        <w:p w14:paraId="21C4BF74" w14:textId="2FB94FA8" w:rsidR="6F67201D" w:rsidRDefault="6F67201D" w:rsidP="6F67201D">
          <w:pPr>
            <w:pStyle w:val="a7"/>
            <w:ind w:right="-115"/>
            <w:jc w:val="right"/>
          </w:pPr>
        </w:p>
      </w:tc>
    </w:tr>
  </w:tbl>
  <w:p w14:paraId="76E68AE7" w14:textId="2818BF2F" w:rsidR="00D2343A" w:rsidRDefault="00D2343A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6ADC87" w14:textId="77777777" w:rsidR="00B46611" w:rsidRDefault="00B46611" w:rsidP="005C1DAB">
      <w:pPr>
        <w:spacing w:after="0" w:line="240" w:lineRule="auto"/>
      </w:pPr>
      <w:r>
        <w:separator/>
      </w:r>
    </w:p>
  </w:footnote>
  <w:footnote w:type="continuationSeparator" w:id="0">
    <w:p w14:paraId="7985CCDA" w14:textId="77777777" w:rsidR="00B46611" w:rsidRDefault="00B46611" w:rsidP="005C1DAB">
      <w:pPr>
        <w:spacing w:after="0" w:line="240" w:lineRule="auto"/>
      </w:pPr>
      <w:r>
        <w:continuationSeparator/>
      </w:r>
    </w:p>
  </w:footnote>
  <w:footnote w:type="continuationNotice" w:id="1">
    <w:p w14:paraId="27A766D6" w14:textId="77777777" w:rsidR="00B46611" w:rsidRDefault="00B4661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F67201D" w14:paraId="15F01788" w14:textId="77777777" w:rsidTr="6F67201D">
      <w:tc>
        <w:tcPr>
          <w:tcW w:w="3120" w:type="dxa"/>
        </w:tcPr>
        <w:p w14:paraId="2D1E1040" w14:textId="5A8F4000" w:rsidR="6F67201D" w:rsidRDefault="6F67201D" w:rsidP="6F67201D">
          <w:pPr>
            <w:pStyle w:val="a7"/>
            <w:ind w:left="-115"/>
          </w:pPr>
        </w:p>
      </w:tc>
      <w:tc>
        <w:tcPr>
          <w:tcW w:w="3120" w:type="dxa"/>
        </w:tcPr>
        <w:p w14:paraId="35064700" w14:textId="2F7B9631" w:rsidR="6F67201D" w:rsidRDefault="6F67201D" w:rsidP="6F67201D">
          <w:pPr>
            <w:pStyle w:val="a7"/>
            <w:jc w:val="center"/>
          </w:pPr>
        </w:p>
      </w:tc>
      <w:tc>
        <w:tcPr>
          <w:tcW w:w="3120" w:type="dxa"/>
        </w:tcPr>
        <w:p w14:paraId="24C3A148" w14:textId="4F243386" w:rsidR="6F67201D" w:rsidRDefault="6F67201D" w:rsidP="6F67201D">
          <w:pPr>
            <w:pStyle w:val="a7"/>
            <w:ind w:right="-115"/>
            <w:jc w:val="right"/>
          </w:pPr>
        </w:p>
      </w:tc>
    </w:tr>
  </w:tbl>
  <w:p w14:paraId="03434BB2" w14:textId="4A05A9E8" w:rsidR="00D2343A" w:rsidRDefault="00D2343A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552BB5"/>
    <w:multiLevelType w:val="hybridMultilevel"/>
    <w:tmpl w:val="0D9C928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6522142"/>
    <w:multiLevelType w:val="hybridMultilevel"/>
    <w:tmpl w:val="C5F62916"/>
    <w:lvl w:ilvl="0" w:tplc="12D024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7F146CA"/>
    <w:multiLevelType w:val="hybridMultilevel"/>
    <w:tmpl w:val="EAA8F3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8458E7"/>
    <w:multiLevelType w:val="hybridMultilevel"/>
    <w:tmpl w:val="6EE83A8A"/>
    <w:lvl w:ilvl="0" w:tplc="4768E0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B45389"/>
    <w:multiLevelType w:val="hybridMultilevel"/>
    <w:tmpl w:val="8C087530"/>
    <w:lvl w:ilvl="0" w:tplc="8F9AA61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2980D16"/>
    <w:multiLevelType w:val="hybridMultilevel"/>
    <w:tmpl w:val="45F8CDEC"/>
    <w:lvl w:ilvl="0" w:tplc="A4C20F88">
      <w:start w:val="1"/>
      <w:numFmt w:val="decimal"/>
      <w:lvlText w:val="%1."/>
      <w:lvlJc w:val="left"/>
      <w:pPr>
        <w:ind w:left="360" w:hanging="360"/>
      </w:pPr>
      <w:rPr>
        <w:rFonts w:ascii="TimesNewRomanPSMT" w:hAnsi="TimesNewRomanPSMT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70C6DE7"/>
    <w:multiLevelType w:val="multilevel"/>
    <w:tmpl w:val="5E9298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19273473"/>
    <w:multiLevelType w:val="hybridMultilevel"/>
    <w:tmpl w:val="89E47C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B51508"/>
    <w:multiLevelType w:val="hybridMultilevel"/>
    <w:tmpl w:val="A1687F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635794"/>
    <w:multiLevelType w:val="hybridMultilevel"/>
    <w:tmpl w:val="FC620396"/>
    <w:lvl w:ilvl="0" w:tplc="3664E6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FB33DB0"/>
    <w:multiLevelType w:val="hybridMultilevel"/>
    <w:tmpl w:val="C5B095B6"/>
    <w:lvl w:ilvl="0" w:tplc="D30401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BF33E9D"/>
    <w:multiLevelType w:val="multilevel"/>
    <w:tmpl w:val="BEFC6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03F29E7"/>
    <w:multiLevelType w:val="multilevel"/>
    <w:tmpl w:val="6166F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1F0117C"/>
    <w:multiLevelType w:val="hybridMultilevel"/>
    <w:tmpl w:val="9F088F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9B32A3"/>
    <w:multiLevelType w:val="hybridMultilevel"/>
    <w:tmpl w:val="A216A07E"/>
    <w:lvl w:ilvl="0" w:tplc="89C4A7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93A320A"/>
    <w:multiLevelType w:val="hybridMultilevel"/>
    <w:tmpl w:val="63B6D3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AF0056"/>
    <w:multiLevelType w:val="multilevel"/>
    <w:tmpl w:val="0C70642E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7" w15:restartNumberingAfterBreak="0">
    <w:nsid w:val="466420BE"/>
    <w:multiLevelType w:val="hybridMultilevel"/>
    <w:tmpl w:val="8398DE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F736EA"/>
    <w:multiLevelType w:val="hybridMultilevel"/>
    <w:tmpl w:val="BB02F4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6865F5"/>
    <w:multiLevelType w:val="hybridMultilevel"/>
    <w:tmpl w:val="4C1A0F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50C7C26"/>
    <w:multiLevelType w:val="multilevel"/>
    <w:tmpl w:val="5E9298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1" w15:restartNumberingAfterBreak="0">
    <w:nsid w:val="639357EE"/>
    <w:multiLevelType w:val="multilevel"/>
    <w:tmpl w:val="119042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409701F"/>
    <w:multiLevelType w:val="multilevel"/>
    <w:tmpl w:val="5BAE7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AB620E5"/>
    <w:multiLevelType w:val="hybridMultilevel"/>
    <w:tmpl w:val="C20281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D4B22D0"/>
    <w:multiLevelType w:val="hybridMultilevel"/>
    <w:tmpl w:val="249E2D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DF92E86"/>
    <w:multiLevelType w:val="hybridMultilevel"/>
    <w:tmpl w:val="1E1464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65E4083"/>
    <w:multiLevelType w:val="multilevel"/>
    <w:tmpl w:val="C5B095B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7D4226E2"/>
    <w:multiLevelType w:val="multilevel"/>
    <w:tmpl w:val="7578DB1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8" w15:restartNumberingAfterBreak="0">
    <w:nsid w:val="7F9975E8"/>
    <w:multiLevelType w:val="hybridMultilevel"/>
    <w:tmpl w:val="819244BE"/>
    <w:lvl w:ilvl="0" w:tplc="4768E0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24"/>
  </w:num>
  <w:num w:numId="3">
    <w:abstractNumId w:val="0"/>
  </w:num>
  <w:num w:numId="4">
    <w:abstractNumId w:val="28"/>
  </w:num>
  <w:num w:numId="5">
    <w:abstractNumId w:val="3"/>
  </w:num>
  <w:num w:numId="6">
    <w:abstractNumId w:val="16"/>
  </w:num>
  <w:num w:numId="7">
    <w:abstractNumId w:val="25"/>
  </w:num>
  <w:num w:numId="8">
    <w:abstractNumId w:val="19"/>
  </w:num>
  <w:num w:numId="9">
    <w:abstractNumId w:val="17"/>
  </w:num>
  <w:num w:numId="10">
    <w:abstractNumId w:val="2"/>
  </w:num>
  <w:num w:numId="11">
    <w:abstractNumId w:val="7"/>
  </w:num>
  <w:num w:numId="12">
    <w:abstractNumId w:val="13"/>
  </w:num>
  <w:num w:numId="13">
    <w:abstractNumId w:val="15"/>
  </w:num>
  <w:num w:numId="14">
    <w:abstractNumId w:val="23"/>
  </w:num>
  <w:num w:numId="15">
    <w:abstractNumId w:val="14"/>
  </w:num>
  <w:num w:numId="16">
    <w:abstractNumId w:val="20"/>
  </w:num>
  <w:num w:numId="17">
    <w:abstractNumId w:val="6"/>
  </w:num>
  <w:num w:numId="18">
    <w:abstractNumId w:val="27"/>
  </w:num>
  <w:num w:numId="19">
    <w:abstractNumId w:val="18"/>
  </w:num>
  <w:num w:numId="20">
    <w:abstractNumId w:val="10"/>
  </w:num>
  <w:num w:numId="21">
    <w:abstractNumId w:val="26"/>
  </w:num>
  <w:num w:numId="22">
    <w:abstractNumId w:val="9"/>
  </w:num>
  <w:num w:numId="23">
    <w:abstractNumId w:val="1"/>
  </w:num>
  <w:num w:numId="24">
    <w:abstractNumId w:val="4"/>
  </w:num>
  <w:num w:numId="25">
    <w:abstractNumId w:val="12"/>
  </w:num>
  <w:num w:numId="26">
    <w:abstractNumId w:val="22"/>
  </w:num>
  <w:num w:numId="27">
    <w:abstractNumId w:val="21"/>
  </w:num>
  <w:num w:numId="28">
    <w:abstractNumId w:val="11"/>
  </w:num>
  <w:num w:numId="2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attachedTemplate r:id="rId1"/>
  <w:defaultTabStop w:val="720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ED5"/>
    <w:rsid w:val="00001D1C"/>
    <w:rsid w:val="000021FC"/>
    <w:rsid w:val="0000255D"/>
    <w:rsid w:val="000031E6"/>
    <w:rsid w:val="000058E9"/>
    <w:rsid w:val="00005C4D"/>
    <w:rsid w:val="00007DF9"/>
    <w:rsid w:val="00011A39"/>
    <w:rsid w:val="00012204"/>
    <w:rsid w:val="0001293D"/>
    <w:rsid w:val="00014C17"/>
    <w:rsid w:val="00015A73"/>
    <w:rsid w:val="00021D2C"/>
    <w:rsid w:val="00021F5F"/>
    <w:rsid w:val="00023314"/>
    <w:rsid w:val="000233A4"/>
    <w:rsid w:val="00023A79"/>
    <w:rsid w:val="00025061"/>
    <w:rsid w:val="00025F41"/>
    <w:rsid w:val="000262A9"/>
    <w:rsid w:val="00026810"/>
    <w:rsid w:val="000278EC"/>
    <w:rsid w:val="00030970"/>
    <w:rsid w:val="00030C51"/>
    <w:rsid w:val="0003138F"/>
    <w:rsid w:val="000315D8"/>
    <w:rsid w:val="00032479"/>
    <w:rsid w:val="00033D0D"/>
    <w:rsid w:val="00034E9C"/>
    <w:rsid w:val="00035CEA"/>
    <w:rsid w:val="00036816"/>
    <w:rsid w:val="0003713A"/>
    <w:rsid w:val="000374F3"/>
    <w:rsid w:val="00040080"/>
    <w:rsid w:val="00040E55"/>
    <w:rsid w:val="00040F86"/>
    <w:rsid w:val="00041C6F"/>
    <w:rsid w:val="000424FC"/>
    <w:rsid w:val="00043382"/>
    <w:rsid w:val="00044521"/>
    <w:rsid w:val="00044983"/>
    <w:rsid w:val="00045945"/>
    <w:rsid w:val="00046D36"/>
    <w:rsid w:val="000509E9"/>
    <w:rsid w:val="00050DD5"/>
    <w:rsid w:val="00052495"/>
    <w:rsid w:val="0005254B"/>
    <w:rsid w:val="000527EB"/>
    <w:rsid w:val="00053AC7"/>
    <w:rsid w:val="00054261"/>
    <w:rsid w:val="00060035"/>
    <w:rsid w:val="0006089A"/>
    <w:rsid w:val="00061642"/>
    <w:rsid w:val="00061B1D"/>
    <w:rsid w:val="00062B3D"/>
    <w:rsid w:val="00063657"/>
    <w:rsid w:val="00063743"/>
    <w:rsid w:val="0006375F"/>
    <w:rsid w:val="00066132"/>
    <w:rsid w:val="0006736E"/>
    <w:rsid w:val="0007224C"/>
    <w:rsid w:val="00074BB1"/>
    <w:rsid w:val="00074D56"/>
    <w:rsid w:val="000753CC"/>
    <w:rsid w:val="0007554C"/>
    <w:rsid w:val="00075DA3"/>
    <w:rsid w:val="00075F03"/>
    <w:rsid w:val="000775B0"/>
    <w:rsid w:val="00077942"/>
    <w:rsid w:val="00080B43"/>
    <w:rsid w:val="00081090"/>
    <w:rsid w:val="000812FB"/>
    <w:rsid w:val="00081C04"/>
    <w:rsid w:val="00084106"/>
    <w:rsid w:val="0008493A"/>
    <w:rsid w:val="00084C42"/>
    <w:rsid w:val="00084E5C"/>
    <w:rsid w:val="000858AB"/>
    <w:rsid w:val="00085F53"/>
    <w:rsid w:val="0008612F"/>
    <w:rsid w:val="0008646E"/>
    <w:rsid w:val="00086529"/>
    <w:rsid w:val="00087A19"/>
    <w:rsid w:val="00087AF8"/>
    <w:rsid w:val="000904DB"/>
    <w:rsid w:val="0009143E"/>
    <w:rsid w:val="000917A6"/>
    <w:rsid w:val="000932B1"/>
    <w:rsid w:val="00093474"/>
    <w:rsid w:val="00093BD2"/>
    <w:rsid w:val="00094AF1"/>
    <w:rsid w:val="00096183"/>
    <w:rsid w:val="00096B9C"/>
    <w:rsid w:val="00097207"/>
    <w:rsid w:val="000A011C"/>
    <w:rsid w:val="000A4FF5"/>
    <w:rsid w:val="000A58DC"/>
    <w:rsid w:val="000B1B68"/>
    <w:rsid w:val="000B27E6"/>
    <w:rsid w:val="000B6FE3"/>
    <w:rsid w:val="000B7383"/>
    <w:rsid w:val="000B7CBE"/>
    <w:rsid w:val="000B7FF5"/>
    <w:rsid w:val="000C0070"/>
    <w:rsid w:val="000C11EE"/>
    <w:rsid w:val="000C167D"/>
    <w:rsid w:val="000C2D86"/>
    <w:rsid w:val="000C2EA9"/>
    <w:rsid w:val="000C2EE1"/>
    <w:rsid w:val="000C3221"/>
    <w:rsid w:val="000C4985"/>
    <w:rsid w:val="000C6C96"/>
    <w:rsid w:val="000C7037"/>
    <w:rsid w:val="000C711A"/>
    <w:rsid w:val="000C750A"/>
    <w:rsid w:val="000C7B4D"/>
    <w:rsid w:val="000D0FA0"/>
    <w:rsid w:val="000D2213"/>
    <w:rsid w:val="000D3E3C"/>
    <w:rsid w:val="000D4FC3"/>
    <w:rsid w:val="000E01FD"/>
    <w:rsid w:val="000E0204"/>
    <w:rsid w:val="000E05BA"/>
    <w:rsid w:val="000E0D90"/>
    <w:rsid w:val="000E2D31"/>
    <w:rsid w:val="000E6995"/>
    <w:rsid w:val="000F299F"/>
    <w:rsid w:val="000F33EA"/>
    <w:rsid w:val="000F4328"/>
    <w:rsid w:val="000F66B2"/>
    <w:rsid w:val="000F6828"/>
    <w:rsid w:val="000F7069"/>
    <w:rsid w:val="00100243"/>
    <w:rsid w:val="00100603"/>
    <w:rsid w:val="00100AED"/>
    <w:rsid w:val="00102376"/>
    <w:rsid w:val="00104577"/>
    <w:rsid w:val="0010475B"/>
    <w:rsid w:val="00104A7D"/>
    <w:rsid w:val="00105239"/>
    <w:rsid w:val="001058E3"/>
    <w:rsid w:val="00111010"/>
    <w:rsid w:val="001113CF"/>
    <w:rsid w:val="00112B8E"/>
    <w:rsid w:val="001135F3"/>
    <w:rsid w:val="00114CEC"/>
    <w:rsid w:val="001150B0"/>
    <w:rsid w:val="001161F4"/>
    <w:rsid w:val="00117B12"/>
    <w:rsid w:val="00117FF8"/>
    <w:rsid w:val="001234A3"/>
    <w:rsid w:val="001262D5"/>
    <w:rsid w:val="00126A23"/>
    <w:rsid w:val="00126F20"/>
    <w:rsid w:val="00127C5A"/>
    <w:rsid w:val="00130086"/>
    <w:rsid w:val="0013038A"/>
    <w:rsid w:val="00130BFA"/>
    <w:rsid w:val="00130C42"/>
    <w:rsid w:val="00130EE8"/>
    <w:rsid w:val="0013186B"/>
    <w:rsid w:val="001332A4"/>
    <w:rsid w:val="001339F2"/>
    <w:rsid w:val="00133C2E"/>
    <w:rsid w:val="00134D5B"/>
    <w:rsid w:val="00134DD8"/>
    <w:rsid w:val="00134ED8"/>
    <w:rsid w:val="00136AC4"/>
    <w:rsid w:val="001404F3"/>
    <w:rsid w:val="00142431"/>
    <w:rsid w:val="00142523"/>
    <w:rsid w:val="00142636"/>
    <w:rsid w:val="00143FA9"/>
    <w:rsid w:val="001440D2"/>
    <w:rsid w:val="001471EA"/>
    <w:rsid w:val="001474BD"/>
    <w:rsid w:val="00151036"/>
    <w:rsid w:val="00152486"/>
    <w:rsid w:val="00153E1C"/>
    <w:rsid w:val="00153F19"/>
    <w:rsid w:val="0015447F"/>
    <w:rsid w:val="00154AF0"/>
    <w:rsid w:val="00155684"/>
    <w:rsid w:val="00155E51"/>
    <w:rsid w:val="00157932"/>
    <w:rsid w:val="00161CE5"/>
    <w:rsid w:val="00164436"/>
    <w:rsid w:val="00164564"/>
    <w:rsid w:val="00164DE3"/>
    <w:rsid w:val="00165B4C"/>
    <w:rsid w:val="00166186"/>
    <w:rsid w:val="00166C2D"/>
    <w:rsid w:val="00167FD6"/>
    <w:rsid w:val="00171238"/>
    <w:rsid w:val="00171470"/>
    <w:rsid w:val="001729B6"/>
    <w:rsid w:val="001734A3"/>
    <w:rsid w:val="00174A32"/>
    <w:rsid w:val="00175195"/>
    <w:rsid w:val="00177077"/>
    <w:rsid w:val="00177BBF"/>
    <w:rsid w:val="00180AF5"/>
    <w:rsid w:val="00181170"/>
    <w:rsid w:val="00182223"/>
    <w:rsid w:val="00183019"/>
    <w:rsid w:val="00183653"/>
    <w:rsid w:val="001836B5"/>
    <w:rsid w:val="00183888"/>
    <w:rsid w:val="00183A38"/>
    <w:rsid w:val="00183E33"/>
    <w:rsid w:val="00184233"/>
    <w:rsid w:val="00184487"/>
    <w:rsid w:val="0018453A"/>
    <w:rsid w:val="00184A12"/>
    <w:rsid w:val="00185700"/>
    <w:rsid w:val="0018594B"/>
    <w:rsid w:val="00186A5B"/>
    <w:rsid w:val="001877E5"/>
    <w:rsid w:val="00187C4B"/>
    <w:rsid w:val="00190B86"/>
    <w:rsid w:val="001932F7"/>
    <w:rsid w:val="00193D3B"/>
    <w:rsid w:val="00193ED9"/>
    <w:rsid w:val="00194862"/>
    <w:rsid w:val="00195933"/>
    <w:rsid w:val="00195AC9"/>
    <w:rsid w:val="00195FCC"/>
    <w:rsid w:val="001962B1"/>
    <w:rsid w:val="00196D28"/>
    <w:rsid w:val="00196EE4"/>
    <w:rsid w:val="00197491"/>
    <w:rsid w:val="00197FBC"/>
    <w:rsid w:val="001A195B"/>
    <w:rsid w:val="001A2162"/>
    <w:rsid w:val="001A2200"/>
    <w:rsid w:val="001A41A5"/>
    <w:rsid w:val="001A46FA"/>
    <w:rsid w:val="001A54A0"/>
    <w:rsid w:val="001A59F1"/>
    <w:rsid w:val="001A5D74"/>
    <w:rsid w:val="001A6AD3"/>
    <w:rsid w:val="001B0379"/>
    <w:rsid w:val="001B0A52"/>
    <w:rsid w:val="001B20AC"/>
    <w:rsid w:val="001B2948"/>
    <w:rsid w:val="001B2C6F"/>
    <w:rsid w:val="001B41FB"/>
    <w:rsid w:val="001B4B65"/>
    <w:rsid w:val="001B529A"/>
    <w:rsid w:val="001B5D09"/>
    <w:rsid w:val="001B60A4"/>
    <w:rsid w:val="001C03E6"/>
    <w:rsid w:val="001C1648"/>
    <w:rsid w:val="001D0BB7"/>
    <w:rsid w:val="001D116C"/>
    <w:rsid w:val="001D17BD"/>
    <w:rsid w:val="001D4081"/>
    <w:rsid w:val="001D4106"/>
    <w:rsid w:val="001D4332"/>
    <w:rsid w:val="001D43E2"/>
    <w:rsid w:val="001D5B9A"/>
    <w:rsid w:val="001D5F0C"/>
    <w:rsid w:val="001D6FDF"/>
    <w:rsid w:val="001D78D0"/>
    <w:rsid w:val="001E0037"/>
    <w:rsid w:val="001E3CF8"/>
    <w:rsid w:val="001E43B8"/>
    <w:rsid w:val="001E48FB"/>
    <w:rsid w:val="001E5369"/>
    <w:rsid w:val="001F044F"/>
    <w:rsid w:val="001F04D1"/>
    <w:rsid w:val="001F1F03"/>
    <w:rsid w:val="001F2C38"/>
    <w:rsid w:val="001F4FBE"/>
    <w:rsid w:val="001F4FDA"/>
    <w:rsid w:val="001F67AA"/>
    <w:rsid w:val="001F7156"/>
    <w:rsid w:val="001F7AC4"/>
    <w:rsid w:val="001F7B81"/>
    <w:rsid w:val="00200B97"/>
    <w:rsid w:val="0020109F"/>
    <w:rsid w:val="002012D9"/>
    <w:rsid w:val="00201744"/>
    <w:rsid w:val="00201AAB"/>
    <w:rsid w:val="00203785"/>
    <w:rsid w:val="002073B1"/>
    <w:rsid w:val="00211166"/>
    <w:rsid w:val="0021289C"/>
    <w:rsid w:val="002129D9"/>
    <w:rsid w:val="00217A46"/>
    <w:rsid w:val="00217C57"/>
    <w:rsid w:val="00220364"/>
    <w:rsid w:val="00221446"/>
    <w:rsid w:val="00221EFA"/>
    <w:rsid w:val="00222660"/>
    <w:rsid w:val="00222C46"/>
    <w:rsid w:val="00225F93"/>
    <w:rsid w:val="00226D61"/>
    <w:rsid w:val="00226EB2"/>
    <w:rsid w:val="00226F50"/>
    <w:rsid w:val="00230B71"/>
    <w:rsid w:val="0023126C"/>
    <w:rsid w:val="00231588"/>
    <w:rsid w:val="00233C02"/>
    <w:rsid w:val="00234F1A"/>
    <w:rsid w:val="00235714"/>
    <w:rsid w:val="002378EE"/>
    <w:rsid w:val="00237C3B"/>
    <w:rsid w:val="00237FC1"/>
    <w:rsid w:val="0024057C"/>
    <w:rsid w:val="0024209E"/>
    <w:rsid w:val="0024272F"/>
    <w:rsid w:val="00243C88"/>
    <w:rsid w:val="00247253"/>
    <w:rsid w:val="0024768D"/>
    <w:rsid w:val="00250D27"/>
    <w:rsid w:val="00250F6C"/>
    <w:rsid w:val="00251E59"/>
    <w:rsid w:val="00252760"/>
    <w:rsid w:val="00253249"/>
    <w:rsid w:val="00254F4C"/>
    <w:rsid w:val="0025716F"/>
    <w:rsid w:val="002579F1"/>
    <w:rsid w:val="00262789"/>
    <w:rsid w:val="00263C0D"/>
    <w:rsid w:val="002659EC"/>
    <w:rsid w:val="00266035"/>
    <w:rsid w:val="002666C9"/>
    <w:rsid w:val="00266923"/>
    <w:rsid w:val="00266D4A"/>
    <w:rsid w:val="00266E62"/>
    <w:rsid w:val="00266FC8"/>
    <w:rsid w:val="00266FFA"/>
    <w:rsid w:val="002670F4"/>
    <w:rsid w:val="00270343"/>
    <w:rsid w:val="00271441"/>
    <w:rsid w:val="002724FE"/>
    <w:rsid w:val="0027292E"/>
    <w:rsid w:val="00275350"/>
    <w:rsid w:val="00280079"/>
    <w:rsid w:val="002805C9"/>
    <w:rsid w:val="002806CB"/>
    <w:rsid w:val="00281C27"/>
    <w:rsid w:val="002820F9"/>
    <w:rsid w:val="002828F7"/>
    <w:rsid w:val="00282A43"/>
    <w:rsid w:val="0028323F"/>
    <w:rsid w:val="00283FD2"/>
    <w:rsid w:val="0028464E"/>
    <w:rsid w:val="00285469"/>
    <w:rsid w:val="0028691E"/>
    <w:rsid w:val="002869C6"/>
    <w:rsid w:val="00290587"/>
    <w:rsid w:val="00290F4B"/>
    <w:rsid w:val="00291552"/>
    <w:rsid w:val="002929FE"/>
    <w:rsid w:val="00292A7A"/>
    <w:rsid w:val="0029315A"/>
    <w:rsid w:val="002942FC"/>
    <w:rsid w:val="00295865"/>
    <w:rsid w:val="002A0019"/>
    <w:rsid w:val="002A1694"/>
    <w:rsid w:val="002A229A"/>
    <w:rsid w:val="002A2903"/>
    <w:rsid w:val="002A3531"/>
    <w:rsid w:val="002A4597"/>
    <w:rsid w:val="002A485B"/>
    <w:rsid w:val="002A4A8D"/>
    <w:rsid w:val="002A4D0C"/>
    <w:rsid w:val="002A7CB4"/>
    <w:rsid w:val="002B0B4A"/>
    <w:rsid w:val="002B399D"/>
    <w:rsid w:val="002B4916"/>
    <w:rsid w:val="002B6917"/>
    <w:rsid w:val="002C0090"/>
    <w:rsid w:val="002C0B75"/>
    <w:rsid w:val="002C0DF4"/>
    <w:rsid w:val="002C131D"/>
    <w:rsid w:val="002C256F"/>
    <w:rsid w:val="002C2734"/>
    <w:rsid w:val="002C39CA"/>
    <w:rsid w:val="002C47F8"/>
    <w:rsid w:val="002C744E"/>
    <w:rsid w:val="002D2847"/>
    <w:rsid w:val="002D29B0"/>
    <w:rsid w:val="002D2B68"/>
    <w:rsid w:val="002D4412"/>
    <w:rsid w:val="002D5244"/>
    <w:rsid w:val="002D6E8F"/>
    <w:rsid w:val="002D76A6"/>
    <w:rsid w:val="002D7D3D"/>
    <w:rsid w:val="002E2B99"/>
    <w:rsid w:val="002E2E72"/>
    <w:rsid w:val="002E2EAF"/>
    <w:rsid w:val="002E3198"/>
    <w:rsid w:val="002E3D84"/>
    <w:rsid w:val="002E4CBF"/>
    <w:rsid w:val="002E5511"/>
    <w:rsid w:val="002E5BC0"/>
    <w:rsid w:val="002E5D9A"/>
    <w:rsid w:val="002E6433"/>
    <w:rsid w:val="002E65B1"/>
    <w:rsid w:val="002E7673"/>
    <w:rsid w:val="002F1E75"/>
    <w:rsid w:val="002F21D0"/>
    <w:rsid w:val="002F262E"/>
    <w:rsid w:val="002F2CAC"/>
    <w:rsid w:val="002F3163"/>
    <w:rsid w:val="002F31C8"/>
    <w:rsid w:val="002F3E83"/>
    <w:rsid w:val="002F3F9D"/>
    <w:rsid w:val="002F42C7"/>
    <w:rsid w:val="002F537F"/>
    <w:rsid w:val="002F6EC1"/>
    <w:rsid w:val="002F6F2B"/>
    <w:rsid w:val="002F7B77"/>
    <w:rsid w:val="00300A91"/>
    <w:rsid w:val="00300D22"/>
    <w:rsid w:val="00300E24"/>
    <w:rsid w:val="0030162D"/>
    <w:rsid w:val="00302120"/>
    <w:rsid w:val="00302B64"/>
    <w:rsid w:val="00302EB6"/>
    <w:rsid w:val="00302F89"/>
    <w:rsid w:val="00303202"/>
    <w:rsid w:val="00304C16"/>
    <w:rsid w:val="003064C8"/>
    <w:rsid w:val="00306F3B"/>
    <w:rsid w:val="003071FA"/>
    <w:rsid w:val="00307602"/>
    <w:rsid w:val="0031095A"/>
    <w:rsid w:val="00311195"/>
    <w:rsid w:val="0031135E"/>
    <w:rsid w:val="00312032"/>
    <w:rsid w:val="003137CC"/>
    <w:rsid w:val="00313864"/>
    <w:rsid w:val="00314D15"/>
    <w:rsid w:val="0031673A"/>
    <w:rsid w:val="00317447"/>
    <w:rsid w:val="00317631"/>
    <w:rsid w:val="0031789D"/>
    <w:rsid w:val="00317B8D"/>
    <w:rsid w:val="00317BDC"/>
    <w:rsid w:val="003200E6"/>
    <w:rsid w:val="00320E2B"/>
    <w:rsid w:val="00322400"/>
    <w:rsid w:val="00322A70"/>
    <w:rsid w:val="00323612"/>
    <w:rsid w:val="00323A2A"/>
    <w:rsid w:val="003241FD"/>
    <w:rsid w:val="003267F8"/>
    <w:rsid w:val="00327E3D"/>
    <w:rsid w:val="00330A02"/>
    <w:rsid w:val="00331C65"/>
    <w:rsid w:val="00331F4F"/>
    <w:rsid w:val="00333991"/>
    <w:rsid w:val="00333BBA"/>
    <w:rsid w:val="003347E2"/>
    <w:rsid w:val="003358FE"/>
    <w:rsid w:val="0033736A"/>
    <w:rsid w:val="00337F5D"/>
    <w:rsid w:val="0034108F"/>
    <w:rsid w:val="0034124B"/>
    <w:rsid w:val="003412C8"/>
    <w:rsid w:val="003453B5"/>
    <w:rsid w:val="003461C4"/>
    <w:rsid w:val="00346394"/>
    <w:rsid w:val="00346C96"/>
    <w:rsid w:val="0034732B"/>
    <w:rsid w:val="00350A41"/>
    <w:rsid w:val="0035122A"/>
    <w:rsid w:val="00351230"/>
    <w:rsid w:val="00351E36"/>
    <w:rsid w:val="0035282D"/>
    <w:rsid w:val="0035311F"/>
    <w:rsid w:val="00353850"/>
    <w:rsid w:val="00354553"/>
    <w:rsid w:val="00355321"/>
    <w:rsid w:val="00357D44"/>
    <w:rsid w:val="003613F3"/>
    <w:rsid w:val="0036293C"/>
    <w:rsid w:val="00362BED"/>
    <w:rsid w:val="003630A0"/>
    <w:rsid w:val="00364A0A"/>
    <w:rsid w:val="0036526D"/>
    <w:rsid w:val="00365FB0"/>
    <w:rsid w:val="00366453"/>
    <w:rsid w:val="00366989"/>
    <w:rsid w:val="00367D59"/>
    <w:rsid w:val="00367ED1"/>
    <w:rsid w:val="00370C1D"/>
    <w:rsid w:val="0037103C"/>
    <w:rsid w:val="003719AA"/>
    <w:rsid w:val="00371A40"/>
    <w:rsid w:val="00374ECF"/>
    <w:rsid w:val="00375333"/>
    <w:rsid w:val="00376F0E"/>
    <w:rsid w:val="00380909"/>
    <w:rsid w:val="00380CA8"/>
    <w:rsid w:val="003810BD"/>
    <w:rsid w:val="0038466F"/>
    <w:rsid w:val="0038511B"/>
    <w:rsid w:val="003871D3"/>
    <w:rsid w:val="003874C7"/>
    <w:rsid w:val="0038791B"/>
    <w:rsid w:val="0039067C"/>
    <w:rsid w:val="003907A0"/>
    <w:rsid w:val="00390C52"/>
    <w:rsid w:val="00390C70"/>
    <w:rsid w:val="00391C83"/>
    <w:rsid w:val="00392FE7"/>
    <w:rsid w:val="00395C15"/>
    <w:rsid w:val="003978DC"/>
    <w:rsid w:val="003A003A"/>
    <w:rsid w:val="003A0AD0"/>
    <w:rsid w:val="003A1B41"/>
    <w:rsid w:val="003A3133"/>
    <w:rsid w:val="003A31AF"/>
    <w:rsid w:val="003A3BEE"/>
    <w:rsid w:val="003A4E20"/>
    <w:rsid w:val="003A4E4C"/>
    <w:rsid w:val="003A4F57"/>
    <w:rsid w:val="003A532B"/>
    <w:rsid w:val="003A61BC"/>
    <w:rsid w:val="003A6366"/>
    <w:rsid w:val="003A63DD"/>
    <w:rsid w:val="003A76B0"/>
    <w:rsid w:val="003A7A89"/>
    <w:rsid w:val="003B02CD"/>
    <w:rsid w:val="003B06F5"/>
    <w:rsid w:val="003B07B9"/>
    <w:rsid w:val="003B1305"/>
    <w:rsid w:val="003B1625"/>
    <w:rsid w:val="003B183C"/>
    <w:rsid w:val="003B218B"/>
    <w:rsid w:val="003B2217"/>
    <w:rsid w:val="003B3EB4"/>
    <w:rsid w:val="003B41F8"/>
    <w:rsid w:val="003B51C3"/>
    <w:rsid w:val="003B5EA0"/>
    <w:rsid w:val="003B7EC8"/>
    <w:rsid w:val="003C2F70"/>
    <w:rsid w:val="003C4089"/>
    <w:rsid w:val="003C41F2"/>
    <w:rsid w:val="003C47CA"/>
    <w:rsid w:val="003C50F6"/>
    <w:rsid w:val="003C58EE"/>
    <w:rsid w:val="003C5F42"/>
    <w:rsid w:val="003C6B28"/>
    <w:rsid w:val="003D05A2"/>
    <w:rsid w:val="003D0F6E"/>
    <w:rsid w:val="003D1601"/>
    <w:rsid w:val="003D1AFC"/>
    <w:rsid w:val="003D2796"/>
    <w:rsid w:val="003D2E2A"/>
    <w:rsid w:val="003D3E2C"/>
    <w:rsid w:val="003D472C"/>
    <w:rsid w:val="003D4DBF"/>
    <w:rsid w:val="003D5283"/>
    <w:rsid w:val="003D593E"/>
    <w:rsid w:val="003D6184"/>
    <w:rsid w:val="003E16C7"/>
    <w:rsid w:val="003E26D4"/>
    <w:rsid w:val="003E2D64"/>
    <w:rsid w:val="003E665F"/>
    <w:rsid w:val="003E7B96"/>
    <w:rsid w:val="003F32E5"/>
    <w:rsid w:val="003F4059"/>
    <w:rsid w:val="003F4E1F"/>
    <w:rsid w:val="003F7A24"/>
    <w:rsid w:val="003F7F5A"/>
    <w:rsid w:val="00400758"/>
    <w:rsid w:val="004013F8"/>
    <w:rsid w:val="004026C1"/>
    <w:rsid w:val="004035E6"/>
    <w:rsid w:val="00403724"/>
    <w:rsid w:val="00403A46"/>
    <w:rsid w:val="00404418"/>
    <w:rsid w:val="004058C6"/>
    <w:rsid w:val="00405C88"/>
    <w:rsid w:val="00405FF9"/>
    <w:rsid w:val="004065EC"/>
    <w:rsid w:val="00407334"/>
    <w:rsid w:val="0040752C"/>
    <w:rsid w:val="00410463"/>
    <w:rsid w:val="00412075"/>
    <w:rsid w:val="004122C7"/>
    <w:rsid w:val="00412F2D"/>
    <w:rsid w:val="0041317B"/>
    <w:rsid w:val="004131BE"/>
    <w:rsid w:val="00413318"/>
    <w:rsid w:val="0041393C"/>
    <w:rsid w:val="00415EC4"/>
    <w:rsid w:val="004179B4"/>
    <w:rsid w:val="00417B20"/>
    <w:rsid w:val="00417F68"/>
    <w:rsid w:val="00420700"/>
    <w:rsid w:val="0042142D"/>
    <w:rsid w:val="00422154"/>
    <w:rsid w:val="0042302C"/>
    <w:rsid w:val="004234C1"/>
    <w:rsid w:val="0042388B"/>
    <w:rsid w:val="00424907"/>
    <w:rsid w:val="00424C8E"/>
    <w:rsid w:val="00425064"/>
    <w:rsid w:val="0042549F"/>
    <w:rsid w:val="004258BB"/>
    <w:rsid w:val="00425F5B"/>
    <w:rsid w:val="004317AD"/>
    <w:rsid w:val="00431939"/>
    <w:rsid w:val="004326FF"/>
    <w:rsid w:val="004356D3"/>
    <w:rsid w:val="00435C57"/>
    <w:rsid w:val="004360D1"/>
    <w:rsid w:val="00437523"/>
    <w:rsid w:val="0044172F"/>
    <w:rsid w:val="00441C0F"/>
    <w:rsid w:val="00442D0D"/>
    <w:rsid w:val="0044397E"/>
    <w:rsid w:val="00445768"/>
    <w:rsid w:val="00445CFD"/>
    <w:rsid w:val="00446CD2"/>
    <w:rsid w:val="00447ED6"/>
    <w:rsid w:val="00450CBF"/>
    <w:rsid w:val="00450FEF"/>
    <w:rsid w:val="004515C4"/>
    <w:rsid w:val="00451891"/>
    <w:rsid w:val="004521D7"/>
    <w:rsid w:val="00452445"/>
    <w:rsid w:val="004524BD"/>
    <w:rsid w:val="00453EC5"/>
    <w:rsid w:val="00457979"/>
    <w:rsid w:val="00457B46"/>
    <w:rsid w:val="00457BB6"/>
    <w:rsid w:val="00460FDB"/>
    <w:rsid w:val="00461914"/>
    <w:rsid w:val="00461F5B"/>
    <w:rsid w:val="0046208D"/>
    <w:rsid w:val="0046288D"/>
    <w:rsid w:val="0046440A"/>
    <w:rsid w:val="00464EF1"/>
    <w:rsid w:val="004655C9"/>
    <w:rsid w:val="00466832"/>
    <w:rsid w:val="00466D24"/>
    <w:rsid w:val="00467088"/>
    <w:rsid w:val="0047020E"/>
    <w:rsid w:val="00470942"/>
    <w:rsid w:val="0047099B"/>
    <w:rsid w:val="00471248"/>
    <w:rsid w:val="0047176C"/>
    <w:rsid w:val="00471B34"/>
    <w:rsid w:val="00471BE5"/>
    <w:rsid w:val="0047418F"/>
    <w:rsid w:val="004747E2"/>
    <w:rsid w:val="00475C6A"/>
    <w:rsid w:val="00476C08"/>
    <w:rsid w:val="00476C5C"/>
    <w:rsid w:val="00481D85"/>
    <w:rsid w:val="004825C2"/>
    <w:rsid w:val="00482621"/>
    <w:rsid w:val="0048512D"/>
    <w:rsid w:val="0048546D"/>
    <w:rsid w:val="004868FF"/>
    <w:rsid w:val="00486D29"/>
    <w:rsid w:val="00487418"/>
    <w:rsid w:val="004956A5"/>
    <w:rsid w:val="00496090"/>
    <w:rsid w:val="00497292"/>
    <w:rsid w:val="004A00BB"/>
    <w:rsid w:val="004A099C"/>
    <w:rsid w:val="004A1AE2"/>
    <w:rsid w:val="004A2060"/>
    <w:rsid w:val="004A3AC5"/>
    <w:rsid w:val="004A4089"/>
    <w:rsid w:val="004A466F"/>
    <w:rsid w:val="004A4B1D"/>
    <w:rsid w:val="004A515A"/>
    <w:rsid w:val="004A530F"/>
    <w:rsid w:val="004A5416"/>
    <w:rsid w:val="004B0074"/>
    <w:rsid w:val="004B0A66"/>
    <w:rsid w:val="004B0C85"/>
    <w:rsid w:val="004B14C2"/>
    <w:rsid w:val="004B2ADD"/>
    <w:rsid w:val="004B3124"/>
    <w:rsid w:val="004B3DE8"/>
    <w:rsid w:val="004B5013"/>
    <w:rsid w:val="004B505B"/>
    <w:rsid w:val="004B58C3"/>
    <w:rsid w:val="004B5BAF"/>
    <w:rsid w:val="004B5FB3"/>
    <w:rsid w:val="004B7798"/>
    <w:rsid w:val="004C00F9"/>
    <w:rsid w:val="004C37A3"/>
    <w:rsid w:val="004C529D"/>
    <w:rsid w:val="004C632E"/>
    <w:rsid w:val="004C731D"/>
    <w:rsid w:val="004D1C27"/>
    <w:rsid w:val="004D4F26"/>
    <w:rsid w:val="004D58AD"/>
    <w:rsid w:val="004D5997"/>
    <w:rsid w:val="004D6DFB"/>
    <w:rsid w:val="004D702F"/>
    <w:rsid w:val="004D7B7F"/>
    <w:rsid w:val="004E0461"/>
    <w:rsid w:val="004E0485"/>
    <w:rsid w:val="004E09DA"/>
    <w:rsid w:val="004E0C1A"/>
    <w:rsid w:val="004E0DAA"/>
    <w:rsid w:val="004E2E75"/>
    <w:rsid w:val="004E3409"/>
    <w:rsid w:val="004E3DBC"/>
    <w:rsid w:val="004E4D35"/>
    <w:rsid w:val="004E709B"/>
    <w:rsid w:val="004F0000"/>
    <w:rsid w:val="004F1D4D"/>
    <w:rsid w:val="004F5E06"/>
    <w:rsid w:val="004F6310"/>
    <w:rsid w:val="004F7F53"/>
    <w:rsid w:val="005001A9"/>
    <w:rsid w:val="00501FB2"/>
    <w:rsid w:val="00502487"/>
    <w:rsid w:val="00502DA4"/>
    <w:rsid w:val="00502EF0"/>
    <w:rsid w:val="00504694"/>
    <w:rsid w:val="00505140"/>
    <w:rsid w:val="00506267"/>
    <w:rsid w:val="00506E6C"/>
    <w:rsid w:val="0050765A"/>
    <w:rsid w:val="005119B3"/>
    <w:rsid w:val="005120C6"/>
    <w:rsid w:val="005149FE"/>
    <w:rsid w:val="00516488"/>
    <w:rsid w:val="00516852"/>
    <w:rsid w:val="00516BFB"/>
    <w:rsid w:val="00517C3E"/>
    <w:rsid w:val="0052066E"/>
    <w:rsid w:val="0052101B"/>
    <w:rsid w:val="00521A27"/>
    <w:rsid w:val="00521EB5"/>
    <w:rsid w:val="00522FC4"/>
    <w:rsid w:val="00523356"/>
    <w:rsid w:val="00523C73"/>
    <w:rsid w:val="00524192"/>
    <w:rsid w:val="005250B9"/>
    <w:rsid w:val="00525975"/>
    <w:rsid w:val="00525E46"/>
    <w:rsid w:val="00527794"/>
    <w:rsid w:val="00530840"/>
    <w:rsid w:val="00531D9E"/>
    <w:rsid w:val="00531F69"/>
    <w:rsid w:val="00536D6A"/>
    <w:rsid w:val="00540E7D"/>
    <w:rsid w:val="0054125B"/>
    <w:rsid w:val="005423D9"/>
    <w:rsid w:val="005427FA"/>
    <w:rsid w:val="00542A9D"/>
    <w:rsid w:val="00543AE8"/>
    <w:rsid w:val="0054472C"/>
    <w:rsid w:val="00544744"/>
    <w:rsid w:val="00544973"/>
    <w:rsid w:val="00545600"/>
    <w:rsid w:val="00546B2B"/>
    <w:rsid w:val="005475AF"/>
    <w:rsid w:val="00550EF5"/>
    <w:rsid w:val="00551003"/>
    <w:rsid w:val="00551AC9"/>
    <w:rsid w:val="00551F6C"/>
    <w:rsid w:val="00552232"/>
    <w:rsid w:val="005527A9"/>
    <w:rsid w:val="00552C2B"/>
    <w:rsid w:val="00553506"/>
    <w:rsid w:val="00554805"/>
    <w:rsid w:val="00554820"/>
    <w:rsid w:val="00554965"/>
    <w:rsid w:val="00555AB1"/>
    <w:rsid w:val="00555DE6"/>
    <w:rsid w:val="00556694"/>
    <w:rsid w:val="00557A8A"/>
    <w:rsid w:val="00560BE9"/>
    <w:rsid w:val="005621DD"/>
    <w:rsid w:val="005625E0"/>
    <w:rsid w:val="005634E8"/>
    <w:rsid w:val="00563B2C"/>
    <w:rsid w:val="00564072"/>
    <w:rsid w:val="005642F4"/>
    <w:rsid w:val="0056477B"/>
    <w:rsid w:val="0056532B"/>
    <w:rsid w:val="005663EC"/>
    <w:rsid w:val="00567635"/>
    <w:rsid w:val="00567879"/>
    <w:rsid w:val="00572290"/>
    <w:rsid w:val="005725E8"/>
    <w:rsid w:val="00572C5A"/>
    <w:rsid w:val="00573AE2"/>
    <w:rsid w:val="00574FFD"/>
    <w:rsid w:val="00575FE0"/>
    <w:rsid w:val="005764E8"/>
    <w:rsid w:val="005829C9"/>
    <w:rsid w:val="00584687"/>
    <w:rsid w:val="00590837"/>
    <w:rsid w:val="0059103D"/>
    <w:rsid w:val="0059142E"/>
    <w:rsid w:val="00591958"/>
    <w:rsid w:val="00591EA9"/>
    <w:rsid w:val="00593831"/>
    <w:rsid w:val="005946D5"/>
    <w:rsid w:val="00595098"/>
    <w:rsid w:val="00595334"/>
    <w:rsid w:val="0059605C"/>
    <w:rsid w:val="005A02D6"/>
    <w:rsid w:val="005A03C2"/>
    <w:rsid w:val="005A08CC"/>
    <w:rsid w:val="005A34C7"/>
    <w:rsid w:val="005A3A56"/>
    <w:rsid w:val="005A3FF3"/>
    <w:rsid w:val="005A5CCF"/>
    <w:rsid w:val="005A7172"/>
    <w:rsid w:val="005B1BB9"/>
    <w:rsid w:val="005B303C"/>
    <w:rsid w:val="005B3A76"/>
    <w:rsid w:val="005B4138"/>
    <w:rsid w:val="005B46BD"/>
    <w:rsid w:val="005B4BD2"/>
    <w:rsid w:val="005B559A"/>
    <w:rsid w:val="005B57AC"/>
    <w:rsid w:val="005B63DF"/>
    <w:rsid w:val="005B7B24"/>
    <w:rsid w:val="005C1DAB"/>
    <w:rsid w:val="005C1DE4"/>
    <w:rsid w:val="005C2083"/>
    <w:rsid w:val="005C29EB"/>
    <w:rsid w:val="005C2D61"/>
    <w:rsid w:val="005C4748"/>
    <w:rsid w:val="005C5FB4"/>
    <w:rsid w:val="005C6FF1"/>
    <w:rsid w:val="005C71AD"/>
    <w:rsid w:val="005D11A1"/>
    <w:rsid w:val="005D122D"/>
    <w:rsid w:val="005D1BEA"/>
    <w:rsid w:val="005D1CF0"/>
    <w:rsid w:val="005D22BA"/>
    <w:rsid w:val="005D2D57"/>
    <w:rsid w:val="005D42BA"/>
    <w:rsid w:val="005D509E"/>
    <w:rsid w:val="005D5776"/>
    <w:rsid w:val="005D5995"/>
    <w:rsid w:val="005E0D57"/>
    <w:rsid w:val="005E125D"/>
    <w:rsid w:val="005E1DE7"/>
    <w:rsid w:val="005E3230"/>
    <w:rsid w:val="005E34D4"/>
    <w:rsid w:val="005E3A8A"/>
    <w:rsid w:val="005E4857"/>
    <w:rsid w:val="005E4977"/>
    <w:rsid w:val="005E5966"/>
    <w:rsid w:val="005F0ADF"/>
    <w:rsid w:val="005F2767"/>
    <w:rsid w:val="005F3829"/>
    <w:rsid w:val="005F3904"/>
    <w:rsid w:val="005F3D8D"/>
    <w:rsid w:val="005F3E5F"/>
    <w:rsid w:val="005F4971"/>
    <w:rsid w:val="005F60DD"/>
    <w:rsid w:val="005F621C"/>
    <w:rsid w:val="005F6E34"/>
    <w:rsid w:val="005F7898"/>
    <w:rsid w:val="00600B2C"/>
    <w:rsid w:val="0060282E"/>
    <w:rsid w:val="00603070"/>
    <w:rsid w:val="00603F19"/>
    <w:rsid w:val="00604FA0"/>
    <w:rsid w:val="00605467"/>
    <w:rsid w:val="006058C8"/>
    <w:rsid w:val="006100B7"/>
    <w:rsid w:val="00610827"/>
    <w:rsid w:val="00612F3E"/>
    <w:rsid w:val="006130B5"/>
    <w:rsid w:val="006133EE"/>
    <w:rsid w:val="006138FA"/>
    <w:rsid w:val="00614E0E"/>
    <w:rsid w:val="00617421"/>
    <w:rsid w:val="00617F54"/>
    <w:rsid w:val="00620204"/>
    <w:rsid w:val="00620445"/>
    <w:rsid w:val="00621C4A"/>
    <w:rsid w:val="0062387F"/>
    <w:rsid w:val="006261F7"/>
    <w:rsid w:val="00626D44"/>
    <w:rsid w:val="006307BC"/>
    <w:rsid w:val="00631444"/>
    <w:rsid w:val="0063259D"/>
    <w:rsid w:val="00632BCF"/>
    <w:rsid w:val="00634BB7"/>
    <w:rsid w:val="00634C5B"/>
    <w:rsid w:val="00635081"/>
    <w:rsid w:val="00640547"/>
    <w:rsid w:val="00640D1B"/>
    <w:rsid w:val="00641848"/>
    <w:rsid w:val="00643F79"/>
    <w:rsid w:val="00644CE8"/>
    <w:rsid w:val="00644E27"/>
    <w:rsid w:val="00645936"/>
    <w:rsid w:val="00645F49"/>
    <w:rsid w:val="006466B7"/>
    <w:rsid w:val="00646A17"/>
    <w:rsid w:val="00646CC1"/>
    <w:rsid w:val="00646E02"/>
    <w:rsid w:val="00647E1A"/>
    <w:rsid w:val="00647F47"/>
    <w:rsid w:val="00650AE5"/>
    <w:rsid w:val="0065136D"/>
    <w:rsid w:val="00651D99"/>
    <w:rsid w:val="00652183"/>
    <w:rsid w:val="00652D9D"/>
    <w:rsid w:val="0065404D"/>
    <w:rsid w:val="00654636"/>
    <w:rsid w:val="00656C36"/>
    <w:rsid w:val="00657628"/>
    <w:rsid w:val="006579D8"/>
    <w:rsid w:val="00657A5A"/>
    <w:rsid w:val="00657F84"/>
    <w:rsid w:val="006616F2"/>
    <w:rsid w:val="00661945"/>
    <w:rsid w:val="00661A32"/>
    <w:rsid w:val="00661F6B"/>
    <w:rsid w:val="00662D9D"/>
    <w:rsid w:val="00663443"/>
    <w:rsid w:val="0066372B"/>
    <w:rsid w:val="00664FBE"/>
    <w:rsid w:val="00666AD2"/>
    <w:rsid w:val="006705CF"/>
    <w:rsid w:val="00671E3F"/>
    <w:rsid w:val="00671EA0"/>
    <w:rsid w:val="00672C9C"/>
    <w:rsid w:val="00672CD8"/>
    <w:rsid w:val="00673999"/>
    <w:rsid w:val="0067444D"/>
    <w:rsid w:val="00675A27"/>
    <w:rsid w:val="0068078C"/>
    <w:rsid w:val="00682928"/>
    <w:rsid w:val="00682B7B"/>
    <w:rsid w:val="00683322"/>
    <w:rsid w:val="0068516D"/>
    <w:rsid w:val="00687122"/>
    <w:rsid w:val="00691C06"/>
    <w:rsid w:val="00692EC5"/>
    <w:rsid w:val="00693550"/>
    <w:rsid w:val="0069541E"/>
    <w:rsid w:val="006971B0"/>
    <w:rsid w:val="006A1D04"/>
    <w:rsid w:val="006A21A6"/>
    <w:rsid w:val="006A23B1"/>
    <w:rsid w:val="006A2687"/>
    <w:rsid w:val="006A2B84"/>
    <w:rsid w:val="006A367C"/>
    <w:rsid w:val="006A3A2A"/>
    <w:rsid w:val="006B0986"/>
    <w:rsid w:val="006B143E"/>
    <w:rsid w:val="006B3341"/>
    <w:rsid w:val="006B3E09"/>
    <w:rsid w:val="006B432E"/>
    <w:rsid w:val="006B4729"/>
    <w:rsid w:val="006B4F3F"/>
    <w:rsid w:val="006B79DF"/>
    <w:rsid w:val="006C07D2"/>
    <w:rsid w:val="006C0B1D"/>
    <w:rsid w:val="006C1170"/>
    <w:rsid w:val="006C1BF7"/>
    <w:rsid w:val="006C2D2A"/>
    <w:rsid w:val="006C31CE"/>
    <w:rsid w:val="006C3236"/>
    <w:rsid w:val="006C3EFE"/>
    <w:rsid w:val="006C584E"/>
    <w:rsid w:val="006C63E7"/>
    <w:rsid w:val="006C6885"/>
    <w:rsid w:val="006C77C7"/>
    <w:rsid w:val="006D4003"/>
    <w:rsid w:val="006D42D7"/>
    <w:rsid w:val="006D445A"/>
    <w:rsid w:val="006D44F3"/>
    <w:rsid w:val="006D45D1"/>
    <w:rsid w:val="006D4F35"/>
    <w:rsid w:val="006D6E26"/>
    <w:rsid w:val="006D7FEB"/>
    <w:rsid w:val="006E0128"/>
    <w:rsid w:val="006E03EF"/>
    <w:rsid w:val="006E1656"/>
    <w:rsid w:val="006E1F85"/>
    <w:rsid w:val="006E2617"/>
    <w:rsid w:val="006E35CF"/>
    <w:rsid w:val="006E6431"/>
    <w:rsid w:val="006E6789"/>
    <w:rsid w:val="006E730D"/>
    <w:rsid w:val="006E791E"/>
    <w:rsid w:val="006F03F9"/>
    <w:rsid w:val="006F0764"/>
    <w:rsid w:val="006F083E"/>
    <w:rsid w:val="006F0CC5"/>
    <w:rsid w:val="006F1695"/>
    <w:rsid w:val="006F1D43"/>
    <w:rsid w:val="006F4365"/>
    <w:rsid w:val="006F521A"/>
    <w:rsid w:val="006F6E66"/>
    <w:rsid w:val="006F75C8"/>
    <w:rsid w:val="007009E8"/>
    <w:rsid w:val="00700E79"/>
    <w:rsid w:val="00701258"/>
    <w:rsid w:val="0070692B"/>
    <w:rsid w:val="00707BD4"/>
    <w:rsid w:val="0071001A"/>
    <w:rsid w:val="00710817"/>
    <w:rsid w:val="00712A6A"/>
    <w:rsid w:val="00712FFB"/>
    <w:rsid w:val="007135DD"/>
    <w:rsid w:val="00713EA8"/>
    <w:rsid w:val="00714266"/>
    <w:rsid w:val="00714D33"/>
    <w:rsid w:val="0071708F"/>
    <w:rsid w:val="0071760E"/>
    <w:rsid w:val="00720F8A"/>
    <w:rsid w:val="00721504"/>
    <w:rsid w:val="00721B6E"/>
    <w:rsid w:val="0072281A"/>
    <w:rsid w:val="0072380B"/>
    <w:rsid w:val="00723E5B"/>
    <w:rsid w:val="00723EF9"/>
    <w:rsid w:val="00724195"/>
    <w:rsid w:val="0072576D"/>
    <w:rsid w:val="007264C7"/>
    <w:rsid w:val="007266E9"/>
    <w:rsid w:val="00727656"/>
    <w:rsid w:val="00730604"/>
    <w:rsid w:val="00730A40"/>
    <w:rsid w:val="00732EE3"/>
    <w:rsid w:val="00733E32"/>
    <w:rsid w:val="0073493B"/>
    <w:rsid w:val="007353FA"/>
    <w:rsid w:val="00735B1E"/>
    <w:rsid w:val="00741029"/>
    <w:rsid w:val="00741182"/>
    <w:rsid w:val="00741C7F"/>
    <w:rsid w:val="00743546"/>
    <w:rsid w:val="00745AD4"/>
    <w:rsid w:val="007476EC"/>
    <w:rsid w:val="007500F2"/>
    <w:rsid w:val="0075027D"/>
    <w:rsid w:val="007511BC"/>
    <w:rsid w:val="00751550"/>
    <w:rsid w:val="00751BF2"/>
    <w:rsid w:val="00751F0B"/>
    <w:rsid w:val="00752A5A"/>
    <w:rsid w:val="00754E57"/>
    <w:rsid w:val="00756B52"/>
    <w:rsid w:val="00760188"/>
    <w:rsid w:val="00761AE2"/>
    <w:rsid w:val="0076342B"/>
    <w:rsid w:val="00763824"/>
    <w:rsid w:val="00764E44"/>
    <w:rsid w:val="007657B1"/>
    <w:rsid w:val="00765F14"/>
    <w:rsid w:val="00766C5B"/>
    <w:rsid w:val="00767E14"/>
    <w:rsid w:val="00770C4F"/>
    <w:rsid w:val="00772338"/>
    <w:rsid w:val="00772471"/>
    <w:rsid w:val="00772BF9"/>
    <w:rsid w:val="0077356D"/>
    <w:rsid w:val="007745CA"/>
    <w:rsid w:val="00774F35"/>
    <w:rsid w:val="00775BBB"/>
    <w:rsid w:val="0077772B"/>
    <w:rsid w:val="0078054D"/>
    <w:rsid w:val="00780F72"/>
    <w:rsid w:val="00782192"/>
    <w:rsid w:val="00782396"/>
    <w:rsid w:val="007824FF"/>
    <w:rsid w:val="007828FD"/>
    <w:rsid w:val="0078324D"/>
    <w:rsid w:val="00783947"/>
    <w:rsid w:val="00784F30"/>
    <w:rsid w:val="007853EF"/>
    <w:rsid w:val="007856FA"/>
    <w:rsid w:val="007867F6"/>
    <w:rsid w:val="00787128"/>
    <w:rsid w:val="00787634"/>
    <w:rsid w:val="00790786"/>
    <w:rsid w:val="0079155D"/>
    <w:rsid w:val="00791DCA"/>
    <w:rsid w:val="00791EC0"/>
    <w:rsid w:val="007925A7"/>
    <w:rsid w:val="00792A11"/>
    <w:rsid w:val="00794170"/>
    <w:rsid w:val="0079456C"/>
    <w:rsid w:val="00794CE3"/>
    <w:rsid w:val="00797DA2"/>
    <w:rsid w:val="007A182C"/>
    <w:rsid w:val="007A2397"/>
    <w:rsid w:val="007A4FD0"/>
    <w:rsid w:val="007A56F3"/>
    <w:rsid w:val="007A6268"/>
    <w:rsid w:val="007A65AB"/>
    <w:rsid w:val="007A7BE2"/>
    <w:rsid w:val="007B06E6"/>
    <w:rsid w:val="007B14B4"/>
    <w:rsid w:val="007B2087"/>
    <w:rsid w:val="007B4DE2"/>
    <w:rsid w:val="007B5D3F"/>
    <w:rsid w:val="007B5D46"/>
    <w:rsid w:val="007B7161"/>
    <w:rsid w:val="007B7986"/>
    <w:rsid w:val="007C0564"/>
    <w:rsid w:val="007C16CF"/>
    <w:rsid w:val="007C26CE"/>
    <w:rsid w:val="007C3791"/>
    <w:rsid w:val="007C4A74"/>
    <w:rsid w:val="007C6751"/>
    <w:rsid w:val="007C6EA5"/>
    <w:rsid w:val="007C6EB3"/>
    <w:rsid w:val="007C741C"/>
    <w:rsid w:val="007C780E"/>
    <w:rsid w:val="007D0410"/>
    <w:rsid w:val="007D0D99"/>
    <w:rsid w:val="007D1C81"/>
    <w:rsid w:val="007D423B"/>
    <w:rsid w:val="007D6E5F"/>
    <w:rsid w:val="007D70F3"/>
    <w:rsid w:val="007D79FB"/>
    <w:rsid w:val="007E18D1"/>
    <w:rsid w:val="007E1ECD"/>
    <w:rsid w:val="007E2492"/>
    <w:rsid w:val="007E3125"/>
    <w:rsid w:val="007E3C95"/>
    <w:rsid w:val="007E4045"/>
    <w:rsid w:val="007E4F7B"/>
    <w:rsid w:val="007E5781"/>
    <w:rsid w:val="007E7BCA"/>
    <w:rsid w:val="007E7BCE"/>
    <w:rsid w:val="007F02ED"/>
    <w:rsid w:val="007F0638"/>
    <w:rsid w:val="007F18D2"/>
    <w:rsid w:val="007F1D5B"/>
    <w:rsid w:val="007F235E"/>
    <w:rsid w:val="007F2C6A"/>
    <w:rsid w:val="007F355D"/>
    <w:rsid w:val="007F4FC3"/>
    <w:rsid w:val="007F6397"/>
    <w:rsid w:val="007F6723"/>
    <w:rsid w:val="00800A14"/>
    <w:rsid w:val="00801363"/>
    <w:rsid w:val="008013AE"/>
    <w:rsid w:val="00802110"/>
    <w:rsid w:val="00802519"/>
    <w:rsid w:val="00804237"/>
    <w:rsid w:val="00804EE8"/>
    <w:rsid w:val="00805656"/>
    <w:rsid w:val="00805880"/>
    <w:rsid w:val="008060A7"/>
    <w:rsid w:val="00807436"/>
    <w:rsid w:val="00807ADE"/>
    <w:rsid w:val="00810F81"/>
    <w:rsid w:val="008123CF"/>
    <w:rsid w:val="00812D60"/>
    <w:rsid w:val="00814EF5"/>
    <w:rsid w:val="00815AAB"/>
    <w:rsid w:val="008160F9"/>
    <w:rsid w:val="00816D82"/>
    <w:rsid w:val="008207E2"/>
    <w:rsid w:val="00821E75"/>
    <w:rsid w:val="008223C7"/>
    <w:rsid w:val="00822577"/>
    <w:rsid w:val="00822993"/>
    <w:rsid w:val="008239DE"/>
    <w:rsid w:val="00823A1B"/>
    <w:rsid w:val="008247CC"/>
    <w:rsid w:val="00826616"/>
    <w:rsid w:val="00826E8F"/>
    <w:rsid w:val="00826EE6"/>
    <w:rsid w:val="00826EFF"/>
    <w:rsid w:val="00827D30"/>
    <w:rsid w:val="00827D73"/>
    <w:rsid w:val="0083012D"/>
    <w:rsid w:val="00832E0A"/>
    <w:rsid w:val="00833E3C"/>
    <w:rsid w:val="00833EA7"/>
    <w:rsid w:val="00834E37"/>
    <w:rsid w:val="008371F0"/>
    <w:rsid w:val="0084004C"/>
    <w:rsid w:val="008406D6"/>
    <w:rsid w:val="00840D0A"/>
    <w:rsid w:val="00841ECD"/>
    <w:rsid w:val="00843110"/>
    <w:rsid w:val="008434C8"/>
    <w:rsid w:val="00844217"/>
    <w:rsid w:val="008470C1"/>
    <w:rsid w:val="008470F6"/>
    <w:rsid w:val="0084741A"/>
    <w:rsid w:val="00847B0A"/>
    <w:rsid w:val="0085111F"/>
    <w:rsid w:val="008529B7"/>
    <w:rsid w:val="00852D57"/>
    <w:rsid w:val="00853008"/>
    <w:rsid w:val="0085314F"/>
    <w:rsid w:val="0085506C"/>
    <w:rsid w:val="00857E87"/>
    <w:rsid w:val="0086099B"/>
    <w:rsid w:val="00860EBC"/>
    <w:rsid w:val="008626D4"/>
    <w:rsid w:val="00863784"/>
    <w:rsid w:val="00870697"/>
    <w:rsid w:val="00871A98"/>
    <w:rsid w:val="00871C05"/>
    <w:rsid w:val="008721C5"/>
    <w:rsid w:val="008724EF"/>
    <w:rsid w:val="0087526A"/>
    <w:rsid w:val="0087639C"/>
    <w:rsid w:val="00880528"/>
    <w:rsid w:val="0088078D"/>
    <w:rsid w:val="00880A4A"/>
    <w:rsid w:val="00881387"/>
    <w:rsid w:val="00882D29"/>
    <w:rsid w:val="00882E7B"/>
    <w:rsid w:val="00882F74"/>
    <w:rsid w:val="00883547"/>
    <w:rsid w:val="00885CBB"/>
    <w:rsid w:val="00885F08"/>
    <w:rsid w:val="00886063"/>
    <w:rsid w:val="0088616A"/>
    <w:rsid w:val="00886A6A"/>
    <w:rsid w:val="008871AA"/>
    <w:rsid w:val="00887943"/>
    <w:rsid w:val="00887E52"/>
    <w:rsid w:val="00890C2B"/>
    <w:rsid w:val="008912B8"/>
    <w:rsid w:val="0089172C"/>
    <w:rsid w:val="00892EC5"/>
    <w:rsid w:val="00892F9F"/>
    <w:rsid w:val="0089428E"/>
    <w:rsid w:val="00895812"/>
    <w:rsid w:val="0089584E"/>
    <w:rsid w:val="008965E1"/>
    <w:rsid w:val="008A0428"/>
    <w:rsid w:val="008A158C"/>
    <w:rsid w:val="008A1A68"/>
    <w:rsid w:val="008A40F7"/>
    <w:rsid w:val="008A4382"/>
    <w:rsid w:val="008A47A8"/>
    <w:rsid w:val="008A4BB5"/>
    <w:rsid w:val="008A55A6"/>
    <w:rsid w:val="008A5E4E"/>
    <w:rsid w:val="008A6EC1"/>
    <w:rsid w:val="008A7049"/>
    <w:rsid w:val="008B019D"/>
    <w:rsid w:val="008B02CF"/>
    <w:rsid w:val="008B0C4E"/>
    <w:rsid w:val="008B0EFB"/>
    <w:rsid w:val="008B1733"/>
    <w:rsid w:val="008B1770"/>
    <w:rsid w:val="008B1FB3"/>
    <w:rsid w:val="008B217F"/>
    <w:rsid w:val="008B2B0B"/>
    <w:rsid w:val="008B3E35"/>
    <w:rsid w:val="008B42F3"/>
    <w:rsid w:val="008B44C6"/>
    <w:rsid w:val="008B7FA9"/>
    <w:rsid w:val="008C041C"/>
    <w:rsid w:val="008C06A7"/>
    <w:rsid w:val="008C0BE1"/>
    <w:rsid w:val="008C0CBC"/>
    <w:rsid w:val="008C136D"/>
    <w:rsid w:val="008C423F"/>
    <w:rsid w:val="008C691F"/>
    <w:rsid w:val="008C7A43"/>
    <w:rsid w:val="008D02A8"/>
    <w:rsid w:val="008D047C"/>
    <w:rsid w:val="008D0530"/>
    <w:rsid w:val="008D0833"/>
    <w:rsid w:val="008D15B7"/>
    <w:rsid w:val="008D2620"/>
    <w:rsid w:val="008D4325"/>
    <w:rsid w:val="008D710C"/>
    <w:rsid w:val="008D7896"/>
    <w:rsid w:val="008D7C2B"/>
    <w:rsid w:val="008D7D45"/>
    <w:rsid w:val="008E03CB"/>
    <w:rsid w:val="008E0BDD"/>
    <w:rsid w:val="008E1284"/>
    <w:rsid w:val="008E19FA"/>
    <w:rsid w:val="008E1A53"/>
    <w:rsid w:val="008E1E53"/>
    <w:rsid w:val="008E2D2A"/>
    <w:rsid w:val="008E3896"/>
    <w:rsid w:val="008E4522"/>
    <w:rsid w:val="008E52EB"/>
    <w:rsid w:val="008E7953"/>
    <w:rsid w:val="008F2C11"/>
    <w:rsid w:val="008F346D"/>
    <w:rsid w:val="008F3C44"/>
    <w:rsid w:val="008F63D5"/>
    <w:rsid w:val="008F7953"/>
    <w:rsid w:val="00900156"/>
    <w:rsid w:val="009009CA"/>
    <w:rsid w:val="00900C98"/>
    <w:rsid w:val="00901585"/>
    <w:rsid w:val="009015B0"/>
    <w:rsid w:val="00901DFB"/>
    <w:rsid w:val="0090264C"/>
    <w:rsid w:val="00902A7D"/>
    <w:rsid w:val="00902AA2"/>
    <w:rsid w:val="00903CED"/>
    <w:rsid w:val="00904637"/>
    <w:rsid w:val="0090710E"/>
    <w:rsid w:val="00907811"/>
    <w:rsid w:val="00910128"/>
    <w:rsid w:val="00910CD1"/>
    <w:rsid w:val="009112A9"/>
    <w:rsid w:val="009114F8"/>
    <w:rsid w:val="00911819"/>
    <w:rsid w:val="009122A1"/>
    <w:rsid w:val="009124BA"/>
    <w:rsid w:val="00912D38"/>
    <w:rsid w:val="00913267"/>
    <w:rsid w:val="009132CE"/>
    <w:rsid w:val="0091401A"/>
    <w:rsid w:val="00914269"/>
    <w:rsid w:val="00914472"/>
    <w:rsid w:val="00915FD8"/>
    <w:rsid w:val="00916063"/>
    <w:rsid w:val="0091634E"/>
    <w:rsid w:val="00917794"/>
    <w:rsid w:val="0092089B"/>
    <w:rsid w:val="00920ACB"/>
    <w:rsid w:val="009231CE"/>
    <w:rsid w:val="009239D0"/>
    <w:rsid w:val="009241A1"/>
    <w:rsid w:val="00924AE2"/>
    <w:rsid w:val="00925C67"/>
    <w:rsid w:val="00926A32"/>
    <w:rsid w:val="00926AA1"/>
    <w:rsid w:val="00927600"/>
    <w:rsid w:val="009277E1"/>
    <w:rsid w:val="00932034"/>
    <w:rsid w:val="0093289A"/>
    <w:rsid w:val="00933B16"/>
    <w:rsid w:val="00933B8F"/>
    <w:rsid w:val="009371E6"/>
    <w:rsid w:val="009404DC"/>
    <w:rsid w:val="00940798"/>
    <w:rsid w:val="00940F68"/>
    <w:rsid w:val="00941604"/>
    <w:rsid w:val="00941DF6"/>
    <w:rsid w:val="009433BD"/>
    <w:rsid w:val="0094399B"/>
    <w:rsid w:val="00944566"/>
    <w:rsid w:val="00945364"/>
    <w:rsid w:val="009460EB"/>
    <w:rsid w:val="00946B20"/>
    <w:rsid w:val="009472CD"/>
    <w:rsid w:val="009506BD"/>
    <w:rsid w:val="00950E09"/>
    <w:rsid w:val="00951B57"/>
    <w:rsid w:val="00952199"/>
    <w:rsid w:val="009523FE"/>
    <w:rsid w:val="00952C34"/>
    <w:rsid w:val="00952F31"/>
    <w:rsid w:val="00952FD9"/>
    <w:rsid w:val="0095323A"/>
    <w:rsid w:val="0095596B"/>
    <w:rsid w:val="00955E50"/>
    <w:rsid w:val="00956499"/>
    <w:rsid w:val="00957750"/>
    <w:rsid w:val="00960275"/>
    <w:rsid w:val="0096297D"/>
    <w:rsid w:val="00962A11"/>
    <w:rsid w:val="00964A0F"/>
    <w:rsid w:val="0096538B"/>
    <w:rsid w:val="00965787"/>
    <w:rsid w:val="00965B1B"/>
    <w:rsid w:val="0096614C"/>
    <w:rsid w:val="00966E72"/>
    <w:rsid w:val="00970582"/>
    <w:rsid w:val="0097118C"/>
    <w:rsid w:val="00971458"/>
    <w:rsid w:val="00972F0B"/>
    <w:rsid w:val="00972FFA"/>
    <w:rsid w:val="0097407F"/>
    <w:rsid w:val="009750C6"/>
    <w:rsid w:val="00976515"/>
    <w:rsid w:val="00976ED5"/>
    <w:rsid w:val="009837CC"/>
    <w:rsid w:val="00983ADA"/>
    <w:rsid w:val="00985768"/>
    <w:rsid w:val="00985F8D"/>
    <w:rsid w:val="00986378"/>
    <w:rsid w:val="00986B53"/>
    <w:rsid w:val="00986D47"/>
    <w:rsid w:val="00986D6F"/>
    <w:rsid w:val="009872BA"/>
    <w:rsid w:val="00987D7C"/>
    <w:rsid w:val="009905C1"/>
    <w:rsid w:val="00990901"/>
    <w:rsid w:val="009911FF"/>
    <w:rsid w:val="009920F6"/>
    <w:rsid w:val="009929AF"/>
    <w:rsid w:val="00992A65"/>
    <w:rsid w:val="0099344B"/>
    <w:rsid w:val="00996156"/>
    <w:rsid w:val="00997420"/>
    <w:rsid w:val="0099781C"/>
    <w:rsid w:val="009A1C78"/>
    <w:rsid w:val="009A1C9E"/>
    <w:rsid w:val="009A2104"/>
    <w:rsid w:val="009A2832"/>
    <w:rsid w:val="009A3E1C"/>
    <w:rsid w:val="009A5959"/>
    <w:rsid w:val="009A5ABE"/>
    <w:rsid w:val="009A7455"/>
    <w:rsid w:val="009A7779"/>
    <w:rsid w:val="009B1043"/>
    <w:rsid w:val="009B226C"/>
    <w:rsid w:val="009B2DE3"/>
    <w:rsid w:val="009B337A"/>
    <w:rsid w:val="009B4B8B"/>
    <w:rsid w:val="009B53BD"/>
    <w:rsid w:val="009B5F0C"/>
    <w:rsid w:val="009B7712"/>
    <w:rsid w:val="009B7C47"/>
    <w:rsid w:val="009B7DDF"/>
    <w:rsid w:val="009B7EEB"/>
    <w:rsid w:val="009C15CB"/>
    <w:rsid w:val="009C213F"/>
    <w:rsid w:val="009C2626"/>
    <w:rsid w:val="009C3D32"/>
    <w:rsid w:val="009C3EE4"/>
    <w:rsid w:val="009C599F"/>
    <w:rsid w:val="009C5C66"/>
    <w:rsid w:val="009C73BB"/>
    <w:rsid w:val="009C7D58"/>
    <w:rsid w:val="009C7FF8"/>
    <w:rsid w:val="009D0278"/>
    <w:rsid w:val="009D0765"/>
    <w:rsid w:val="009D149A"/>
    <w:rsid w:val="009D27EA"/>
    <w:rsid w:val="009D29CE"/>
    <w:rsid w:val="009D3203"/>
    <w:rsid w:val="009D3B72"/>
    <w:rsid w:val="009D429F"/>
    <w:rsid w:val="009D644E"/>
    <w:rsid w:val="009D7C64"/>
    <w:rsid w:val="009D7C93"/>
    <w:rsid w:val="009E19B1"/>
    <w:rsid w:val="009E20A1"/>
    <w:rsid w:val="009E244B"/>
    <w:rsid w:val="009E64BD"/>
    <w:rsid w:val="009E6E86"/>
    <w:rsid w:val="009E6EB2"/>
    <w:rsid w:val="009E7A85"/>
    <w:rsid w:val="009F0EEA"/>
    <w:rsid w:val="009F1CA7"/>
    <w:rsid w:val="009F2B34"/>
    <w:rsid w:val="009F4684"/>
    <w:rsid w:val="009F496A"/>
    <w:rsid w:val="009F7743"/>
    <w:rsid w:val="00A017B4"/>
    <w:rsid w:val="00A027DE"/>
    <w:rsid w:val="00A03677"/>
    <w:rsid w:val="00A03F00"/>
    <w:rsid w:val="00A047D7"/>
    <w:rsid w:val="00A04DA3"/>
    <w:rsid w:val="00A05F4E"/>
    <w:rsid w:val="00A05F80"/>
    <w:rsid w:val="00A0602F"/>
    <w:rsid w:val="00A07477"/>
    <w:rsid w:val="00A10B7B"/>
    <w:rsid w:val="00A11917"/>
    <w:rsid w:val="00A11DC9"/>
    <w:rsid w:val="00A14DFF"/>
    <w:rsid w:val="00A16122"/>
    <w:rsid w:val="00A1612F"/>
    <w:rsid w:val="00A16277"/>
    <w:rsid w:val="00A1658C"/>
    <w:rsid w:val="00A16607"/>
    <w:rsid w:val="00A201CA"/>
    <w:rsid w:val="00A20539"/>
    <w:rsid w:val="00A2182C"/>
    <w:rsid w:val="00A21ABC"/>
    <w:rsid w:val="00A22D05"/>
    <w:rsid w:val="00A237DE"/>
    <w:rsid w:val="00A263DD"/>
    <w:rsid w:val="00A2680A"/>
    <w:rsid w:val="00A30D2D"/>
    <w:rsid w:val="00A314DB"/>
    <w:rsid w:val="00A327F2"/>
    <w:rsid w:val="00A32932"/>
    <w:rsid w:val="00A33CF6"/>
    <w:rsid w:val="00A3421E"/>
    <w:rsid w:val="00A34994"/>
    <w:rsid w:val="00A34C71"/>
    <w:rsid w:val="00A34EA9"/>
    <w:rsid w:val="00A35D18"/>
    <w:rsid w:val="00A4099E"/>
    <w:rsid w:val="00A40ABE"/>
    <w:rsid w:val="00A4197F"/>
    <w:rsid w:val="00A41EC8"/>
    <w:rsid w:val="00A41F7B"/>
    <w:rsid w:val="00A420ED"/>
    <w:rsid w:val="00A42B64"/>
    <w:rsid w:val="00A43080"/>
    <w:rsid w:val="00A4384C"/>
    <w:rsid w:val="00A447DA"/>
    <w:rsid w:val="00A447F9"/>
    <w:rsid w:val="00A45027"/>
    <w:rsid w:val="00A4512A"/>
    <w:rsid w:val="00A46892"/>
    <w:rsid w:val="00A47973"/>
    <w:rsid w:val="00A50FDC"/>
    <w:rsid w:val="00A53324"/>
    <w:rsid w:val="00A538BC"/>
    <w:rsid w:val="00A53A09"/>
    <w:rsid w:val="00A5413D"/>
    <w:rsid w:val="00A54C58"/>
    <w:rsid w:val="00A54D02"/>
    <w:rsid w:val="00A54ECF"/>
    <w:rsid w:val="00A56703"/>
    <w:rsid w:val="00A56AA7"/>
    <w:rsid w:val="00A56B9D"/>
    <w:rsid w:val="00A60025"/>
    <w:rsid w:val="00A60C28"/>
    <w:rsid w:val="00A60D91"/>
    <w:rsid w:val="00A618D9"/>
    <w:rsid w:val="00A61953"/>
    <w:rsid w:val="00A61EA9"/>
    <w:rsid w:val="00A624E0"/>
    <w:rsid w:val="00A63035"/>
    <w:rsid w:val="00A6479F"/>
    <w:rsid w:val="00A66AED"/>
    <w:rsid w:val="00A671E2"/>
    <w:rsid w:val="00A672B5"/>
    <w:rsid w:val="00A67A22"/>
    <w:rsid w:val="00A67B5F"/>
    <w:rsid w:val="00A71EBD"/>
    <w:rsid w:val="00A71F0F"/>
    <w:rsid w:val="00A7258C"/>
    <w:rsid w:val="00A729FF"/>
    <w:rsid w:val="00A72D6C"/>
    <w:rsid w:val="00A73D78"/>
    <w:rsid w:val="00A746DF"/>
    <w:rsid w:val="00A77690"/>
    <w:rsid w:val="00A80C83"/>
    <w:rsid w:val="00A8333A"/>
    <w:rsid w:val="00A87AD0"/>
    <w:rsid w:val="00A90B29"/>
    <w:rsid w:val="00A90F38"/>
    <w:rsid w:val="00A910E2"/>
    <w:rsid w:val="00A92148"/>
    <w:rsid w:val="00A92641"/>
    <w:rsid w:val="00A92EA3"/>
    <w:rsid w:val="00A937BB"/>
    <w:rsid w:val="00A95D53"/>
    <w:rsid w:val="00A95EAC"/>
    <w:rsid w:val="00A9697D"/>
    <w:rsid w:val="00A96EDF"/>
    <w:rsid w:val="00A97600"/>
    <w:rsid w:val="00A97830"/>
    <w:rsid w:val="00A97DC1"/>
    <w:rsid w:val="00A97E90"/>
    <w:rsid w:val="00AA21EC"/>
    <w:rsid w:val="00AA242B"/>
    <w:rsid w:val="00AA27EC"/>
    <w:rsid w:val="00AA55D3"/>
    <w:rsid w:val="00AA5A24"/>
    <w:rsid w:val="00AA635D"/>
    <w:rsid w:val="00AA7DF0"/>
    <w:rsid w:val="00AA7F91"/>
    <w:rsid w:val="00AB0087"/>
    <w:rsid w:val="00AB0C33"/>
    <w:rsid w:val="00AB0ED6"/>
    <w:rsid w:val="00AB15D3"/>
    <w:rsid w:val="00AB1BB2"/>
    <w:rsid w:val="00AB1F12"/>
    <w:rsid w:val="00AB2588"/>
    <w:rsid w:val="00AB376E"/>
    <w:rsid w:val="00AB4467"/>
    <w:rsid w:val="00AB50B1"/>
    <w:rsid w:val="00AB5325"/>
    <w:rsid w:val="00AB578B"/>
    <w:rsid w:val="00AB5ED0"/>
    <w:rsid w:val="00AB7286"/>
    <w:rsid w:val="00AB7DC6"/>
    <w:rsid w:val="00AB7E83"/>
    <w:rsid w:val="00AC03D1"/>
    <w:rsid w:val="00AC1D4F"/>
    <w:rsid w:val="00AC2C9C"/>
    <w:rsid w:val="00AC2E62"/>
    <w:rsid w:val="00AC41A4"/>
    <w:rsid w:val="00AC5302"/>
    <w:rsid w:val="00AC5FF1"/>
    <w:rsid w:val="00AC7461"/>
    <w:rsid w:val="00AC75A9"/>
    <w:rsid w:val="00AD0597"/>
    <w:rsid w:val="00AD16B6"/>
    <w:rsid w:val="00AD20CA"/>
    <w:rsid w:val="00AD35A5"/>
    <w:rsid w:val="00AD3633"/>
    <w:rsid w:val="00AD5310"/>
    <w:rsid w:val="00AD5749"/>
    <w:rsid w:val="00AD6446"/>
    <w:rsid w:val="00AD71B4"/>
    <w:rsid w:val="00AE1040"/>
    <w:rsid w:val="00AE37F7"/>
    <w:rsid w:val="00AE4705"/>
    <w:rsid w:val="00AE5B9B"/>
    <w:rsid w:val="00AE65FD"/>
    <w:rsid w:val="00AF1D76"/>
    <w:rsid w:val="00AF25A9"/>
    <w:rsid w:val="00AF322F"/>
    <w:rsid w:val="00AF3B18"/>
    <w:rsid w:val="00AF4097"/>
    <w:rsid w:val="00AF4AF5"/>
    <w:rsid w:val="00AF63AD"/>
    <w:rsid w:val="00AF78BE"/>
    <w:rsid w:val="00AF7CC2"/>
    <w:rsid w:val="00AF7EE8"/>
    <w:rsid w:val="00B005FC"/>
    <w:rsid w:val="00B00D82"/>
    <w:rsid w:val="00B01F61"/>
    <w:rsid w:val="00B02959"/>
    <w:rsid w:val="00B03E7F"/>
    <w:rsid w:val="00B06C5E"/>
    <w:rsid w:val="00B06F52"/>
    <w:rsid w:val="00B10B8A"/>
    <w:rsid w:val="00B12D2A"/>
    <w:rsid w:val="00B13003"/>
    <w:rsid w:val="00B14B77"/>
    <w:rsid w:val="00B1637F"/>
    <w:rsid w:val="00B16E7C"/>
    <w:rsid w:val="00B17B92"/>
    <w:rsid w:val="00B21815"/>
    <w:rsid w:val="00B21F46"/>
    <w:rsid w:val="00B231F6"/>
    <w:rsid w:val="00B23AAE"/>
    <w:rsid w:val="00B24027"/>
    <w:rsid w:val="00B31AD0"/>
    <w:rsid w:val="00B32010"/>
    <w:rsid w:val="00B33219"/>
    <w:rsid w:val="00B333A5"/>
    <w:rsid w:val="00B33AD7"/>
    <w:rsid w:val="00B341F9"/>
    <w:rsid w:val="00B3520D"/>
    <w:rsid w:val="00B369C4"/>
    <w:rsid w:val="00B37A46"/>
    <w:rsid w:val="00B416AC"/>
    <w:rsid w:val="00B42632"/>
    <w:rsid w:val="00B43527"/>
    <w:rsid w:val="00B458E0"/>
    <w:rsid w:val="00B45A9D"/>
    <w:rsid w:val="00B45B0C"/>
    <w:rsid w:val="00B45F9E"/>
    <w:rsid w:val="00B46583"/>
    <w:rsid w:val="00B46611"/>
    <w:rsid w:val="00B474CF"/>
    <w:rsid w:val="00B502DC"/>
    <w:rsid w:val="00B50D93"/>
    <w:rsid w:val="00B51799"/>
    <w:rsid w:val="00B5238C"/>
    <w:rsid w:val="00B524ED"/>
    <w:rsid w:val="00B52E21"/>
    <w:rsid w:val="00B53140"/>
    <w:rsid w:val="00B54222"/>
    <w:rsid w:val="00B55399"/>
    <w:rsid w:val="00B55870"/>
    <w:rsid w:val="00B60132"/>
    <w:rsid w:val="00B6022C"/>
    <w:rsid w:val="00B626A1"/>
    <w:rsid w:val="00B64AC7"/>
    <w:rsid w:val="00B70D69"/>
    <w:rsid w:val="00B724D9"/>
    <w:rsid w:val="00B7352C"/>
    <w:rsid w:val="00B73913"/>
    <w:rsid w:val="00B74DE2"/>
    <w:rsid w:val="00B7586A"/>
    <w:rsid w:val="00B76C3D"/>
    <w:rsid w:val="00B77628"/>
    <w:rsid w:val="00B77DE9"/>
    <w:rsid w:val="00B80DD3"/>
    <w:rsid w:val="00B81395"/>
    <w:rsid w:val="00B82844"/>
    <w:rsid w:val="00B82E4B"/>
    <w:rsid w:val="00B8349C"/>
    <w:rsid w:val="00B83F44"/>
    <w:rsid w:val="00B844A5"/>
    <w:rsid w:val="00B8634F"/>
    <w:rsid w:val="00B87CA4"/>
    <w:rsid w:val="00B911FA"/>
    <w:rsid w:val="00B917A6"/>
    <w:rsid w:val="00B91AD4"/>
    <w:rsid w:val="00B92336"/>
    <w:rsid w:val="00B932C3"/>
    <w:rsid w:val="00B96253"/>
    <w:rsid w:val="00B9689F"/>
    <w:rsid w:val="00B969F5"/>
    <w:rsid w:val="00BA02E3"/>
    <w:rsid w:val="00BA0B61"/>
    <w:rsid w:val="00BA17E9"/>
    <w:rsid w:val="00BA22FD"/>
    <w:rsid w:val="00BA337C"/>
    <w:rsid w:val="00BA35E3"/>
    <w:rsid w:val="00BA373B"/>
    <w:rsid w:val="00BA3D57"/>
    <w:rsid w:val="00BA4CE4"/>
    <w:rsid w:val="00BA5C87"/>
    <w:rsid w:val="00BA65F5"/>
    <w:rsid w:val="00BA6AEF"/>
    <w:rsid w:val="00BB110C"/>
    <w:rsid w:val="00BB241D"/>
    <w:rsid w:val="00BB2A91"/>
    <w:rsid w:val="00BB3721"/>
    <w:rsid w:val="00BB6063"/>
    <w:rsid w:val="00BB63AB"/>
    <w:rsid w:val="00BB7233"/>
    <w:rsid w:val="00BB74BB"/>
    <w:rsid w:val="00BC016C"/>
    <w:rsid w:val="00BC1F17"/>
    <w:rsid w:val="00BC2CEA"/>
    <w:rsid w:val="00BC3323"/>
    <w:rsid w:val="00BC4586"/>
    <w:rsid w:val="00BC51EE"/>
    <w:rsid w:val="00BD073C"/>
    <w:rsid w:val="00BD0D9A"/>
    <w:rsid w:val="00BD2493"/>
    <w:rsid w:val="00BD265F"/>
    <w:rsid w:val="00BD3ABB"/>
    <w:rsid w:val="00BD41EB"/>
    <w:rsid w:val="00BD5066"/>
    <w:rsid w:val="00BD5C61"/>
    <w:rsid w:val="00BD611B"/>
    <w:rsid w:val="00BD6668"/>
    <w:rsid w:val="00BD6978"/>
    <w:rsid w:val="00BD69B8"/>
    <w:rsid w:val="00BE08B5"/>
    <w:rsid w:val="00BE1053"/>
    <w:rsid w:val="00BE2255"/>
    <w:rsid w:val="00BE3A74"/>
    <w:rsid w:val="00BE3DD9"/>
    <w:rsid w:val="00BE4CF3"/>
    <w:rsid w:val="00BE4D1A"/>
    <w:rsid w:val="00BE51B3"/>
    <w:rsid w:val="00BE6E16"/>
    <w:rsid w:val="00BE7011"/>
    <w:rsid w:val="00BE77A1"/>
    <w:rsid w:val="00BF313D"/>
    <w:rsid w:val="00BF3CF6"/>
    <w:rsid w:val="00BF4246"/>
    <w:rsid w:val="00BF4437"/>
    <w:rsid w:val="00BF44A6"/>
    <w:rsid w:val="00BF5F49"/>
    <w:rsid w:val="00BF7136"/>
    <w:rsid w:val="00C02FEE"/>
    <w:rsid w:val="00C036B3"/>
    <w:rsid w:val="00C03B65"/>
    <w:rsid w:val="00C0515A"/>
    <w:rsid w:val="00C06B01"/>
    <w:rsid w:val="00C07586"/>
    <w:rsid w:val="00C07750"/>
    <w:rsid w:val="00C07E8F"/>
    <w:rsid w:val="00C10F71"/>
    <w:rsid w:val="00C1176C"/>
    <w:rsid w:val="00C117B4"/>
    <w:rsid w:val="00C11D18"/>
    <w:rsid w:val="00C12FD1"/>
    <w:rsid w:val="00C1624F"/>
    <w:rsid w:val="00C16910"/>
    <w:rsid w:val="00C16CC1"/>
    <w:rsid w:val="00C16F85"/>
    <w:rsid w:val="00C20264"/>
    <w:rsid w:val="00C206F8"/>
    <w:rsid w:val="00C2133A"/>
    <w:rsid w:val="00C21A0B"/>
    <w:rsid w:val="00C21D27"/>
    <w:rsid w:val="00C23DA8"/>
    <w:rsid w:val="00C24AE8"/>
    <w:rsid w:val="00C25C23"/>
    <w:rsid w:val="00C27052"/>
    <w:rsid w:val="00C27A9A"/>
    <w:rsid w:val="00C3045C"/>
    <w:rsid w:val="00C3080D"/>
    <w:rsid w:val="00C30A8A"/>
    <w:rsid w:val="00C3122D"/>
    <w:rsid w:val="00C313F1"/>
    <w:rsid w:val="00C32D19"/>
    <w:rsid w:val="00C339CD"/>
    <w:rsid w:val="00C34797"/>
    <w:rsid w:val="00C3688A"/>
    <w:rsid w:val="00C36DBC"/>
    <w:rsid w:val="00C37561"/>
    <w:rsid w:val="00C40720"/>
    <w:rsid w:val="00C40795"/>
    <w:rsid w:val="00C407AC"/>
    <w:rsid w:val="00C43AFD"/>
    <w:rsid w:val="00C44341"/>
    <w:rsid w:val="00C456F5"/>
    <w:rsid w:val="00C4729B"/>
    <w:rsid w:val="00C47B39"/>
    <w:rsid w:val="00C508E6"/>
    <w:rsid w:val="00C50C55"/>
    <w:rsid w:val="00C51008"/>
    <w:rsid w:val="00C5193E"/>
    <w:rsid w:val="00C51AC4"/>
    <w:rsid w:val="00C51D24"/>
    <w:rsid w:val="00C5247C"/>
    <w:rsid w:val="00C534D9"/>
    <w:rsid w:val="00C60FEE"/>
    <w:rsid w:val="00C6188C"/>
    <w:rsid w:val="00C619EC"/>
    <w:rsid w:val="00C61AC5"/>
    <w:rsid w:val="00C62882"/>
    <w:rsid w:val="00C633AC"/>
    <w:rsid w:val="00C63CB4"/>
    <w:rsid w:val="00C644E9"/>
    <w:rsid w:val="00C64B2C"/>
    <w:rsid w:val="00C64FA3"/>
    <w:rsid w:val="00C65C97"/>
    <w:rsid w:val="00C667ED"/>
    <w:rsid w:val="00C702CE"/>
    <w:rsid w:val="00C70C94"/>
    <w:rsid w:val="00C72DAA"/>
    <w:rsid w:val="00C75249"/>
    <w:rsid w:val="00C762AA"/>
    <w:rsid w:val="00C76521"/>
    <w:rsid w:val="00C81262"/>
    <w:rsid w:val="00C81696"/>
    <w:rsid w:val="00C82096"/>
    <w:rsid w:val="00C83884"/>
    <w:rsid w:val="00C845D4"/>
    <w:rsid w:val="00C85C9C"/>
    <w:rsid w:val="00C85D19"/>
    <w:rsid w:val="00C862E2"/>
    <w:rsid w:val="00C866E3"/>
    <w:rsid w:val="00C876DE"/>
    <w:rsid w:val="00C9267C"/>
    <w:rsid w:val="00C92751"/>
    <w:rsid w:val="00C9313F"/>
    <w:rsid w:val="00C93CC0"/>
    <w:rsid w:val="00C945F2"/>
    <w:rsid w:val="00C94973"/>
    <w:rsid w:val="00C95FFF"/>
    <w:rsid w:val="00C972ED"/>
    <w:rsid w:val="00C9759D"/>
    <w:rsid w:val="00CA0805"/>
    <w:rsid w:val="00CA1FBD"/>
    <w:rsid w:val="00CA3C20"/>
    <w:rsid w:val="00CA4FEC"/>
    <w:rsid w:val="00CA5F87"/>
    <w:rsid w:val="00CA61D1"/>
    <w:rsid w:val="00CB0967"/>
    <w:rsid w:val="00CB0F42"/>
    <w:rsid w:val="00CB18B2"/>
    <w:rsid w:val="00CB5B0A"/>
    <w:rsid w:val="00CC12A6"/>
    <w:rsid w:val="00CC1D85"/>
    <w:rsid w:val="00CC1DE9"/>
    <w:rsid w:val="00CC24B8"/>
    <w:rsid w:val="00CC2F40"/>
    <w:rsid w:val="00CC3543"/>
    <w:rsid w:val="00CC4182"/>
    <w:rsid w:val="00CC46AC"/>
    <w:rsid w:val="00CC4D59"/>
    <w:rsid w:val="00CC59DB"/>
    <w:rsid w:val="00CC6589"/>
    <w:rsid w:val="00CC669A"/>
    <w:rsid w:val="00CC733F"/>
    <w:rsid w:val="00CC7B40"/>
    <w:rsid w:val="00CC7F7B"/>
    <w:rsid w:val="00CD0EC4"/>
    <w:rsid w:val="00CD3A13"/>
    <w:rsid w:val="00CD418D"/>
    <w:rsid w:val="00CD6051"/>
    <w:rsid w:val="00CD6881"/>
    <w:rsid w:val="00CD6B3B"/>
    <w:rsid w:val="00CD717F"/>
    <w:rsid w:val="00CD76C7"/>
    <w:rsid w:val="00CD7EF1"/>
    <w:rsid w:val="00CE009F"/>
    <w:rsid w:val="00CE12AB"/>
    <w:rsid w:val="00CE14B2"/>
    <w:rsid w:val="00CE19AA"/>
    <w:rsid w:val="00CE1F64"/>
    <w:rsid w:val="00CE2928"/>
    <w:rsid w:val="00CE35FE"/>
    <w:rsid w:val="00CE3764"/>
    <w:rsid w:val="00CE44C7"/>
    <w:rsid w:val="00CE489F"/>
    <w:rsid w:val="00CE4B47"/>
    <w:rsid w:val="00CE4CC6"/>
    <w:rsid w:val="00CE4FB1"/>
    <w:rsid w:val="00CE5463"/>
    <w:rsid w:val="00CE5563"/>
    <w:rsid w:val="00CE591E"/>
    <w:rsid w:val="00CE5AA2"/>
    <w:rsid w:val="00CE60C6"/>
    <w:rsid w:val="00CE639E"/>
    <w:rsid w:val="00CE724C"/>
    <w:rsid w:val="00CE78BF"/>
    <w:rsid w:val="00CE7E9C"/>
    <w:rsid w:val="00CF01EC"/>
    <w:rsid w:val="00CF0A87"/>
    <w:rsid w:val="00CF191B"/>
    <w:rsid w:val="00CF1D10"/>
    <w:rsid w:val="00CF21AA"/>
    <w:rsid w:val="00CF2ACE"/>
    <w:rsid w:val="00CF3C4F"/>
    <w:rsid w:val="00CF68AF"/>
    <w:rsid w:val="00CF6F87"/>
    <w:rsid w:val="00CF71A1"/>
    <w:rsid w:val="00CF7FA3"/>
    <w:rsid w:val="00D00758"/>
    <w:rsid w:val="00D00772"/>
    <w:rsid w:val="00D00D38"/>
    <w:rsid w:val="00D01655"/>
    <w:rsid w:val="00D035D0"/>
    <w:rsid w:val="00D04F05"/>
    <w:rsid w:val="00D056D2"/>
    <w:rsid w:val="00D06098"/>
    <w:rsid w:val="00D064C9"/>
    <w:rsid w:val="00D0693D"/>
    <w:rsid w:val="00D101BC"/>
    <w:rsid w:val="00D102FF"/>
    <w:rsid w:val="00D11386"/>
    <w:rsid w:val="00D145A1"/>
    <w:rsid w:val="00D15C62"/>
    <w:rsid w:val="00D15DBF"/>
    <w:rsid w:val="00D1692E"/>
    <w:rsid w:val="00D16DB4"/>
    <w:rsid w:val="00D1783A"/>
    <w:rsid w:val="00D17C57"/>
    <w:rsid w:val="00D20628"/>
    <w:rsid w:val="00D21FF4"/>
    <w:rsid w:val="00D22210"/>
    <w:rsid w:val="00D2311B"/>
    <w:rsid w:val="00D2312E"/>
    <w:rsid w:val="00D2343A"/>
    <w:rsid w:val="00D235AE"/>
    <w:rsid w:val="00D23C52"/>
    <w:rsid w:val="00D23D25"/>
    <w:rsid w:val="00D24345"/>
    <w:rsid w:val="00D2465A"/>
    <w:rsid w:val="00D252E8"/>
    <w:rsid w:val="00D25409"/>
    <w:rsid w:val="00D259A3"/>
    <w:rsid w:val="00D26E4F"/>
    <w:rsid w:val="00D26EE2"/>
    <w:rsid w:val="00D31ECB"/>
    <w:rsid w:val="00D32616"/>
    <w:rsid w:val="00D3279B"/>
    <w:rsid w:val="00D32B7C"/>
    <w:rsid w:val="00D3343B"/>
    <w:rsid w:val="00D338F4"/>
    <w:rsid w:val="00D34258"/>
    <w:rsid w:val="00D34CDD"/>
    <w:rsid w:val="00D352E4"/>
    <w:rsid w:val="00D3574E"/>
    <w:rsid w:val="00D359A7"/>
    <w:rsid w:val="00D403EE"/>
    <w:rsid w:val="00D40B59"/>
    <w:rsid w:val="00D40F23"/>
    <w:rsid w:val="00D418FF"/>
    <w:rsid w:val="00D41D00"/>
    <w:rsid w:val="00D442F2"/>
    <w:rsid w:val="00D45689"/>
    <w:rsid w:val="00D4604D"/>
    <w:rsid w:val="00D52114"/>
    <w:rsid w:val="00D527FD"/>
    <w:rsid w:val="00D52E3D"/>
    <w:rsid w:val="00D545B0"/>
    <w:rsid w:val="00D54CF3"/>
    <w:rsid w:val="00D56C54"/>
    <w:rsid w:val="00D57415"/>
    <w:rsid w:val="00D57E34"/>
    <w:rsid w:val="00D6092B"/>
    <w:rsid w:val="00D60AD3"/>
    <w:rsid w:val="00D63095"/>
    <w:rsid w:val="00D6582C"/>
    <w:rsid w:val="00D664B2"/>
    <w:rsid w:val="00D66A80"/>
    <w:rsid w:val="00D67F16"/>
    <w:rsid w:val="00D70C7E"/>
    <w:rsid w:val="00D71B3A"/>
    <w:rsid w:val="00D72D38"/>
    <w:rsid w:val="00D72E63"/>
    <w:rsid w:val="00D73607"/>
    <w:rsid w:val="00D73FF6"/>
    <w:rsid w:val="00D74369"/>
    <w:rsid w:val="00D75E8F"/>
    <w:rsid w:val="00D779B4"/>
    <w:rsid w:val="00D819D5"/>
    <w:rsid w:val="00D83D62"/>
    <w:rsid w:val="00D83DF0"/>
    <w:rsid w:val="00D84252"/>
    <w:rsid w:val="00D84304"/>
    <w:rsid w:val="00D84587"/>
    <w:rsid w:val="00D85B97"/>
    <w:rsid w:val="00D866A2"/>
    <w:rsid w:val="00D8790A"/>
    <w:rsid w:val="00D87A8C"/>
    <w:rsid w:val="00D906B3"/>
    <w:rsid w:val="00D912A6"/>
    <w:rsid w:val="00D91B7C"/>
    <w:rsid w:val="00D91FB7"/>
    <w:rsid w:val="00D9371B"/>
    <w:rsid w:val="00D94451"/>
    <w:rsid w:val="00D9612E"/>
    <w:rsid w:val="00D970B0"/>
    <w:rsid w:val="00DA01A5"/>
    <w:rsid w:val="00DA0870"/>
    <w:rsid w:val="00DA2049"/>
    <w:rsid w:val="00DA2ECC"/>
    <w:rsid w:val="00DA32B5"/>
    <w:rsid w:val="00DA34D0"/>
    <w:rsid w:val="00DA461F"/>
    <w:rsid w:val="00DA49C7"/>
    <w:rsid w:val="00DA4DE9"/>
    <w:rsid w:val="00DA69C5"/>
    <w:rsid w:val="00DA77B6"/>
    <w:rsid w:val="00DB2382"/>
    <w:rsid w:val="00DB2E3A"/>
    <w:rsid w:val="00DB6995"/>
    <w:rsid w:val="00DB6CF6"/>
    <w:rsid w:val="00DB7590"/>
    <w:rsid w:val="00DB7656"/>
    <w:rsid w:val="00DC0C08"/>
    <w:rsid w:val="00DC1643"/>
    <w:rsid w:val="00DC2101"/>
    <w:rsid w:val="00DC2471"/>
    <w:rsid w:val="00DC3A89"/>
    <w:rsid w:val="00DC3FFB"/>
    <w:rsid w:val="00DC45C0"/>
    <w:rsid w:val="00DC4C27"/>
    <w:rsid w:val="00DC4C70"/>
    <w:rsid w:val="00DC610D"/>
    <w:rsid w:val="00DC6BEB"/>
    <w:rsid w:val="00DC70FA"/>
    <w:rsid w:val="00DC7233"/>
    <w:rsid w:val="00DD01C1"/>
    <w:rsid w:val="00DD0267"/>
    <w:rsid w:val="00DD1575"/>
    <w:rsid w:val="00DD1E06"/>
    <w:rsid w:val="00DD3D48"/>
    <w:rsid w:val="00DD44CB"/>
    <w:rsid w:val="00DD53C0"/>
    <w:rsid w:val="00DD74DF"/>
    <w:rsid w:val="00DE02CB"/>
    <w:rsid w:val="00DE2C40"/>
    <w:rsid w:val="00DE4D76"/>
    <w:rsid w:val="00DE4EC1"/>
    <w:rsid w:val="00DE520A"/>
    <w:rsid w:val="00DE676D"/>
    <w:rsid w:val="00DE6869"/>
    <w:rsid w:val="00DF142D"/>
    <w:rsid w:val="00DF1E86"/>
    <w:rsid w:val="00DF1F96"/>
    <w:rsid w:val="00DF3722"/>
    <w:rsid w:val="00DF4229"/>
    <w:rsid w:val="00DF4E7F"/>
    <w:rsid w:val="00DF5C17"/>
    <w:rsid w:val="00DF5C27"/>
    <w:rsid w:val="00DF5DF2"/>
    <w:rsid w:val="00DF61EB"/>
    <w:rsid w:val="00DF75F5"/>
    <w:rsid w:val="00E0004F"/>
    <w:rsid w:val="00E018B4"/>
    <w:rsid w:val="00E01A6B"/>
    <w:rsid w:val="00E02F1F"/>
    <w:rsid w:val="00E04433"/>
    <w:rsid w:val="00E0488A"/>
    <w:rsid w:val="00E04A30"/>
    <w:rsid w:val="00E075AA"/>
    <w:rsid w:val="00E10A48"/>
    <w:rsid w:val="00E10F3E"/>
    <w:rsid w:val="00E12251"/>
    <w:rsid w:val="00E12A10"/>
    <w:rsid w:val="00E12D86"/>
    <w:rsid w:val="00E14BFF"/>
    <w:rsid w:val="00E16D5C"/>
    <w:rsid w:val="00E17A98"/>
    <w:rsid w:val="00E200E2"/>
    <w:rsid w:val="00E2096D"/>
    <w:rsid w:val="00E20EF1"/>
    <w:rsid w:val="00E21115"/>
    <w:rsid w:val="00E21B9A"/>
    <w:rsid w:val="00E22381"/>
    <w:rsid w:val="00E22B1B"/>
    <w:rsid w:val="00E239FB"/>
    <w:rsid w:val="00E24417"/>
    <w:rsid w:val="00E24A76"/>
    <w:rsid w:val="00E25283"/>
    <w:rsid w:val="00E25AFF"/>
    <w:rsid w:val="00E260F6"/>
    <w:rsid w:val="00E2655F"/>
    <w:rsid w:val="00E2762C"/>
    <w:rsid w:val="00E27BA9"/>
    <w:rsid w:val="00E33CD1"/>
    <w:rsid w:val="00E34632"/>
    <w:rsid w:val="00E34CF8"/>
    <w:rsid w:val="00E350CA"/>
    <w:rsid w:val="00E40A27"/>
    <w:rsid w:val="00E40FFA"/>
    <w:rsid w:val="00E42121"/>
    <w:rsid w:val="00E43B14"/>
    <w:rsid w:val="00E43FC2"/>
    <w:rsid w:val="00E4432D"/>
    <w:rsid w:val="00E44736"/>
    <w:rsid w:val="00E45008"/>
    <w:rsid w:val="00E4595F"/>
    <w:rsid w:val="00E46B77"/>
    <w:rsid w:val="00E500BC"/>
    <w:rsid w:val="00E502DB"/>
    <w:rsid w:val="00E52E7F"/>
    <w:rsid w:val="00E53336"/>
    <w:rsid w:val="00E5480B"/>
    <w:rsid w:val="00E549B6"/>
    <w:rsid w:val="00E556FC"/>
    <w:rsid w:val="00E55AA5"/>
    <w:rsid w:val="00E55B53"/>
    <w:rsid w:val="00E55EE6"/>
    <w:rsid w:val="00E5715C"/>
    <w:rsid w:val="00E578B6"/>
    <w:rsid w:val="00E60D09"/>
    <w:rsid w:val="00E61985"/>
    <w:rsid w:val="00E6369B"/>
    <w:rsid w:val="00E64B2B"/>
    <w:rsid w:val="00E65F46"/>
    <w:rsid w:val="00E66985"/>
    <w:rsid w:val="00E675A3"/>
    <w:rsid w:val="00E71677"/>
    <w:rsid w:val="00E71C31"/>
    <w:rsid w:val="00E72478"/>
    <w:rsid w:val="00E73918"/>
    <w:rsid w:val="00E73A66"/>
    <w:rsid w:val="00E748F2"/>
    <w:rsid w:val="00E75309"/>
    <w:rsid w:val="00E77DCE"/>
    <w:rsid w:val="00E77DE8"/>
    <w:rsid w:val="00E80146"/>
    <w:rsid w:val="00E80C76"/>
    <w:rsid w:val="00E810A1"/>
    <w:rsid w:val="00E81647"/>
    <w:rsid w:val="00E81947"/>
    <w:rsid w:val="00E84DC4"/>
    <w:rsid w:val="00E85B88"/>
    <w:rsid w:val="00E85D9A"/>
    <w:rsid w:val="00E8602A"/>
    <w:rsid w:val="00E8631B"/>
    <w:rsid w:val="00E867CA"/>
    <w:rsid w:val="00E9016B"/>
    <w:rsid w:val="00E90E36"/>
    <w:rsid w:val="00E91562"/>
    <w:rsid w:val="00E915DB"/>
    <w:rsid w:val="00E91A85"/>
    <w:rsid w:val="00E920E0"/>
    <w:rsid w:val="00E927E5"/>
    <w:rsid w:val="00E929A2"/>
    <w:rsid w:val="00E92CD0"/>
    <w:rsid w:val="00E937F9"/>
    <w:rsid w:val="00E94207"/>
    <w:rsid w:val="00E950C1"/>
    <w:rsid w:val="00E96FF8"/>
    <w:rsid w:val="00E97129"/>
    <w:rsid w:val="00EA06E3"/>
    <w:rsid w:val="00EA2BDB"/>
    <w:rsid w:val="00EA32AF"/>
    <w:rsid w:val="00EA54E2"/>
    <w:rsid w:val="00EA7D94"/>
    <w:rsid w:val="00EB0573"/>
    <w:rsid w:val="00EB117B"/>
    <w:rsid w:val="00EB1F46"/>
    <w:rsid w:val="00EB214F"/>
    <w:rsid w:val="00EB2794"/>
    <w:rsid w:val="00EB27B6"/>
    <w:rsid w:val="00EB2FD3"/>
    <w:rsid w:val="00EB370B"/>
    <w:rsid w:val="00EB3BC4"/>
    <w:rsid w:val="00EB44FC"/>
    <w:rsid w:val="00EB4CF5"/>
    <w:rsid w:val="00EB7D94"/>
    <w:rsid w:val="00EC081E"/>
    <w:rsid w:val="00EC1498"/>
    <w:rsid w:val="00EC2238"/>
    <w:rsid w:val="00EC48E0"/>
    <w:rsid w:val="00EC547E"/>
    <w:rsid w:val="00EC63E0"/>
    <w:rsid w:val="00EC682C"/>
    <w:rsid w:val="00EC71DF"/>
    <w:rsid w:val="00EC7678"/>
    <w:rsid w:val="00ED1897"/>
    <w:rsid w:val="00ED2A6B"/>
    <w:rsid w:val="00ED2E14"/>
    <w:rsid w:val="00ED44A5"/>
    <w:rsid w:val="00ED4DED"/>
    <w:rsid w:val="00ED5060"/>
    <w:rsid w:val="00ED608E"/>
    <w:rsid w:val="00ED6DFF"/>
    <w:rsid w:val="00ED77B1"/>
    <w:rsid w:val="00ED7EBB"/>
    <w:rsid w:val="00EE060C"/>
    <w:rsid w:val="00EE0854"/>
    <w:rsid w:val="00EE0926"/>
    <w:rsid w:val="00EE1491"/>
    <w:rsid w:val="00EE1D7F"/>
    <w:rsid w:val="00EE285D"/>
    <w:rsid w:val="00EE2BE9"/>
    <w:rsid w:val="00EE31D9"/>
    <w:rsid w:val="00EE33A3"/>
    <w:rsid w:val="00EE3E0C"/>
    <w:rsid w:val="00EE7040"/>
    <w:rsid w:val="00EF1A85"/>
    <w:rsid w:val="00EF27E0"/>
    <w:rsid w:val="00EF3223"/>
    <w:rsid w:val="00EF38B9"/>
    <w:rsid w:val="00EF4486"/>
    <w:rsid w:val="00EF47F6"/>
    <w:rsid w:val="00EF4829"/>
    <w:rsid w:val="00EF60C5"/>
    <w:rsid w:val="00EF7B07"/>
    <w:rsid w:val="00F001BA"/>
    <w:rsid w:val="00F01658"/>
    <w:rsid w:val="00F01675"/>
    <w:rsid w:val="00F01AD6"/>
    <w:rsid w:val="00F02569"/>
    <w:rsid w:val="00F02A38"/>
    <w:rsid w:val="00F03036"/>
    <w:rsid w:val="00F04413"/>
    <w:rsid w:val="00F044EA"/>
    <w:rsid w:val="00F04C9E"/>
    <w:rsid w:val="00F0525B"/>
    <w:rsid w:val="00F07139"/>
    <w:rsid w:val="00F104FA"/>
    <w:rsid w:val="00F11329"/>
    <w:rsid w:val="00F11A54"/>
    <w:rsid w:val="00F121AD"/>
    <w:rsid w:val="00F141EC"/>
    <w:rsid w:val="00F14C6D"/>
    <w:rsid w:val="00F14EAF"/>
    <w:rsid w:val="00F1558D"/>
    <w:rsid w:val="00F15648"/>
    <w:rsid w:val="00F15A3B"/>
    <w:rsid w:val="00F16327"/>
    <w:rsid w:val="00F17758"/>
    <w:rsid w:val="00F20458"/>
    <w:rsid w:val="00F21F0C"/>
    <w:rsid w:val="00F22029"/>
    <w:rsid w:val="00F22887"/>
    <w:rsid w:val="00F22FAB"/>
    <w:rsid w:val="00F249C3"/>
    <w:rsid w:val="00F24AA0"/>
    <w:rsid w:val="00F24EB8"/>
    <w:rsid w:val="00F261E7"/>
    <w:rsid w:val="00F30889"/>
    <w:rsid w:val="00F30F3D"/>
    <w:rsid w:val="00F31583"/>
    <w:rsid w:val="00F315E4"/>
    <w:rsid w:val="00F31CC9"/>
    <w:rsid w:val="00F31D46"/>
    <w:rsid w:val="00F3245C"/>
    <w:rsid w:val="00F33CA7"/>
    <w:rsid w:val="00F34B1F"/>
    <w:rsid w:val="00F368B7"/>
    <w:rsid w:val="00F36C18"/>
    <w:rsid w:val="00F37527"/>
    <w:rsid w:val="00F37A96"/>
    <w:rsid w:val="00F41319"/>
    <w:rsid w:val="00F413E4"/>
    <w:rsid w:val="00F41401"/>
    <w:rsid w:val="00F42508"/>
    <w:rsid w:val="00F4263D"/>
    <w:rsid w:val="00F428CB"/>
    <w:rsid w:val="00F42A71"/>
    <w:rsid w:val="00F42E83"/>
    <w:rsid w:val="00F45438"/>
    <w:rsid w:val="00F4565B"/>
    <w:rsid w:val="00F45E76"/>
    <w:rsid w:val="00F4634E"/>
    <w:rsid w:val="00F5092C"/>
    <w:rsid w:val="00F5140B"/>
    <w:rsid w:val="00F52648"/>
    <w:rsid w:val="00F53BA5"/>
    <w:rsid w:val="00F53CC2"/>
    <w:rsid w:val="00F5451C"/>
    <w:rsid w:val="00F560B5"/>
    <w:rsid w:val="00F560E7"/>
    <w:rsid w:val="00F5624D"/>
    <w:rsid w:val="00F56A56"/>
    <w:rsid w:val="00F601BE"/>
    <w:rsid w:val="00F6251F"/>
    <w:rsid w:val="00F62770"/>
    <w:rsid w:val="00F63069"/>
    <w:rsid w:val="00F63127"/>
    <w:rsid w:val="00F64F28"/>
    <w:rsid w:val="00F65146"/>
    <w:rsid w:val="00F651B9"/>
    <w:rsid w:val="00F65E04"/>
    <w:rsid w:val="00F66DA9"/>
    <w:rsid w:val="00F66E01"/>
    <w:rsid w:val="00F700B4"/>
    <w:rsid w:val="00F70788"/>
    <w:rsid w:val="00F707A7"/>
    <w:rsid w:val="00F71A85"/>
    <w:rsid w:val="00F72747"/>
    <w:rsid w:val="00F736D4"/>
    <w:rsid w:val="00F73C88"/>
    <w:rsid w:val="00F7420D"/>
    <w:rsid w:val="00F75100"/>
    <w:rsid w:val="00F755F9"/>
    <w:rsid w:val="00F759F8"/>
    <w:rsid w:val="00F75AC9"/>
    <w:rsid w:val="00F75EE2"/>
    <w:rsid w:val="00F76858"/>
    <w:rsid w:val="00F76DE0"/>
    <w:rsid w:val="00F77802"/>
    <w:rsid w:val="00F7782C"/>
    <w:rsid w:val="00F82643"/>
    <w:rsid w:val="00F82E34"/>
    <w:rsid w:val="00F851C6"/>
    <w:rsid w:val="00F852B4"/>
    <w:rsid w:val="00F8544C"/>
    <w:rsid w:val="00F9029A"/>
    <w:rsid w:val="00F903C7"/>
    <w:rsid w:val="00F93C96"/>
    <w:rsid w:val="00F93E9B"/>
    <w:rsid w:val="00F94488"/>
    <w:rsid w:val="00F967D7"/>
    <w:rsid w:val="00F96DE9"/>
    <w:rsid w:val="00FA1BFA"/>
    <w:rsid w:val="00FA2692"/>
    <w:rsid w:val="00FA2AA8"/>
    <w:rsid w:val="00FA2F69"/>
    <w:rsid w:val="00FA3529"/>
    <w:rsid w:val="00FA3BE3"/>
    <w:rsid w:val="00FA4B00"/>
    <w:rsid w:val="00FA7B40"/>
    <w:rsid w:val="00FA7BDD"/>
    <w:rsid w:val="00FB0C21"/>
    <w:rsid w:val="00FB1165"/>
    <w:rsid w:val="00FB1CEE"/>
    <w:rsid w:val="00FB25AD"/>
    <w:rsid w:val="00FB3B2B"/>
    <w:rsid w:val="00FB4A19"/>
    <w:rsid w:val="00FB6937"/>
    <w:rsid w:val="00FB7166"/>
    <w:rsid w:val="00FC4A46"/>
    <w:rsid w:val="00FC5CA6"/>
    <w:rsid w:val="00FC6D16"/>
    <w:rsid w:val="00FC756F"/>
    <w:rsid w:val="00FC7E9A"/>
    <w:rsid w:val="00FD2DB5"/>
    <w:rsid w:val="00FD5F51"/>
    <w:rsid w:val="00FD6A57"/>
    <w:rsid w:val="00FD7C4D"/>
    <w:rsid w:val="00FE1CAD"/>
    <w:rsid w:val="00FE2FDF"/>
    <w:rsid w:val="00FE35D1"/>
    <w:rsid w:val="00FE5742"/>
    <w:rsid w:val="00FE601E"/>
    <w:rsid w:val="00FE6940"/>
    <w:rsid w:val="00FE6D44"/>
    <w:rsid w:val="00FE6EF4"/>
    <w:rsid w:val="00FE75D8"/>
    <w:rsid w:val="00FE7F63"/>
    <w:rsid w:val="00FF0524"/>
    <w:rsid w:val="00FF08D8"/>
    <w:rsid w:val="00FF1211"/>
    <w:rsid w:val="00FF13D0"/>
    <w:rsid w:val="00FF17D0"/>
    <w:rsid w:val="00FF1CEF"/>
    <w:rsid w:val="00FF290B"/>
    <w:rsid w:val="00FF5872"/>
    <w:rsid w:val="6F672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6EF05EE0"/>
  <w15:docId w15:val="{71D403B7-8F9A-4DDA-A04F-F1ADAD2F3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D70F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5775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22C4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51D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批注框文本 字符"/>
    <w:basedOn w:val="a0"/>
    <w:link w:val="a3"/>
    <w:uiPriority w:val="99"/>
    <w:semiHidden/>
    <w:rsid w:val="00651D99"/>
    <w:rPr>
      <w:rFonts w:ascii="Tahoma" w:hAnsi="Tahoma" w:cs="Tahoma"/>
      <w:sz w:val="16"/>
      <w:szCs w:val="16"/>
    </w:rPr>
  </w:style>
  <w:style w:type="character" w:customStyle="1" w:styleId="10">
    <w:name w:val="标题 1 字符"/>
    <w:basedOn w:val="a0"/>
    <w:link w:val="1"/>
    <w:uiPriority w:val="9"/>
    <w:rsid w:val="007D70F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Title"/>
    <w:basedOn w:val="a"/>
    <w:next w:val="a"/>
    <w:link w:val="a6"/>
    <w:uiPriority w:val="10"/>
    <w:qFormat/>
    <w:rsid w:val="007D70F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6">
    <w:name w:val="标题 字符"/>
    <w:basedOn w:val="a0"/>
    <w:link w:val="a5"/>
    <w:uiPriority w:val="10"/>
    <w:rsid w:val="007D70F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7">
    <w:name w:val="header"/>
    <w:basedOn w:val="a"/>
    <w:link w:val="a8"/>
    <w:uiPriority w:val="99"/>
    <w:unhideWhenUsed/>
    <w:rsid w:val="005C1D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页眉 字符"/>
    <w:basedOn w:val="a0"/>
    <w:link w:val="a7"/>
    <w:uiPriority w:val="99"/>
    <w:rsid w:val="005C1DAB"/>
  </w:style>
  <w:style w:type="paragraph" w:styleId="a9">
    <w:name w:val="footer"/>
    <w:basedOn w:val="a"/>
    <w:link w:val="aa"/>
    <w:uiPriority w:val="99"/>
    <w:unhideWhenUsed/>
    <w:rsid w:val="005C1D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a">
    <w:name w:val="页脚 字符"/>
    <w:basedOn w:val="a0"/>
    <w:link w:val="a9"/>
    <w:uiPriority w:val="99"/>
    <w:rsid w:val="005C1DAB"/>
  </w:style>
  <w:style w:type="paragraph" w:styleId="TOC">
    <w:name w:val="TOC Heading"/>
    <w:basedOn w:val="1"/>
    <w:next w:val="a"/>
    <w:uiPriority w:val="39"/>
    <w:unhideWhenUsed/>
    <w:qFormat/>
    <w:rsid w:val="00522FC4"/>
    <w:pPr>
      <w:outlineLvl w:val="9"/>
    </w:pPr>
    <w:rPr>
      <w:lang w:eastAsia="ja-JP"/>
    </w:rPr>
  </w:style>
  <w:style w:type="paragraph" w:styleId="TOC1">
    <w:name w:val="toc 1"/>
    <w:basedOn w:val="a"/>
    <w:next w:val="a"/>
    <w:autoRedefine/>
    <w:uiPriority w:val="39"/>
    <w:unhideWhenUsed/>
    <w:qFormat/>
    <w:rsid w:val="00522FC4"/>
    <w:pPr>
      <w:spacing w:after="100"/>
    </w:pPr>
  </w:style>
  <w:style w:type="character" w:styleId="ab">
    <w:name w:val="Hyperlink"/>
    <w:basedOn w:val="a0"/>
    <w:uiPriority w:val="99"/>
    <w:unhideWhenUsed/>
    <w:rsid w:val="00522FC4"/>
    <w:rPr>
      <w:color w:val="0000FF" w:themeColor="hyperlink"/>
      <w:u w:val="single"/>
    </w:rPr>
  </w:style>
  <w:style w:type="paragraph" w:styleId="ac">
    <w:name w:val="List Paragraph"/>
    <w:basedOn w:val="a"/>
    <w:uiPriority w:val="34"/>
    <w:qFormat/>
    <w:rsid w:val="00682928"/>
    <w:pPr>
      <w:ind w:left="720"/>
      <w:contextualSpacing/>
    </w:pPr>
  </w:style>
  <w:style w:type="character" w:customStyle="1" w:styleId="20">
    <w:name w:val="标题 2 字符"/>
    <w:basedOn w:val="a0"/>
    <w:link w:val="2"/>
    <w:uiPriority w:val="9"/>
    <w:rsid w:val="0095775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a"/>
    <w:next w:val="a"/>
    <w:autoRedefine/>
    <w:uiPriority w:val="39"/>
    <w:unhideWhenUsed/>
    <w:qFormat/>
    <w:rsid w:val="00957750"/>
    <w:pPr>
      <w:spacing w:after="100"/>
      <w:ind w:left="220"/>
    </w:pPr>
  </w:style>
  <w:style w:type="paragraph" w:styleId="ad">
    <w:name w:val="caption"/>
    <w:basedOn w:val="a"/>
    <w:next w:val="a"/>
    <w:uiPriority w:val="35"/>
    <w:unhideWhenUsed/>
    <w:qFormat/>
    <w:rsid w:val="00545600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222C46"/>
    <w:rPr>
      <w:rFonts w:asciiTheme="majorHAnsi" w:eastAsiaTheme="majorEastAsia" w:hAnsiTheme="majorHAnsi" w:cstheme="majorBidi"/>
      <w:b/>
      <w:bCs/>
      <w:color w:val="4F81BD" w:themeColor="accent1"/>
    </w:rPr>
  </w:style>
  <w:style w:type="table" w:styleId="ae">
    <w:name w:val="Table Grid"/>
    <w:basedOn w:val="a1"/>
    <w:uiPriority w:val="59"/>
    <w:rsid w:val="008B1F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">
    <w:name w:val="Light List"/>
    <w:basedOn w:val="a1"/>
    <w:uiPriority w:val="61"/>
    <w:rsid w:val="00AB7DC6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21">
    <w:name w:val="Medium List 2"/>
    <w:basedOn w:val="a1"/>
    <w:uiPriority w:val="66"/>
    <w:rsid w:val="00367D59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styleId="TOC3">
    <w:name w:val="toc 3"/>
    <w:basedOn w:val="a"/>
    <w:next w:val="a"/>
    <w:autoRedefine/>
    <w:uiPriority w:val="39"/>
    <w:unhideWhenUsed/>
    <w:qFormat/>
    <w:rsid w:val="001D5F0C"/>
    <w:pPr>
      <w:spacing w:after="100"/>
      <w:ind w:left="440"/>
    </w:pPr>
  </w:style>
  <w:style w:type="table" w:styleId="22">
    <w:name w:val="Medium Shading 2"/>
    <w:basedOn w:val="a1"/>
    <w:uiPriority w:val="64"/>
    <w:rsid w:val="00171238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1">
    <w:name w:val="Medium List 1"/>
    <w:basedOn w:val="a1"/>
    <w:uiPriority w:val="65"/>
    <w:rsid w:val="0017123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paragraph" w:styleId="af0">
    <w:name w:val="Normal (Web)"/>
    <w:basedOn w:val="a"/>
    <w:uiPriority w:val="99"/>
    <w:unhideWhenUsed/>
    <w:rsid w:val="00595334"/>
    <w:pPr>
      <w:spacing w:before="100" w:beforeAutospacing="1" w:after="100" w:afterAutospacing="1" w:line="240" w:lineRule="auto"/>
    </w:pPr>
    <w:rPr>
      <w:rFonts w:ascii="宋体" w:eastAsia="宋体" w:hAnsi="宋体" w:cs="宋体"/>
      <w:sz w:val="24"/>
      <w:szCs w:val="24"/>
      <w:lang w:eastAsia="zh-CN"/>
    </w:rPr>
  </w:style>
  <w:style w:type="character" w:customStyle="1" w:styleId="pl-c">
    <w:name w:val="pl-c"/>
    <w:basedOn w:val="a0"/>
    <w:rsid w:val="006E03EF"/>
  </w:style>
  <w:style w:type="paragraph" w:styleId="af1">
    <w:name w:val="Quote"/>
    <w:basedOn w:val="a"/>
    <w:next w:val="a"/>
    <w:link w:val="af2"/>
    <w:uiPriority w:val="29"/>
    <w:qFormat/>
    <w:rsid w:val="00EE2BE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2">
    <w:name w:val="引用 字符"/>
    <w:basedOn w:val="a0"/>
    <w:link w:val="af1"/>
    <w:uiPriority w:val="29"/>
    <w:rsid w:val="00EE2BE9"/>
    <w:rPr>
      <w:i/>
      <w:iCs/>
      <w:color w:val="404040" w:themeColor="text1" w:themeTint="BF"/>
    </w:rPr>
  </w:style>
  <w:style w:type="table" w:styleId="af3">
    <w:name w:val="Grid Table Light"/>
    <w:basedOn w:val="a1"/>
    <w:uiPriority w:val="40"/>
    <w:rsid w:val="007A626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4">
    <w:name w:val="Placeholder Text"/>
    <w:basedOn w:val="a0"/>
    <w:uiPriority w:val="99"/>
    <w:semiHidden/>
    <w:rsid w:val="00555AB1"/>
    <w:rPr>
      <w:color w:val="808080"/>
    </w:rPr>
  </w:style>
  <w:style w:type="character" w:styleId="af5">
    <w:name w:val="page number"/>
    <w:basedOn w:val="a0"/>
    <w:uiPriority w:val="99"/>
    <w:semiHidden/>
    <w:unhideWhenUsed/>
    <w:rsid w:val="002073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766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80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5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593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83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49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37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8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236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12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729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81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0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610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48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9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8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125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703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374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34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84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837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4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5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442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99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351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14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53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392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793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857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78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824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856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168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4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07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1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384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923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454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05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84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4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239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6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1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2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7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1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58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9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5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444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849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6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23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2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9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412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099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383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17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44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85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645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10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2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978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51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16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1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37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3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780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402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02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oter" Target="footer4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footer" Target="footer3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iuke\Downloads\ECE_445_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ustom 2">
      <a:majorFont>
        <a:latin typeface="Cambria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6FA14B7-AF1E-41F6-B711-2B743F0C45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ECE_445_Template</Template>
  <TotalTime>1</TotalTime>
  <Pages>17</Pages>
  <Words>4956</Words>
  <Characters>28254</Characters>
  <Application>Microsoft Office Word</Application>
  <DocSecurity>0</DocSecurity>
  <Lines>235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_x000d_
            </Company>
  <LinksUpToDate>false</LinksUpToDate>
  <CharactersWithSpaces>33144</CharactersWithSpaces>
  <SharedDoc>false</SharedDoc>
  <HLinks>
    <vt:vector size="204" baseType="variant">
      <vt:variant>
        <vt:i4>6946870</vt:i4>
      </vt:variant>
      <vt:variant>
        <vt:i4>207</vt:i4>
      </vt:variant>
      <vt:variant>
        <vt:i4>0</vt:i4>
      </vt:variant>
      <vt:variant>
        <vt:i4>5</vt:i4>
      </vt:variant>
      <vt:variant>
        <vt:lpwstr>http://www.linxtechnologies.com/products/rf-modules/lt-series-transceiver-modules/</vt:lpwstr>
      </vt:variant>
      <vt:variant>
        <vt:lpwstr/>
      </vt:variant>
      <vt:variant>
        <vt:i4>8061029</vt:i4>
      </vt:variant>
      <vt:variant>
        <vt:i4>204</vt:i4>
      </vt:variant>
      <vt:variant>
        <vt:i4>0</vt:i4>
      </vt:variant>
      <vt:variant>
        <vt:i4>5</vt:i4>
      </vt:variant>
      <vt:variant>
        <vt:lpwstr>http://download.micron.com/pdf/datasheets/dram/ddr/512MBDDRx4x8x16.pdf</vt:lpwstr>
      </vt:variant>
      <vt:variant>
        <vt:lpwstr/>
      </vt:variant>
      <vt:variant>
        <vt:i4>1966142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_Toc41598273</vt:lpwstr>
      </vt:variant>
      <vt:variant>
        <vt:i4>2031678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_Toc41598272</vt:lpwstr>
      </vt:variant>
      <vt:variant>
        <vt:i4>1835070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_Toc41598271</vt:lpwstr>
      </vt:variant>
      <vt:variant>
        <vt:i4>1900606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_Toc41598270</vt:lpwstr>
      </vt:variant>
      <vt:variant>
        <vt:i4>1310783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_Toc41598269</vt:lpwstr>
      </vt:variant>
      <vt:variant>
        <vt:i4>1376319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_Toc41598268</vt:lpwstr>
      </vt:variant>
      <vt:variant>
        <vt:i4>1703999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_Toc41598267</vt:lpwstr>
      </vt:variant>
      <vt:variant>
        <vt:i4>1769535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_Toc41598266</vt:lpwstr>
      </vt:variant>
      <vt:variant>
        <vt:i4>1572927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_Toc41598265</vt:lpwstr>
      </vt:variant>
      <vt:variant>
        <vt:i4>1638463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_Toc41598264</vt:lpwstr>
      </vt:variant>
      <vt:variant>
        <vt:i4>1966143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_Toc41598263</vt:lpwstr>
      </vt:variant>
      <vt:variant>
        <vt:i4>2031679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_Toc41598262</vt:lpwstr>
      </vt:variant>
      <vt:variant>
        <vt:i4>1835071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_Toc41598261</vt:lpwstr>
      </vt:variant>
      <vt:variant>
        <vt:i4>1900607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_Toc41598260</vt:lpwstr>
      </vt:variant>
      <vt:variant>
        <vt:i4>1310780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_Toc41598259</vt:lpwstr>
      </vt:variant>
      <vt:variant>
        <vt:i4>1376316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_Toc41598258</vt:lpwstr>
      </vt:variant>
      <vt:variant>
        <vt:i4>1703996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_Toc41598257</vt:lpwstr>
      </vt:variant>
      <vt:variant>
        <vt:i4>1769532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_Toc41598256</vt:lpwstr>
      </vt:variant>
      <vt:variant>
        <vt:i4>1572924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_Toc41598255</vt:lpwstr>
      </vt:variant>
      <vt:variant>
        <vt:i4>1638460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_Toc41598254</vt:lpwstr>
      </vt:variant>
      <vt:variant>
        <vt:i4>1966140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_Toc41598253</vt:lpwstr>
      </vt:variant>
      <vt:variant>
        <vt:i4>2031676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_Toc41598252</vt:lpwstr>
      </vt:variant>
      <vt:variant>
        <vt:i4>1835068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_Toc41598251</vt:lpwstr>
      </vt:variant>
      <vt:variant>
        <vt:i4>1900604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_Toc41598250</vt:lpwstr>
      </vt:variant>
      <vt:variant>
        <vt:i4>1310781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_Toc41598249</vt:lpwstr>
      </vt:variant>
      <vt:variant>
        <vt:i4>1376317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_Toc41598248</vt:lpwstr>
      </vt:variant>
      <vt:variant>
        <vt:i4>1703997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_Toc41598247</vt:lpwstr>
      </vt:variant>
      <vt:variant>
        <vt:i4>1769533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_Toc41598246</vt:lpwstr>
      </vt:variant>
      <vt:variant>
        <vt:i4>1572925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_Toc41598245</vt:lpwstr>
      </vt:variant>
      <vt:variant>
        <vt:i4>1638461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_Toc41598244</vt:lpwstr>
      </vt:variant>
      <vt:variant>
        <vt:i4>1966141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_Toc41598243</vt:lpwstr>
      </vt:variant>
      <vt:variant>
        <vt:i4>2031677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_Toc41598242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cp:lastModifiedBy>Ren, Yuhang</cp:lastModifiedBy>
  <cp:revision>2</cp:revision>
  <cp:lastPrinted>2020-05-29T07:10:00Z</cp:lastPrinted>
  <dcterms:created xsi:type="dcterms:W3CDTF">2020-06-30T16:28:00Z</dcterms:created>
  <dcterms:modified xsi:type="dcterms:W3CDTF">2020-06-30T16:28:00Z</dcterms:modified>
</cp:coreProperties>
</file>